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0A94E" w14:textId="77777777" w:rsidR="00663856" w:rsidRDefault="00CC1F35" w:rsidP="00D97E8E">
      <w:pPr>
        <w:pStyle w:val="Heading1"/>
        <w:rPr>
          <w:noProof/>
        </w:rPr>
      </w:pPr>
      <w:bookmarkStart w:id="0" w:name="_Toc72299889"/>
      <w:r>
        <w:t>EventRunner</w:t>
      </w:r>
      <w:bookmarkEnd w:id="0"/>
      <w:r w:rsidR="00D97E8E">
        <w:fldChar w:fldCharType="begin"/>
      </w:r>
      <w:r w:rsidR="00D97E8E">
        <w:instrText xml:space="preserve"> TOC \o "1-4" \h \z \u </w:instrText>
      </w:r>
      <w:r w:rsidR="00D97E8E">
        <w:fldChar w:fldCharType="separate"/>
      </w:r>
    </w:p>
    <w:p w14:paraId="535BF52B" w14:textId="00F20F87" w:rsidR="00663856" w:rsidRDefault="00663856">
      <w:pPr>
        <w:pStyle w:val="TOC1"/>
        <w:rPr>
          <w:rFonts w:eastAsiaTheme="minorEastAsia"/>
          <w:b w:val="0"/>
          <w:bCs w:val="0"/>
          <w:noProof/>
          <w:color w:val="auto"/>
          <w:sz w:val="24"/>
          <w:szCs w:val="24"/>
          <w:lang w:val="en-SE" w:eastAsia="en-GB"/>
        </w:rPr>
      </w:pPr>
      <w:hyperlink w:anchor="_Toc72299889" w:history="1">
        <w:r w:rsidRPr="005A65C7">
          <w:rPr>
            <w:rStyle w:val="Hyperlink"/>
            <w:noProof/>
          </w:rPr>
          <w:t>EventRunner</w:t>
        </w:r>
        <w:r>
          <w:rPr>
            <w:noProof/>
            <w:webHidden/>
          </w:rPr>
          <w:tab/>
        </w:r>
        <w:r>
          <w:rPr>
            <w:noProof/>
            <w:webHidden/>
          </w:rPr>
          <w:fldChar w:fldCharType="begin"/>
        </w:r>
        <w:r>
          <w:rPr>
            <w:noProof/>
            <w:webHidden/>
          </w:rPr>
          <w:instrText xml:space="preserve"> PAGEREF _Toc72299889 \h </w:instrText>
        </w:r>
        <w:r>
          <w:rPr>
            <w:noProof/>
            <w:webHidden/>
          </w:rPr>
        </w:r>
        <w:r>
          <w:rPr>
            <w:noProof/>
            <w:webHidden/>
          </w:rPr>
          <w:fldChar w:fldCharType="separate"/>
        </w:r>
        <w:r>
          <w:rPr>
            <w:noProof/>
            <w:webHidden/>
          </w:rPr>
          <w:t>1</w:t>
        </w:r>
        <w:r>
          <w:rPr>
            <w:noProof/>
            <w:webHidden/>
          </w:rPr>
          <w:fldChar w:fldCharType="end"/>
        </w:r>
      </w:hyperlink>
    </w:p>
    <w:p w14:paraId="09D958AD" w14:textId="7437A0A5" w:rsidR="00663856" w:rsidRDefault="00663856">
      <w:pPr>
        <w:pStyle w:val="TOC2"/>
        <w:tabs>
          <w:tab w:val="right" w:leader="dot" w:pos="9737"/>
        </w:tabs>
        <w:rPr>
          <w:rFonts w:eastAsiaTheme="minorEastAsia"/>
          <w:noProof/>
          <w:color w:val="auto"/>
          <w:sz w:val="24"/>
          <w:szCs w:val="24"/>
          <w:lang w:val="en-SE" w:eastAsia="en-GB"/>
        </w:rPr>
      </w:pPr>
      <w:hyperlink w:anchor="_Toc72299890" w:history="1">
        <w:r w:rsidRPr="005A65C7">
          <w:rPr>
            <w:rStyle w:val="Hyperlink"/>
            <w:noProof/>
          </w:rPr>
          <w:t>Introduction</w:t>
        </w:r>
        <w:r>
          <w:rPr>
            <w:noProof/>
            <w:webHidden/>
          </w:rPr>
          <w:tab/>
        </w:r>
        <w:r>
          <w:rPr>
            <w:noProof/>
            <w:webHidden/>
          </w:rPr>
          <w:fldChar w:fldCharType="begin"/>
        </w:r>
        <w:r>
          <w:rPr>
            <w:noProof/>
            <w:webHidden/>
          </w:rPr>
          <w:instrText xml:space="preserve"> PAGEREF _Toc72299890 \h </w:instrText>
        </w:r>
        <w:r>
          <w:rPr>
            <w:noProof/>
            <w:webHidden/>
          </w:rPr>
        </w:r>
        <w:r>
          <w:rPr>
            <w:noProof/>
            <w:webHidden/>
          </w:rPr>
          <w:fldChar w:fldCharType="separate"/>
        </w:r>
        <w:r>
          <w:rPr>
            <w:noProof/>
            <w:webHidden/>
          </w:rPr>
          <w:t>2</w:t>
        </w:r>
        <w:r>
          <w:rPr>
            <w:noProof/>
            <w:webHidden/>
          </w:rPr>
          <w:fldChar w:fldCharType="end"/>
        </w:r>
      </w:hyperlink>
    </w:p>
    <w:p w14:paraId="722BA775" w14:textId="26044C2C" w:rsidR="00663856" w:rsidRDefault="00663856">
      <w:pPr>
        <w:pStyle w:val="TOC2"/>
        <w:tabs>
          <w:tab w:val="right" w:leader="dot" w:pos="9737"/>
        </w:tabs>
        <w:rPr>
          <w:rFonts w:eastAsiaTheme="minorEastAsia"/>
          <w:noProof/>
          <w:color w:val="auto"/>
          <w:sz w:val="24"/>
          <w:szCs w:val="24"/>
          <w:lang w:val="en-SE" w:eastAsia="en-GB"/>
        </w:rPr>
      </w:pPr>
      <w:hyperlink w:anchor="_Toc72299891" w:history="1">
        <w:r w:rsidRPr="005A65C7">
          <w:rPr>
            <w:rStyle w:val="Hyperlink"/>
            <w:noProof/>
          </w:rPr>
          <w:t>Setting up EventRunner</w:t>
        </w:r>
        <w:r>
          <w:rPr>
            <w:noProof/>
            <w:webHidden/>
          </w:rPr>
          <w:tab/>
        </w:r>
        <w:r>
          <w:rPr>
            <w:noProof/>
            <w:webHidden/>
          </w:rPr>
          <w:fldChar w:fldCharType="begin"/>
        </w:r>
        <w:r>
          <w:rPr>
            <w:noProof/>
            <w:webHidden/>
          </w:rPr>
          <w:instrText xml:space="preserve"> PAGEREF _Toc72299891 \h </w:instrText>
        </w:r>
        <w:r>
          <w:rPr>
            <w:noProof/>
            <w:webHidden/>
          </w:rPr>
        </w:r>
        <w:r>
          <w:rPr>
            <w:noProof/>
            <w:webHidden/>
          </w:rPr>
          <w:fldChar w:fldCharType="separate"/>
        </w:r>
        <w:r>
          <w:rPr>
            <w:noProof/>
            <w:webHidden/>
          </w:rPr>
          <w:t>3</w:t>
        </w:r>
        <w:r>
          <w:rPr>
            <w:noProof/>
            <w:webHidden/>
          </w:rPr>
          <w:fldChar w:fldCharType="end"/>
        </w:r>
      </w:hyperlink>
    </w:p>
    <w:p w14:paraId="0FC41FB4" w14:textId="2BFC6F97" w:rsidR="00663856" w:rsidRDefault="00663856">
      <w:pPr>
        <w:pStyle w:val="TOC3"/>
        <w:tabs>
          <w:tab w:val="right" w:leader="dot" w:pos="9737"/>
        </w:tabs>
        <w:rPr>
          <w:rFonts w:eastAsiaTheme="minorEastAsia"/>
          <w:noProof/>
          <w:color w:val="auto"/>
          <w:sz w:val="24"/>
          <w:szCs w:val="24"/>
          <w:lang w:val="en-SE" w:eastAsia="en-GB"/>
        </w:rPr>
      </w:pPr>
      <w:hyperlink w:anchor="_Toc72299892" w:history="1">
        <w:r w:rsidRPr="005A65C7">
          <w:rPr>
            <w:rStyle w:val="Hyperlink"/>
            <w:noProof/>
          </w:rPr>
          <w:t>Installing EventRunner</w:t>
        </w:r>
        <w:r>
          <w:rPr>
            <w:noProof/>
            <w:webHidden/>
          </w:rPr>
          <w:tab/>
        </w:r>
        <w:r>
          <w:rPr>
            <w:noProof/>
            <w:webHidden/>
          </w:rPr>
          <w:fldChar w:fldCharType="begin"/>
        </w:r>
        <w:r>
          <w:rPr>
            <w:noProof/>
            <w:webHidden/>
          </w:rPr>
          <w:instrText xml:space="preserve"> PAGEREF _Toc72299892 \h </w:instrText>
        </w:r>
        <w:r>
          <w:rPr>
            <w:noProof/>
            <w:webHidden/>
          </w:rPr>
        </w:r>
        <w:r>
          <w:rPr>
            <w:noProof/>
            <w:webHidden/>
          </w:rPr>
          <w:fldChar w:fldCharType="separate"/>
        </w:r>
        <w:r>
          <w:rPr>
            <w:noProof/>
            <w:webHidden/>
          </w:rPr>
          <w:t>3</w:t>
        </w:r>
        <w:r>
          <w:rPr>
            <w:noProof/>
            <w:webHidden/>
          </w:rPr>
          <w:fldChar w:fldCharType="end"/>
        </w:r>
      </w:hyperlink>
    </w:p>
    <w:p w14:paraId="7200FAF4" w14:textId="4D353B01" w:rsidR="00663856" w:rsidRDefault="00663856">
      <w:pPr>
        <w:pStyle w:val="TOC3"/>
        <w:tabs>
          <w:tab w:val="right" w:leader="dot" w:pos="9737"/>
        </w:tabs>
        <w:rPr>
          <w:rFonts w:eastAsiaTheme="minorEastAsia"/>
          <w:noProof/>
          <w:color w:val="auto"/>
          <w:sz w:val="24"/>
          <w:szCs w:val="24"/>
          <w:lang w:val="en-SE" w:eastAsia="en-GB"/>
        </w:rPr>
      </w:pPr>
      <w:hyperlink w:anchor="_Toc72299893" w:history="1">
        <w:r w:rsidRPr="005A65C7">
          <w:rPr>
            <w:rStyle w:val="Hyperlink"/>
            <w:noProof/>
          </w:rPr>
          <w:t>Configuring EventRunner</w:t>
        </w:r>
        <w:r>
          <w:rPr>
            <w:noProof/>
            <w:webHidden/>
          </w:rPr>
          <w:tab/>
        </w:r>
        <w:r>
          <w:rPr>
            <w:noProof/>
            <w:webHidden/>
          </w:rPr>
          <w:fldChar w:fldCharType="begin"/>
        </w:r>
        <w:r>
          <w:rPr>
            <w:noProof/>
            <w:webHidden/>
          </w:rPr>
          <w:instrText xml:space="preserve"> PAGEREF _Toc72299893 \h </w:instrText>
        </w:r>
        <w:r>
          <w:rPr>
            <w:noProof/>
            <w:webHidden/>
          </w:rPr>
        </w:r>
        <w:r>
          <w:rPr>
            <w:noProof/>
            <w:webHidden/>
          </w:rPr>
          <w:fldChar w:fldCharType="separate"/>
        </w:r>
        <w:r>
          <w:rPr>
            <w:noProof/>
            <w:webHidden/>
          </w:rPr>
          <w:t>3</w:t>
        </w:r>
        <w:r>
          <w:rPr>
            <w:noProof/>
            <w:webHidden/>
          </w:rPr>
          <w:fldChar w:fldCharType="end"/>
        </w:r>
      </w:hyperlink>
    </w:p>
    <w:p w14:paraId="2AA8562F" w14:textId="6FEA8DC0" w:rsidR="00663856" w:rsidRDefault="00663856">
      <w:pPr>
        <w:pStyle w:val="TOC2"/>
        <w:tabs>
          <w:tab w:val="right" w:leader="dot" w:pos="9737"/>
        </w:tabs>
        <w:rPr>
          <w:rFonts w:eastAsiaTheme="minorEastAsia"/>
          <w:noProof/>
          <w:color w:val="auto"/>
          <w:sz w:val="24"/>
          <w:szCs w:val="24"/>
          <w:lang w:val="en-SE" w:eastAsia="en-GB"/>
        </w:rPr>
      </w:pPr>
      <w:hyperlink w:anchor="_Toc72299894" w:history="1">
        <w:r w:rsidRPr="005A65C7">
          <w:rPr>
            <w:rStyle w:val="Hyperlink"/>
            <w:noProof/>
          </w:rPr>
          <w:t>EventScript</w:t>
        </w:r>
        <w:r>
          <w:rPr>
            <w:noProof/>
            <w:webHidden/>
          </w:rPr>
          <w:tab/>
        </w:r>
        <w:r>
          <w:rPr>
            <w:noProof/>
            <w:webHidden/>
          </w:rPr>
          <w:fldChar w:fldCharType="begin"/>
        </w:r>
        <w:r>
          <w:rPr>
            <w:noProof/>
            <w:webHidden/>
          </w:rPr>
          <w:instrText xml:space="preserve"> PAGEREF _Toc72299894 \h </w:instrText>
        </w:r>
        <w:r>
          <w:rPr>
            <w:noProof/>
            <w:webHidden/>
          </w:rPr>
        </w:r>
        <w:r>
          <w:rPr>
            <w:noProof/>
            <w:webHidden/>
          </w:rPr>
          <w:fldChar w:fldCharType="separate"/>
        </w:r>
        <w:r>
          <w:rPr>
            <w:noProof/>
            <w:webHidden/>
          </w:rPr>
          <w:t>3</w:t>
        </w:r>
        <w:r>
          <w:rPr>
            <w:noProof/>
            <w:webHidden/>
          </w:rPr>
          <w:fldChar w:fldCharType="end"/>
        </w:r>
      </w:hyperlink>
    </w:p>
    <w:p w14:paraId="16FF0026" w14:textId="2EBD158F" w:rsidR="00663856" w:rsidRDefault="00663856">
      <w:pPr>
        <w:pStyle w:val="TOC4"/>
        <w:tabs>
          <w:tab w:val="right" w:leader="dot" w:pos="9737"/>
        </w:tabs>
        <w:rPr>
          <w:rFonts w:eastAsiaTheme="minorEastAsia"/>
          <w:noProof/>
          <w:color w:val="auto"/>
          <w:sz w:val="24"/>
          <w:szCs w:val="24"/>
          <w:lang w:val="en-SE" w:eastAsia="en-GB"/>
        </w:rPr>
      </w:pPr>
      <w:hyperlink w:anchor="_Toc72299895" w:history="1">
        <w:r w:rsidRPr="005A65C7">
          <w:rPr>
            <w:rStyle w:val="Hyperlink"/>
            <w:bCs/>
            <w:noProof/>
            <w:lang w:val="en-SE" w:eastAsia="en-GB"/>
          </w:rPr>
          <w:t>Time constants</w:t>
        </w:r>
        <w:r>
          <w:rPr>
            <w:noProof/>
            <w:webHidden/>
          </w:rPr>
          <w:tab/>
        </w:r>
        <w:r>
          <w:rPr>
            <w:noProof/>
            <w:webHidden/>
          </w:rPr>
          <w:fldChar w:fldCharType="begin"/>
        </w:r>
        <w:r>
          <w:rPr>
            <w:noProof/>
            <w:webHidden/>
          </w:rPr>
          <w:instrText xml:space="preserve"> PAGEREF _Toc72299895 \h </w:instrText>
        </w:r>
        <w:r>
          <w:rPr>
            <w:noProof/>
            <w:webHidden/>
          </w:rPr>
        </w:r>
        <w:r>
          <w:rPr>
            <w:noProof/>
            <w:webHidden/>
          </w:rPr>
          <w:fldChar w:fldCharType="separate"/>
        </w:r>
        <w:r>
          <w:rPr>
            <w:noProof/>
            <w:webHidden/>
          </w:rPr>
          <w:t>3</w:t>
        </w:r>
        <w:r>
          <w:rPr>
            <w:noProof/>
            <w:webHidden/>
          </w:rPr>
          <w:fldChar w:fldCharType="end"/>
        </w:r>
      </w:hyperlink>
    </w:p>
    <w:p w14:paraId="4FB578B0" w14:textId="39393E77" w:rsidR="00663856" w:rsidRDefault="00663856">
      <w:pPr>
        <w:pStyle w:val="TOC4"/>
        <w:tabs>
          <w:tab w:val="right" w:leader="dot" w:pos="9737"/>
        </w:tabs>
        <w:rPr>
          <w:rFonts w:eastAsiaTheme="minorEastAsia"/>
          <w:noProof/>
          <w:color w:val="auto"/>
          <w:sz w:val="24"/>
          <w:szCs w:val="24"/>
          <w:lang w:val="en-SE" w:eastAsia="en-GB"/>
        </w:rPr>
      </w:pPr>
      <w:hyperlink w:anchor="_Toc72299896" w:history="1">
        <w:r w:rsidRPr="005A65C7">
          <w:rPr>
            <w:rStyle w:val="Hyperlink"/>
            <w:noProof/>
            <w:lang w:val="en-SE" w:eastAsia="en-GB"/>
          </w:rPr>
          <w:t>Arithmetic operators</w:t>
        </w:r>
        <w:r>
          <w:rPr>
            <w:noProof/>
            <w:webHidden/>
          </w:rPr>
          <w:tab/>
        </w:r>
        <w:r>
          <w:rPr>
            <w:noProof/>
            <w:webHidden/>
          </w:rPr>
          <w:fldChar w:fldCharType="begin"/>
        </w:r>
        <w:r>
          <w:rPr>
            <w:noProof/>
            <w:webHidden/>
          </w:rPr>
          <w:instrText xml:space="preserve"> PAGEREF _Toc72299896 \h </w:instrText>
        </w:r>
        <w:r>
          <w:rPr>
            <w:noProof/>
            <w:webHidden/>
          </w:rPr>
        </w:r>
        <w:r>
          <w:rPr>
            <w:noProof/>
            <w:webHidden/>
          </w:rPr>
          <w:fldChar w:fldCharType="separate"/>
        </w:r>
        <w:r>
          <w:rPr>
            <w:noProof/>
            <w:webHidden/>
          </w:rPr>
          <w:t>3</w:t>
        </w:r>
        <w:r>
          <w:rPr>
            <w:noProof/>
            <w:webHidden/>
          </w:rPr>
          <w:fldChar w:fldCharType="end"/>
        </w:r>
      </w:hyperlink>
    </w:p>
    <w:p w14:paraId="7FE3CB54" w14:textId="6DBE05CE" w:rsidR="00663856" w:rsidRDefault="00663856">
      <w:pPr>
        <w:pStyle w:val="TOC4"/>
        <w:tabs>
          <w:tab w:val="right" w:leader="dot" w:pos="9737"/>
        </w:tabs>
        <w:rPr>
          <w:rFonts w:eastAsiaTheme="minorEastAsia"/>
          <w:noProof/>
          <w:color w:val="auto"/>
          <w:sz w:val="24"/>
          <w:szCs w:val="24"/>
          <w:lang w:val="en-SE" w:eastAsia="en-GB"/>
        </w:rPr>
      </w:pPr>
      <w:hyperlink w:anchor="_Toc72299897" w:history="1">
        <w:r w:rsidRPr="005A65C7">
          <w:rPr>
            <w:rStyle w:val="Hyperlink"/>
            <w:noProof/>
            <w:lang w:val="en-SE" w:eastAsia="en-GB"/>
          </w:rPr>
          <w:t>Comparison operators</w:t>
        </w:r>
        <w:r>
          <w:rPr>
            <w:noProof/>
            <w:webHidden/>
          </w:rPr>
          <w:tab/>
        </w:r>
        <w:r>
          <w:rPr>
            <w:noProof/>
            <w:webHidden/>
          </w:rPr>
          <w:fldChar w:fldCharType="begin"/>
        </w:r>
        <w:r>
          <w:rPr>
            <w:noProof/>
            <w:webHidden/>
          </w:rPr>
          <w:instrText xml:space="preserve"> PAGEREF _Toc72299897 \h </w:instrText>
        </w:r>
        <w:r>
          <w:rPr>
            <w:noProof/>
            <w:webHidden/>
          </w:rPr>
        </w:r>
        <w:r>
          <w:rPr>
            <w:noProof/>
            <w:webHidden/>
          </w:rPr>
          <w:fldChar w:fldCharType="separate"/>
        </w:r>
        <w:r>
          <w:rPr>
            <w:noProof/>
            <w:webHidden/>
          </w:rPr>
          <w:t>4</w:t>
        </w:r>
        <w:r>
          <w:rPr>
            <w:noProof/>
            <w:webHidden/>
          </w:rPr>
          <w:fldChar w:fldCharType="end"/>
        </w:r>
      </w:hyperlink>
    </w:p>
    <w:p w14:paraId="60FC5C16" w14:textId="2A99EDA9" w:rsidR="00663856" w:rsidRDefault="00663856">
      <w:pPr>
        <w:pStyle w:val="TOC4"/>
        <w:tabs>
          <w:tab w:val="right" w:leader="dot" w:pos="9737"/>
        </w:tabs>
        <w:rPr>
          <w:rFonts w:eastAsiaTheme="minorEastAsia"/>
          <w:noProof/>
          <w:color w:val="auto"/>
          <w:sz w:val="24"/>
          <w:szCs w:val="24"/>
          <w:lang w:val="en-SE" w:eastAsia="en-GB"/>
        </w:rPr>
      </w:pPr>
      <w:hyperlink w:anchor="_Toc72299898" w:history="1">
        <w:r w:rsidRPr="005A65C7">
          <w:rPr>
            <w:rStyle w:val="Hyperlink"/>
            <w:noProof/>
            <w:lang w:val="en-SE" w:eastAsia="en-GB"/>
          </w:rPr>
          <w:t>Logical operators</w:t>
        </w:r>
        <w:r>
          <w:rPr>
            <w:noProof/>
            <w:webHidden/>
          </w:rPr>
          <w:tab/>
        </w:r>
        <w:r>
          <w:rPr>
            <w:noProof/>
            <w:webHidden/>
          </w:rPr>
          <w:fldChar w:fldCharType="begin"/>
        </w:r>
        <w:r>
          <w:rPr>
            <w:noProof/>
            <w:webHidden/>
          </w:rPr>
          <w:instrText xml:space="preserve"> PAGEREF _Toc72299898 \h </w:instrText>
        </w:r>
        <w:r>
          <w:rPr>
            <w:noProof/>
            <w:webHidden/>
          </w:rPr>
        </w:r>
        <w:r>
          <w:rPr>
            <w:noProof/>
            <w:webHidden/>
          </w:rPr>
          <w:fldChar w:fldCharType="separate"/>
        </w:r>
        <w:r>
          <w:rPr>
            <w:noProof/>
            <w:webHidden/>
          </w:rPr>
          <w:t>4</w:t>
        </w:r>
        <w:r>
          <w:rPr>
            <w:noProof/>
            <w:webHidden/>
          </w:rPr>
          <w:fldChar w:fldCharType="end"/>
        </w:r>
      </w:hyperlink>
    </w:p>
    <w:p w14:paraId="4C659A86" w14:textId="6195E5C2" w:rsidR="00663856" w:rsidRDefault="00663856">
      <w:pPr>
        <w:pStyle w:val="TOC4"/>
        <w:tabs>
          <w:tab w:val="right" w:leader="dot" w:pos="9737"/>
        </w:tabs>
        <w:rPr>
          <w:rFonts w:eastAsiaTheme="minorEastAsia"/>
          <w:noProof/>
          <w:color w:val="auto"/>
          <w:sz w:val="24"/>
          <w:szCs w:val="24"/>
          <w:lang w:val="en-SE" w:eastAsia="en-GB"/>
        </w:rPr>
      </w:pPr>
      <w:hyperlink w:anchor="_Toc72299899" w:history="1">
        <w:r w:rsidRPr="005A65C7">
          <w:rPr>
            <w:rStyle w:val="Hyperlink"/>
            <w:noProof/>
            <w:lang w:val="en-SE" w:eastAsia="en-GB"/>
          </w:rPr>
          <w:t>Date and day related</w:t>
        </w:r>
        <w:r w:rsidRPr="005A65C7">
          <w:rPr>
            <w:rStyle w:val="Hyperlink"/>
            <w:noProof/>
            <w:lang w:eastAsia="en-GB"/>
          </w:rPr>
          <w:t xml:space="preserve"> functions</w:t>
        </w:r>
        <w:r>
          <w:rPr>
            <w:noProof/>
            <w:webHidden/>
          </w:rPr>
          <w:tab/>
        </w:r>
        <w:r>
          <w:rPr>
            <w:noProof/>
            <w:webHidden/>
          </w:rPr>
          <w:fldChar w:fldCharType="begin"/>
        </w:r>
        <w:r>
          <w:rPr>
            <w:noProof/>
            <w:webHidden/>
          </w:rPr>
          <w:instrText xml:space="preserve"> PAGEREF _Toc72299899 \h </w:instrText>
        </w:r>
        <w:r>
          <w:rPr>
            <w:noProof/>
            <w:webHidden/>
          </w:rPr>
        </w:r>
        <w:r>
          <w:rPr>
            <w:noProof/>
            <w:webHidden/>
          </w:rPr>
          <w:fldChar w:fldCharType="separate"/>
        </w:r>
        <w:r>
          <w:rPr>
            <w:noProof/>
            <w:webHidden/>
          </w:rPr>
          <w:t>4</w:t>
        </w:r>
        <w:r>
          <w:rPr>
            <w:noProof/>
            <w:webHidden/>
          </w:rPr>
          <w:fldChar w:fldCharType="end"/>
        </w:r>
      </w:hyperlink>
    </w:p>
    <w:p w14:paraId="70E5DB0C" w14:textId="76F61321" w:rsidR="00663856" w:rsidRDefault="00663856">
      <w:pPr>
        <w:pStyle w:val="TOC3"/>
        <w:tabs>
          <w:tab w:val="right" w:leader="dot" w:pos="9737"/>
        </w:tabs>
        <w:rPr>
          <w:rFonts w:eastAsiaTheme="minorEastAsia"/>
          <w:noProof/>
          <w:color w:val="auto"/>
          <w:sz w:val="24"/>
          <w:szCs w:val="24"/>
          <w:lang w:val="en-SE" w:eastAsia="en-GB"/>
        </w:rPr>
      </w:pPr>
      <w:hyperlink w:anchor="_Toc72299900" w:history="1">
        <w:r w:rsidRPr="005A65C7">
          <w:rPr>
            <w:rStyle w:val="Hyperlink"/>
            <w:noProof/>
          </w:rPr>
          <w:t>EventScript variables</w:t>
        </w:r>
        <w:r>
          <w:rPr>
            <w:noProof/>
            <w:webHidden/>
          </w:rPr>
          <w:tab/>
        </w:r>
        <w:r>
          <w:rPr>
            <w:noProof/>
            <w:webHidden/>
          </w:rPr>
          <w:fldChar w:fldCharType="begin"/>
        </w:r>
        <w:r>
          <w:rPr>
            <w:noProof/>
            <w:webHidden/>
          </w:rPr>
          <w:instrText xml:space="preserve"> PAGEREF _Toc72299900 \h </w:instrText>
        </w:r>
        <w:r>
          <w:rPr>
            <w:noProof/>
            <w:webHidden/>
          </w:rPr>
        </w:r>
        <w:r>
          <w:rPr>
            <w:noProof/>
            <w:webHidden/>
          </w:rPr>
          <w:fldChar w:fldCharType="separate"/>
        </w:r>
        <w:r>
          <w:rPr>
            <w:noProof/>
            <w:webHidden/>
          </w:rPr>
          <w:t>5</w:t>
        </w:r>
        <w:r>
          <w:rPr>
            <w:noProof/>
            <w:webHidden/>
          </w:rPr>
          <w:fldChar w:fldCharType="end"/>
        </w:r>
      </w:hyperlink>
    </w:p>
    <w:p w14:paraId="3D11496E" w14:textId="607E9D72" w:rsidR="00663856" w:rsidRDefault="00663856">
      <w:pPr>
        <w:pStyle w:val="TOC3"/>
        <w:tabs>
          <w:tab w:val="right" w:leader="dot" w:pos="9737"/>
        </w:tabs>
        <w:rPr>
          <w:rFonts w:eastAsiaTheme="minorEastAsia"/>
          <w:noProof/>
          <w:color w:val="auto"/>
          <w:sz w:val="24"/>
          <w:szCs w:val="24"/>
          <w:lang w:val="en-SE" w:eastAsia="en-GB"/>
        </w:rPr>
      </w:pPr>
      <w:hyperlink w:anchor="_Toc72299901" w:history="1">
        <w:r w:rsidRPr="005A65C7">
          <w:rPr>
            <w:rStyle w:val="Hyperlink"/>
            <w:noProof/>
          </w:rPr>
          <w:t>EventScript functions</w:t>
        </w:r>
        <w:r>
          <w:rPr>
            <w:noProof/>
            <w:webHidden/>
          </w:rPr>
          <w:tab/>
        </w:r>
        <w:r>
          <w:rPr>
            <w:noProof/>
            <w:webHidden/>
          </w:rPr>
          <w:fldChar w:fldCharType="begin"/>
        </w:r>
        <w:r>
          <w:rPr>
            <w:noProof/>
            <w:webHidden/>
          </w:rPr>
          <w:instrText xml:space="preserve"> PAGEREF _Toc72299901 \h </w:instrText>
        </w:r>
        <w:r>
          <w:rPr>
            <w:noProof/>
            <w:webHidden/>
          </w:rPr>
        </w:r>
        <w:r>
          <w:rPr>
            <w:noProof/>
            <w:webHidden/>
          </w:rPr>
          <w:fldChar w:fldCharType="separate"/>
        </w:r>
        <w:r>
          <w:rPr>
            <w:noProof/>
            <w:webHidden/>
          </w:rPr>
          <w:t>5</w:t>
        </w:r>
        <w:r>
          <w:rPr>
            <w:noProof/>
            <w:webHidden/>
          </w:rPr>
          <w:fldChar w:fldCharType="end"/>
        </w:r>
      </w:hyperlink>
    </w:p>
    <w:p w14:paraId="5B3AD45B" w14:textId="7F7EA18A" w:rsidR="00663856" w:rsidRDefault="00663856">
      <w:pPr>
        <w:pStyle w:val="TOC4"/>
        <w:tabs>
          <w:tab w:val="right" w:leader="dot" w:pos="9737"/>
        </w:tabs>
        <w:rPr>
          <w:rFonts w:eastAsiaTheme="minorEastAsia"/>
          <w:noProof/>
          <w:color w:val="auto"/>
          <w:sz w:val="24"/>
          <w:szCs w:val="24"/>
          <w:lang w:val="en-SE" w:eastAsia="en-GB"/>
        </w:rPr>
      </w:pPr>
      <w:hyperlink w:anchor="_Toc72299902" w:history="1">
        <w:r w:rsidRPr="005A65C7">
          <w:rPr>
            <w:rStyle w:val="Hyperlink"/>
            <w:noProof/>
            <w:lang w:val="en-SE" w:eastAsia="en-GB"/>
          </w:rPr>
          <w:t>Table op</w:t>
        </w:r>
        <w:r w:rsidRPr="005A65C7">
          <w:rPr>
            <w:rStyle w:val="Hyperlink"/>
            <w:noProof/>
            <w:lang w:val="en-SE" w:eastAsia="en-GB"/>
          </w:rPr>
          <w:t>e</w:t>
        </w:r>
        <w:r w:rsidRPr="005A65C7">
          <w:rPr>
            <w:rStyle w:val="Hyperlink"/>
            <w:noProof/>
            <w:lang w:val="en-SE" w:eastAsia="en-GB"/>
          </w:rPr>
          <w:t>rations</w:t>
        </w:r>
        <w:r>
          <w:rPr>
            <w:noProof/>
            <w:webHidden/>
          </w:rPr>
          <w:tab/>
        </w:r>
        <w:r>
          <w:rPr>
            <w:noProof/>
            <w:webHidden/>
          </w:rPr>
          <w:fldChar w:fldCharType="begin"/>
        </w:r>
        <w:r>
          <w:rPr>
            <w:noProof/>
            <w:webHidden/>
          </w:rPr>
          <w:instrText xml:space="preserve"> PAGEREF _Toc72299902 \h </w:instrText>
        </w:r>
        <w:r>
          <w:rPr>
            <w:noProof/>
            <w:webHidden/>
          </w:rPr>
        </w:r>
        <w:r>
          <w:rPr>
            <w:noProof/>
            <w:webHidden/>
          </w:rPr>
          <w:fldChar w:fldCharType="separate"/>
        </w:r>
        <w:r>
          <w:rPr>
            <w:noProof/>
            <w:webHidden/>
          </w:rPr>
          <w:t>5</w:t>
        </w:r>
        <w:r>
          <w:rPr>
            <w:noProof/>
            <w:webHidden/>
          </w:rPr>
          <w:fldChar w:fldCharType="end"/>
        </w:r>
      </w:hyperlink>
    </w:p>
    <w:p w14:paraId="7AF18743" w14:textId="4276BDC4" w:rsidR="00663856" w:rsidRDefault="00663856">
      <w:pPr>
        <w:pStyle w:val="TOC4"/>
        <w:tabs>
          <w:tab w:val="right" w:leader="dot" w:pos="9737"/>
        </w:tabs>
        <w:rPr>
          <w:rFonts w:eastAsiaTheme="minorEastAsia"/>
          <w:noProof/>
          <w:color w:val="auto"/>
          <w:sz w:val="24"/>
          <w:szCs w:val="24"/>
          <w:lang w:val="en-SE" w:eastAsia="en-GB"/>
        </w:rPr>
      </w:pPr>
      <w:hyperlink w:anchor="_Toc72299903" w:history="1">
        <w:r w:rsidRPr="005A65C7">
          <w:rPr>
            <w:rStyle w:val="Hyperlink"/>
            <w:noProof/>
            <w:lang w:val="en-SE" w:eastAsia="en-GB"/>
          </w:rPr>
          <w:t>Mathematical functions</w:t>
        </w:r>
        <w:r>
          <w:rPr>
            <w:noProof/>
            <w:webHidden/>
          </w:rPr>
          <w:tab/>
        </w:r>
        <w:r>
          <w:rPr>
            <w:noProof/>
            <w:webHidden/>
          </w:rPr>
          <w:fldChar w:fldCharType="begin"/>
        </w:r>
        <w:r>
          <w:rPr>
            <w:noProof/>
            <w:webHidden/>
          </w:rPr>
          <w:instrText xml:space="preserve"> PAGEREF _Toc72299903 \h </w:instrText>
        </w:r>
        <w:r>
          <w:rPr>
            <w:noProof/>
            <w:webHidden/>
          </w:rPr>
        </w:r>
        <w:r>
          <w:rPr>
            <w:noProof/>
            <w:webHidden/>
          </w:rPr>
          <w:fldChar w:fldCharType="separate"/>
        </w:r>
        <w:r>
          <w:rPr>
            <w:noProof/>
            <w:webHidden/>
          </w:rPr>
          <w:t>5</w:t>
        </w:r>
        <w:r>
          <w:rPr>
            <w:noProof/>
            <w:webHidden/>
          </w:rPr>
          <w:fldChar w:fldCharType="end"/>
        </w:r>
      </w:hyperlink>
    </w:p>
    <w:p w14:paraId="1EDF1E3C" w14:textId="45BE3AF5" w:rsidR="00663856" w:rsidRDefault="00663856">
      <w:pPr>
        <w:pStyle w:val="TOC4"/>
        <w:tabs>
          <w:tab w:val="right" w:leader="dot" w:pos="9737"/>
        </w:tabs>
        <w:rPr>
          <w:rFonts w:eastAsiaTheme="minorEastAsia"/>
          <w:noProof/>
          <w:color w:val="auto"/>
          <w:sz w:val="24"/>
          <w:szCs w:val="24"/>
          <w:lang w:val="en-SE" w:eastAsia="en-GB"/>
        </w:rPr>
      </w:pPr>
      <w:hyperlink w:anchor="_Toc72299904" w:history="1">
        <w:r w:rsidRPr="005A65C7">
          <w:rPr>
            <w:rStyle w:val="Hyperlink"/>
            <w:noProof/>
            <w:lang w:val="en-SE" w:eastAsia="en-GB"/>
          </w:rPr>
          <w:t>Type and name functions</w:t>
        </w:r>
        <w:r>
          <w:rPr>
            <w:noProof/>
            <w:webHidden/>
          </w:rPr>
          <w:tab/>
        </w:r>
        <w:r>
          <w:rPr>
            <w:noProof/>
            <w:webHidden/>
          </w:rPr>
          <w:fldChar w:fldCharType="begin"/>
        </w:r>
        <w:r>
          <w:rPr>
            <w:noProof/>
            <w:webHidden/>
          </w:rPr>
          <w:instrText xml:space="preserve"> PAGEREF _Toc72299904 \h </w:instrText>
        </w:r>
        <w:r>
          <w:rPr>
            <w:noProof/>
            <w:webHidden/>
          </w:rPr>
        </w:r>
        <w:r>
          <w:rPr>
            <w:noProof/>
            <w:webHidden/>
          </w:rPr>
          <w:fldChar w:fldCharType="separate"/>
        </w:r>
        <w:r>
          <w:rPr>
            <w:noProof/>
            <w:webHidden/>
          </w:rPr>
          <w:t>6</w:t>
        </w:r>
        <w:r>
          <w:rPr>
            <w:noProof/>
            <w:webHidden/>
          </w:rPr>
          <w:fldChar w:fldCharType="end"/>
        </w:r>
      </w:hyperlink>
    </w:p>
    <w:p w14:paraId="7097B83D" w14:textId="31761519" w:rsidR="00663856" w:rsidRDefault="00663856">
      <w:pPr>
        <w:pStyle w:val="TOC4"/>
        <w:tabs>
          <w:tab w:val="right" w:leader="dot" w:pos="9737"/>
        </w:tabs>
        <w:rPr>
          <w:rFonts w:eastAsiaTheme="minorEastAsia"/>
          <w:noProof/>
          <w:color w:val="auto"/>
          <w:sz w:val="24"/>
          <w:szCs w:val="24"/>
          <w:lang w:val="en-SE" w:eastAsia="en-GB"/>
        </w:rPr>
      </w:pPr>
      <w:hyperlink w:anchor="_Toc72299905" w:history="1">
        <w:r w:rsidRPr="005A65C7">
          <w:rPr>
            <w:rStyle w:val="Hyperlink"/>
            <w:noProof/>
            <w:lang w:val="en-SE" w:eastAsia="en-GB"/>
          </w:rPr>
          <w:t>Log and formatting</w:t>
        </w:r>
        <w:r>
          <w:rPr>
            <w:noProof/>
            <w:webHidden/>
          </w:rPr>
          <w:tab/>
        </w:r>
        <w:r>
          <w:rPr>
            <w:noProof/>
            <w:webHidden/>
          </w:rPr>
          <w:fldChar w:fldCharType="begin"/>
        </w:r>
        <w:r>
          <w:rPr>
            <w:noProof/>
            <w:webHidden/>
          </w:rPr>
          <w:instrText xml:space="preserve"> PAGEREF _Toc72299905 \h </w:instrText>
        </w:r>
        <w:r>
          <w:rPr>
            <w:noProof/>
            <w:webHidden/>
          </w:rPr>
        </w:r>
        <w:r>
          <w:rPr>
            <w:noProof/>
            <w:webHidden/>
          </w:rPr>
          <w:fldChar w:fldCharType="separate"/>
        </w:r>
        <w:r>
          <w:rPr>
            <w:noProof/>
            <w:webHidden/>
          </w:rPr>
          <w:t>6</w:t>
        </w:r>
        <w:r>
          <w:rPr>
            <w:noProof/>
            <w:webHidden/>
          </w:rPr>
          <w:fldChar w:fldCharType="end"/>
        </w:r>
      </w:hyperlink>
    </w:p>
    <w:p w14:paraId="0783F134" w14:textId="413EF94F" w:rsidR="00663856" w:rsidRDefault="00663856">
      <w:pPr>
        <w:pStyle w:val="TOC4"/>
        <w:tabs>
          <w:tab w:val="right" w:leader="dot" w:pos="9737"/>
        </w:tabs>
        <w:rPr>
          <w:rFonts w:eastAsiaTheme="minorEastAsia"/>
          <w:noProof/>
          <w:color w:val="auto"/>
          <w:sz w:val="24"/>
          <w:szCs w:val="24"/>
          <w:lang w:val="en-SE" w:eastAsia="en-GB"/>
        </w:rPr>
      </w:pPr>
      <w:hyperlink w:anchor="_Toc72299906" w:history="1">
        <w:r w:rsidRPr="005A65C7">
          <w:rPr>
            <w:rStyle w:val="Hyperlink"/>
            <w:noProof/>
            <w:lang w:val="en-SE" w:eastAsia="en-GB"/>
          </w:rPr>
          <w:t>Rule and event functions</w:t>
        </w:r>
        <w:r>
          <w:rPr>
            <w:noProof/>
            <w:webHidden/>
          </w:rPr>
          <w:tab/>
        </w:r>
        <w:r>
          <w:rPr>
            <w:noProof/>
            <w:webHidden/>
          </w:rPr>
          <w:fldChar w:fldCharType="begin"/>
        </w:r>
        <w:r>
          <w:rPr>
            <w:noProof/>
            <w:webHidden/>
          </w:rPr>
          <w:instrText xml:space="preserve"> PAGEREF _Toc72299906 \h </w:instrText>
        </w:r>
        <w:r>
          <w:rPr>
            <w:noProof/>
            <w:webHidden/>
          </w:rPr>
        </w:r>
        <w:r>
          <w:rPr>
            <w:noProof/>
            <w:webHidden/>
          </w:rPr>
          <w:fldChar w:fldCharType="separate"/>
        </w:r>
        <w:r>
          <w:rPr>
            <w:noProof/>
            <w:webHidden/>
          </w:rPr>
          <w:t>6</w:t>
        </w:r>
        <w:r>
          <w:rPr>
            <w:noProof/>
            <w:webHidden/>
          </w:rPr>
          <w:fldChar w:fldCharType="end"/>
        </w:r>
      </w:hyperlink>
    </w:p>
    <w:p w14:paraId="6BC900E0" w14:textId="2A8696DB" w:rsidR="00663856" w:rsidRDefault="00663856">
      <w:pPr>
        <w:pStyle w:val="TOC4"/>
        <w:tabs>
          <w:tab w:val="right" w:leader="dot" w:pos="9737"/>
        </w:tabs>
        <w:rPr>
          <w:rFonts w:eastAsiaTheme="minorEastAsia"/>
          <w:noProof/>
          <w:color w:val="auto"/>
          <w:sz w:val="24"/>
          <w:szCs w:val="24"/>
          <w:lang w:val="en-SE" w:eastAsia="en-GB"/>
        </w:rPr>
      </w:pPr>
      <w:hyperlink w:anchor="_Toc72299907" w:history="1">
        <w:r w:rsidRPr="005A65C7">
          <w:rPr>
            <w:rStyle w:val="Hyperlink"/>
            <w:noProof/>
            <w:lang w:val="en-SE" w:eastAsia="en-GB"/>
          </w:rPr>
          <w:t>Managing fibaro globals</w:t>
        </w:r>
        <w:r>
          <w:rPr>
            <w:noProof/>
            <w:webHidden/>
          </w:rPr>
          <w:tab/>
        </w:r>
        <w:r>
          <w:rPr>
            <w:noProof/>
            <w:webHidden/>
          </w:rPr>
          <w:fldChar w:fldCharType="begin"/>
        </w:r>
        <w:r>
          <w:rPr>
            <w:noProof/>
            <w:webHidden/>
          </w:rPr>
          <w:instrText xml:space="preserve"> PAGEREF _Toc72299907 \h </w:instrText>
        </w:r>
        <w:r>
          <w:rPr>
            <w:noProof/>
            <w:webHidden/>
          </w:rPr>
        </w:r>
        <w:r>
          <w:rPr>
            <w:noProof/>
            <w:webHidden/>
          </w:rPr>
          <w:fldChar w:fldCharType="separate"/>
        </w:r>
        <w:r>
          <w:rPr>
            <w:noProof/>
            <w:webHidden/>
          </w:rPr>
          <w:t>6</w:t>
        </w:r>
        <w:r>
          <w:rPr>
            <w:noProof/>
            <w:webHidden/>
          </w:rPr>
          <w:fldChar w:fldCharType="end"/>
        </w:r>
      </w:hyperlink>
    </w:p>
    <w:p w14:paraId="193378EE" w14:textId="77FF44A2" w:rsidR="00663856" w:rsidRDefault="00663856">
      <w:pPr>
        <w:pStyle w:val="TOC4"/>
        <w:tabs>
          <w:tab w:val="right" w:leader="dot" w:pos="9737"/>
        </w:tabs>
        <w:rPr>
          <w:rFonts w:eastAsiaTheme="minorEastAsia"/>
          <w:noProof/>
          <w:color w:val="auto"/>
          <w:sz w:val="24"/>
          <w:szCs w:val="24"/>
          <w:lang w:val="en-SE" w:eastAsia="en-GB"/>
        </w:rPr>
      </w:pPr>
      <w:hyperlink w:anchor="_Toc72299908" w:history="1">
        <w:r w:rsidRPr="005A65C7">
          <w:rPr>
            <w:rStyle w:val="Hyperlink"/>
            <w:noProof/>
            <w:lang w:val="en-SE" w:eastAsia="en-GB"/>
          </w:rPr>
          <w:t>VD functions (only HC2)</w:t>
        </w:r>
        <w:r>
          <w:rPr>
            <w:noProof/>
            <w:webHidden/>
          </w:rPr>
          <w:tab/>
        </w:r>
        <w:r>
          <w:rPr>
            <w:noProof/>
            <w:webHidden/>
          </w:rPr>
          <w:fldChar w:fldCharType="begin"/>
        </w:r>
        <w:r>
          <w:rPr>
            <w:noProof/>
            <w:webHidden/>
          </w:rPr>
          <w:instrText xml:space="preserve"> PAGEREF _Toc72299908 \h </w:instrText>
        </w:r>
        <w:r>
          <w:rPr>
            <w:noProof/>
            <w:webHidden/>
          </w:rPr>
        </w:r>
        <w:r>
          <w:rPr>
            <w:noProof/>
            <w:webHidden/>
          </w:rPr>
          <w:fldChar w:fldCharType="separate"/>
        </w:r>
        <w:r>
          <w:rPr>
            <w:noProof/>
            <w:webHidden/>
          </w:rPr>
          <w:t>6</w:t>
        </w:r>
        <w:r>
          <w:rPr>
            <w:noProof/>
            <w:webHidden/>
          </w:rPr>
          <w:fldChar w:fldCharType="end"/>
        </w:r>
      </w:hyperlink>
    </w:p>
    <w:p w14:paraId="66B2F722" w14:textId="585AB178" w:rsidR="00663856" w:rsidRDefault="00663856">
      <w:pPr>
        <w:pStyle w:val="TOC4"/>
        <w:tabs>
          <w:tab w:val="right" w:leader="dot" w:pos="9737"/>
        </w:tabs>
        <w:rPr>
          <w:rFonts w:eastAsiaTheme="minorEastAsia"/>
          <w:noProof/>
          <w:color w:val="auto"/>
          <w:sz w:val="24"/>
          <w:szCs w:val="24"/>
          <w:lang w:val="en-SE" w:eastAsia="en-GB"/>
        </w:rPr>
      </w:pPr>
      <w:hyperlink w:anchor="_Toc72299909" w:history="1">
        <w:r w:rsidRPr="005A65C7">
          <w:rPr>
            <w:rStyle w:val="Hyperlink"/>
            <w:noProof/>
            <w:lang w:val="en-SE" w:eastAsia="en-GB"/>
          </w:rPr>
          <w:t>EventScript  functions</w:t>
        </w:r>
        <w:r>
          <w:rPr>
            <w:noProof/>
            <w:webHidden/>
          </w:rPr>
          <w:tab/>
        </w:r>
        <w:r>
          <w:rPr>
            <w:noProof/>
            <w:webHidden/>
          </w:rPr>
          <w:fldChar w:fldCharType="begin"/>
        </w:r>
        <w:r>
          <w:rPr>
            <w:noProof/>
            <w:webHidden/>
          </w:rPr>
          <w:instrText xml:space="preserve"> PAGEREF _Toc72299909 \h </w:instrText>
        </w:r>
        <w:r>
          <w:rPr>
            <w:noProof/>
            <w:webHidden/>
          </w:rPr>
        </w:r>
        <w:r>
          <w:rPr>
            <w:noProof/>
            <w:webHidden/>
          </w:rPr>
          <w:fldChar w:fldCharType="separate"/>
        </w:r>
        <w:r>
          <w:rPr>
            <w:noProof/>
            <w:webHidden/>
          </w:rPr>
          <w:t>6</w:t>
        </w:r>
        <w:r>
          <w:rPr>
            <w:noProof/>
            <w:webHidden/>
          </w:rPr>
          <w:fldChar w:fldCharType="end"/>
        </w:r>
      </w:hyperlink>
    </w:p>
    <w:p w14:paraId="7ABFC7C9" w14:textId="6CBEECB4" w:rsidR="00663856" w:rsidRDefault="00663856">
      <w:pPr>
        <w:pStyle w:val="TOC4"/>
        <w:tabs>
          <w:tab w:val="right" w:leader="dot" w:pos="9737"/>
        </w:tabs>
        <w:rPr>
          <w:rFonts w:eastAsiaTheme="minorEastAsia"/>
          <w:noProof/>
          <w:color w:val="auto"/>
          <w:sz w:val="24"/>
          <w:szCs w:val="24"/>
          <w:lang w:val="en-SE" w:eastAsia="en-GB"/>
        </w:rPr>
      </w:pPr>
      <w:hyperlink w:anchor="_Toc72299910" w:history="1">
        <w:r w:rsidRPr="005A65C7">
          <w:rPr>
            <w:rStyle w:val="Hyperlink"/>
            <w:noProof/>
            <w:lang w:val="en-SE" w:eastAsia="en-GB"/>
          </w:rPr>
          <w:t>Control structures</w:t>
        </w:r>
        <w:r>
          <w:rPr>
            <w:noProof/>
            <w:webHidden/>
          </w:rPr>
          <w:tab/>
        </w:r>
        <w:r>
          <w:rPr>
            <w:noProof/>
            <w:webHidden/>
          </w:rPr>
          <w:fldChar w:fldCharType="begin"/>
        </w:r>
        <w:r>
          <w:rPr>
            <w:noProof/>
            <w:webHidden/>
          </w:rPr>
          <w:instrText xml:space="preserve"> PAGEREF _Toc72299910 \h </w:instrText>
        </w:r>
        <w:r>
          <w:rPr>
            <w:noProof/>
            <w:webHidden/>
          </w:rPr>
        </w:r>
        <w:r>
          <w:rPr>
            <w:noProof/>
            <w:webHidden/>
          </w:rPr>
          <w:fldChar w:fldCharType="separate"/>
        </w:r>
        <w:r>
          <w:rPr>
            <w:noProof/>
            <w:webHidden/>
          </w:rPr>
          <w:t>7</w:t>
        </w:r>
        <w:r>
          <w:rPr>
            <w:noProof/>
            <w:webHidden/>
          </w:rPr>
          <w:fldChar w:fldCharType="end"/>
        </w:r>
      </w:hyperlink>
    </w:p>
    <w:p w14:paraId="2A607490" w14:textId="01978518" w:rsidR="00663856" w:rsidRDefault="00663856">
      <w:pPr>
        <w:pStyle w:val="TOC4"/>
        <w:tabs>
          <w:tab w:val="right" w:leader="dot" w:pos="9737"/>
        </w:tabs>
        <w:rPr>
          <w:rFonts w:eastAsiaTheme="minorEastAsia"/>
          <w:noProof/>
          <w:color w:val="auto"/>
          <w:sz w:val="24"/>
          <w:szCs w:val="24"/>
          <w:lang w:val="en-SE" w:eastAsia="en-GB"/>
        </w:rPr>
      </w:pPr>
      <w:hyperlink w:anchor="_Toc72299911" w:history="1">
        <w:r w:rsidRPr="005A65C7">
          <w:rPr>
            <w:rStyle w:val="Hyperlink"/>
            <w:noProof/>
            <w:lang w:val="en-SE" w:eastAsia="en-GB"/>
          </w:rPr>
          <w:t>Rule constructs</w:t>
        </w:r>
        <w:r>
          <w:rPr>
            <w:noProof/>
            <w:webHidden/>
          </w:rPr>
          <w:tab/>
        </w:r>
        <w:r>
          <w:rPr>
            <w:noProof/>
            <w:webHidden/>
          </w:rPr>
          <w:fldChar w:fldCharType="begin"/>
        </w:r>
        <w:r>
          <w:rPr>
            <w:noProof/>
            <w:webHidden/>
          </w:rPr>
          <w:instrText xml:space="preserve"> PAGEREF _Toc72299911 \h </w:instrText>
        </w:r>
        <w:r>
          <w:rPr>
            <w:noProof/>
            <w:webHidden/>
          </w:rPr>
        </w:r>
        <w:r>
          <w:rPr>
            <w:noProof/>
            <w:webHidden/>
          </w:rPr>
          <w:fldChar w:fldCharType="separate"/>
        </w:r>
        <w:r>
          <w:rPr>
            <w:noProof/>
            <w:webHidden/>
          </w:rPr>
          <w:t>7</w:t>
        </w:r>
        <w:r>
          <w:rPr>
            <w:noProof/>
            <w:webHidden/>
          </w:rPr>
          <w:fldChar w:fldCharType="end"/>
        </w:r>
      </w:hyperlink>
    </w:p>
    <w:p w14:paraId="51648C9B" w14:textId="1F7E79D1" w:rsidR="00663856" w:rsidRDefault="00663856">
      <w:pPr>
        <w:pStyle w:val="TOC4"/>
        <w:tabs>
          <w:tab w:val="right" w:leader="dot" w:pos="9737"/>
        </w:tabs>
        <w:rPr>
          <w:rFonts w:eastAsiaTheme="minorEastAsia"/>
          <w:noProof/>
          <w:color w:val="auto"/>
          <w:sz w:val="24"/>
          <w:szCs w:val="24"/>
          <w:lang w:val="en-SE" w:eastAsia="en-GB"/>
        </w:rPr>
      </w:pPr>
      <w:hyperlink w:anchor="_Toc72299912" w:history="1">
        <w:r w:rsidRPr="005A65C7">
          <w:rPr>
            <w:rStyle w:val="Hyperlink"/>
            <w:noProof/>
            <w:lang w:val="en-SE" w:eastAsia="en-GB"/>
          </w:rPr>
          <w:t>Integration with other systems</w:t>
        </w:r>
        <w:r>
          <w:rPr>
            <w:noProof/>
            <w:webHidden/>
          </w:rPr>
          <w:tab/>
        </w:r>
        <w:r>
          <w:rPr>
            <w:noProof/>
            <w:webHidden/>
          </w:rPr>
          <w:fldChar w:fldCharType="begin"/>
        </w:r>
        <w:r>
          <w:rPr>
            <w:noProof/>
            <w:webHidden/>
          </w:rPr>
          <w:instrText xml:space="preserve"> PAGEREF _Toc72299912 \h </w:instrText>
        </w:r>
        <w:r>
          <w:rPr>
            <w:noProof/>
            <w:webHidden/>
          </w:rPr>
        </w:r>
        <w:r>
          <w:rPr>
            <w:noProof/>
            <w:webHidden/>
          </w:rPr>
          <w:fldChar w:fldCharType="separate"/>
        </w:r>
        <w:r>
          <w:rPr>
            <w:noProof/>
            <w:webHidden/>
          </w:rPr>
          <w:t>8</w:t>
        </w:r>
        <w:r>
          <w:rPr>
            <w:noProof/>
            <w:webHidden/>
          </w:rPr>
          <w:fldChar w:fldCharType="end"/>
        </w:r>
      </w:hyperlink>
    </w:p>
    <w:p w14:paraId="1972FD6A" w14:textId="2E03AD66" w:rsidR="00663856" w:rsidRDefault="00663856">
      <w:pPr>
        <w:pStyle w:val="TOC4"/>
        <w:tabs>
          <w:tab w:val="right" w:leader="dot" w:pos="9737"/>
        </w:tabs>
        <w:rPr>
          <w:rFonts w:eastAsiaTheme="minorEastAsia"/>
          <w:noProof/>
          <w:color w:val="auto"/>
          <w:sz w:val="24"/>
          <w:szCs w:val="24"/>
          <w:lang w:val="en-SE" w:eastAsia="en-GB"/>
        </w:rPr>
      </w:pPr>
      <w:hyperlink w:anchor="_Toc72299913" w:history="1">
        <w:r w:rsidRPr="005A65C7">
          <w:rPr>
            <w:rStyle w:val="Hyperlink"/>
            <w:noProof/>
            <w:lang w:val="en-SE" w:eastAsia="en-GB"/>
          </w:rPr>
          <w:t>Property functions:</w:t>
        </w:r>
        <w:r>
          <w:rPr>
            <w:noProof/>
            <w:webHidden/>
          </w:rPr>
          <w:tab/>
        </w:r>
        <w:r>
          <w:rPr>
            <w:noProof/>
            <w:webHidden/>
          </w:rPr>
          <w:fldChar w:fldCharType="begin"/>
        </w:r>
        <w:r>
          <w:rPr>
            <w:noProof/>
            <w:webHidden/>
          </w:rPr>
          <w:instrText xml:space="preserve"> PAGEREF _Toc72299913 \h </w:instrText>
        </w:r>
        <w:r>
          <w:rPr>
            <w:noProof/>
            <w:webHidden/>
          </w:rPr>
        </w:r>
        <w:r>
          <w:rPr>
            <w:noProof/>
            <w:webHidden/>
          </w:rPr>
          <w:fldChar w:fldCharType="separate"/>
        </w:r>
        <w:r>
          <w:rPr>
            <w:noProof/>
            <w:webHidden/>
          </w:rPr>
          <w:t>8</w:t>
        </w:r>
        <w:r>
          <w:rPr>
            <w:noProof/>
            <w:webHidden/>
          </w:rPr>
          <w:fldChar w:fldCharType="end"/>
        </w:r>
      </w:hyperlink>
    </w:p>
    <w:p w14:paraId="6B707C95" w14:textId="4DF96C2A" w:rsidR="00663856" w:rsidRDefault="00663856">
      <w:pPr>
        <w:pStyle w:val="TOC4"/>
        <w:tabs>
          <w:tab w:val="right" w:leader="dot" w:pos="9737"/>
        </w:tabs>
        <w:rPr>
          <w:rFonts w:eastAsiaTheme="minorEastAsia"/>
          <w:noProof/>
          <w:color w:val="auto"/>
          <w:sz w:val="24"/>
          <w:szCs w:val="24"/>
          <w:lang w:val="en-SE" w:eastAsia="en-GB"/>
        </w:rPr>
      </w:pPr>
      <w:hyperlink w:anchor="_Toc72299914" w:history="1">
        <w:r w:rsidRPr="005A65C7">
          <w:rPr>
            <w:rStyle w:val="Hyperlink"/>
            <w:noProof/>
          </w:rPr>
          <w:t>Alarm handling</w:t>
        </w:r>
        <w:r>
          <w:rPr>
            <w:noProof/>
            <w:webHidden/>
          </w:rPr>
          <w:tab/>
        </w:r>
        <w:r>
          <w:rPr>
            <w:noProof/>
            <w:webHidden/>
          </w:rPr>
          <w:fldChar w:fldCharType="begin"/>
        </w:r>
        <w:r>
          <w:rPr>
            <w:noProof/>
            <w:webHidden/>
          </w:rPr>
          <w:instrText xml:space="preserve"> PAGEREF _Toc72299914 \h </w:instrText>
        </w:r>
        <w:r>
          <w:rPr>
            <w:noProof/>
            <w:webHidden/>
          </w:rPr>
        </w:r>
        <w:r>
          <w:rPr>
            <w:noProof/>
            <w:webHidden/>
          </w:rPr>
          <w:fldChar w:fldCharType="separate"/>
        </w:r>
        <w:r>
          <w:rPr>
            <w:noProof/>
            <w:webHidden/>
          </w:rPr>
          <w:t>10</w:t>
        </w:r>
        <w:r>
          <w:rPr>
            <w:noProof/>
            <w:webHidden/>
          </w:rPr>
          <w:fldChar w:fldCharType="end"/>
        </w:r>
      </w:hyperlink>
    </w:p>
    <w:p w14:paraId="55685F5B" w14:textId="60DBF9B2" w:rsidR="00663856" w:rsidRDefault="00663856">
      <w:pPr>
        <w:pStyle w:val="TOC3"/>
        <w:tabs>
          <w:tab w:val="right" w:leader="dot" w:pos="9737"/>
        </w:tabs>
        <w:rPr>
          <w:rFonts w:eastAsiaTheme="minorEastAsia"/>
          <w:noProof/>
          <w:color w:val="auto"/>
          <w:sz w:val="24"/>
          <w:szCs w:val="24"/>
          <w:lang w:val="en-SE" w:eastAsia="en-GB"/>
        </w:rPr>
      </w:pPr>
      <w:hyperlink w:anchor="_Toc72299915" w:history="1">
        <w:r w:rsidRPr="005A65C7">
          <w:rPr>
            <w:rStyle w:val="Hyperlink"/>
            <w:noProof/>
          </w:rPr>
          <w:t>EventScript syntax</w:t>
        </w:r>
        <w:r>
          <w:rPr>
            <w:noProof/>
            <w:webHidden/>
          </w:rPr>
          <w:tab/>
        </w:r>
        <w:r>
          <w:rPr>
            <w:noProof/>
            <w:webHidden/>
          </w:rPr>
          <w:fldChar w:fldCharType="begin"/>
        </w:r>
        <w:r>
          <w:rPr>
            <w:noProof/>
            <w:webHidden/>
          </w:rPr>
          <w:instrText xml:space="preserve"> PAGEREF _Toc72299915 \h </w:instrText>
        </w:r>
        <w:r>
          <w:rPr>
            <w:noProof/>
            <w:webHidden/>
          </w:rPr>
        </w:r>
        <w:r>
          <w:rPr>
            <w:noProof/>
            <w:webHidden/>
          </w:rPr>
          <w:fldChar w:fldCharType="separate"/>
        </w:r>
        <w:r>
          <w:rPr>
            <w:noProof/>
            <w:webHidden/>
          </w:rPr>
          <w:t>10</w:t>
        </w:r>
        <w:r>
          <w:rPr>
            <w:noProof/>
            <w:webHidden/>
          </w:rPr>
          <w:fldChar w:fldCharType="end"/>
        </w:r>
      </w:hyperlink>
    </w:p>
    <w:p w14:paraId="201F1062" w14:textId="50EBF8D6" w:rsidR="00663856" w:rsidRDefault="00663856">
      <w:pPr>
        <w:pStyle w:val="TOC2"/>
        <w:tabs>
          <w:tab w:val="right" w:leader="dot" w:pos="9737"/>
        </w:tabs>
        <w:rPr>
          <w:rFonts w:eastAsiaTheme="minorEastAsia"/>
          <w:noProof/>
          <w:color w:val="auto"/>
          <w:sz w:val="24"/>
          <w:szCs w:val="24"/>
          <w:lang w:val="en-SE" w:eastAsia="en-GB"/>
        </w:rPr>
      </w:pPr>
      <w:hyperlink w:anchor="_Toc72299916" w:history="1">
        <w:r w:rsidRPr="005A65C7">
          <w:rPr>
            <w:rStyle w:val="Hyperlink"/>
            <w:noProof/>
          </w:rPr>
          <w:t>Events</w:t>
        </w:r>
        <w:r>
          <w:rPr>
            <w:noProof/>
            <w:webHidden/>
          </w:rPr>
          <w:tab/>
        </w:r>
        <w:r>
          <w:rPr>
            <w:noProof/>
            <w:webHidden/>
          </w:rPr>
          <w:fldChar w:fldCharType="begin"/>
        </w:r>
        <w:r>
          <w:rPr>
            <w:noProof/>
            <w:webHidden/>
          </w:rPr>
          <w:instrText xml:space="preserve"> PAGEREF _Toc72299916 \h </w:instrText>
        </w:r>
        <w:r>
          <w:rPr>
            <w:noProof/>
            <w:webHidden/>
          </w:rPr>
        </w:r>
        <w:r>
          <w:rPr>
            <w:noProof/>
            <w:webHidden/>
          </w:rPr>
          <w:fldChar w:fldCharType="separate"/>
        </w:r>
        <w:r>
          <w:rPr>
            <w:noProof/>
            <w:webHidden/>
          </w:rPr>
          <w:t>11</w:t>
        </w:r>
        <w:r>
          <w:rPr>
            <w:noProof/>
            <w:webHidden/>
          </w:rPr>
          <w:fldChar w:fldCharType="end"/>
        </w:r>
      </w:hyperlink>
    </w:p>
    <w:p w14:paraId="62C44FC6" w14:textId="2F4997D1" w:rsidR="00663856" w:rsidRDefault="00663856">
      <w:pPr>
        <w:pStyle w:val="TOC3"/>
        <w:tabs>
          <w:tab w:val="right" w:leader="dot" w:pos="9737"/>
        </w:tabs>
        <w:rPr>
          <w:rFonts w:eastAsiaTheme="minorEastAsia"/>
          <w:noProof/>
          <w:color w:val="auto"/>
          <w:sz w:val="24"/>
          <w:szCs w:val="24"/>
          <w:lang w:val="en-SE" w:eastAsia="en-GB"/>
        </w:rPr>
      </w:pPr>
      <w:hyperlink w:anchor="_Toc72299917" w:history="1">
        <w:r w:rsidRPr="005A65C7">
          <w:rPr>
            <w:rStyle w:val="Hyperlink"/>
            <w:noProof/>
          </w:rPr>
          <w:t>Events and Lua</w:t>
        </w:r>
        <w:r>
          <w:rPr>
            <w:noProof/>
            <w:webHidden/>
          </w:rPr>
          <w:tab/>
        </w:r>
        <w:r>
          <w:rPr>
            <w:noProof/>
            <w:webHidden/>
          </w:rPr>
          <w:fldChar w:fldCharType="begin"/>
        </w:r>
        <w:r>
          <w:rPr>
            <w:noProof/>
            <w:webHidden/>
          </w:rPr>
          <w:instrText xml:space="preserve"> PAGEREF _Toc72299917 \h </w:instrText>
        </w:r>
        <w:r>
          <w:rPr>
            <w:noProof/>
            <w:webHidden/>
          </w:rPr>
        </w:r>
        <w:r>
          <w:rPr>
            <w:noProof/>
            <w:webHidden/>
          </w:rPr>
          <w:fldChar w:fldCharType="separate"/>
        </w:r>
        <w:r>
          <w:rPr>
            <w:noProof/>
            <w:webHidden/>
          </w:rPr>
          <w:t>11</w:t>
        </w:r>
        <w:r>
          <w:rPr>
            <w:noProof/>
            <w:webHidden/>
          </w:rPr>
          <w:fldChar w:fldCharType="end"/>
        </w:r>
      </w:hyperlink>
    </w:p>
    <w:p w14:paraId="20354668" w14:textId="1F6EE114" w:rsidR="00663856" w:rsidRDefault="00663856">
      <w:pPr>
        <w:pStyle w:val="TOC2"/>
        <w:tabs>
          <w:tab w:val="right" w:leader="dot" w:pos="9737"/>
        </w:tabs>
        <w:rPr>
          <w:rFonts w:eastAsiaTheme="minorEastAsia"/>
          <w:noProof/>
          <w:color w:val="auto"/>
          <w:sz w:val="24"/>
          <w:szCs w:val="24"/>
          <w:lang w:val="en-SE" w:eastAsia="en-GB"/>
        </w:rPr>
      </w:pPr>
      <w:hyperlink w:anchor="_Toc72299918" w:history="1">
        <w:r w:rsidRPr="005A65C7">
          <w:rPr>
            <w:rStyle w:val="Hyperlink"/>
            <w:noProof/>
          </w:rPr>
          <w:t>Recipes</w:t>
        </w:r>
        <w:r>
          <w:rPr>
            <w:noProof/>
            <w:webHidden/>
          </w:rPr>
          <w:tab/>
        </w:r>
        <w:r>
          <w:rPr>
            <w:noProof/>
            <w:webHidden/>
          </w:rPr>
          <w:fldChar w:fldCharType="begin"/>
        </w:r>
        <w:r>
          <w:rPr>
            <w:noProof/>
            <w:webHidden/>
          </w:rPr>
          <w:instrText xml:space="preserve"> PAGEREF _Toc72299918 \h </w:instrText>
        </w:r>
        <w:r>
          <w:rPr>
            <w:noProof/>
            <w:webHidden/>
          </w:rPr>
        </w:r>
        <w:r>
          <w:rPr>
            <w:noProof/>
            <w:webHidden/>
          </w:rPr>
          <w:fldChar w:fldCharType="separate"/>
        </w:r>
        <w:r>
          <w:rPr>
            <w:noProof/>
            <w:webHidden/>
          </w:rPr>
          <w:t>11</w:t>
        </w:r>
        <w:r>
          <w:rPr>
            <w:noProof/>
            <w:webHidden/>
          </w:rPr>
          <w:fldChar w:fldCharType="end"/>
        </w:r>
      </w:hyperlink>
    </w:p>
    <w:p w14:paraId="36DAD7B4" w14:textId="114EF3C8" w:rsidR="00663856" w:rsidRDefault="00663856">
      <w:pPr>
        <w:pStyle w:val="TOC3"/>
        <w:tabs>
          <w:tab w:val="right" w:leader="dot" w:pos="9737"/>
        </w:tabs>
        <w:rPr>
          <w:rFonts w:eastAsiaTheme="minorEastAsia"/>
          <w:noProof/>
          <w:color w:val="auto"/>
          <w:sz w:val="24"/>
          <w:szCs w:val="24"/>
          <w:lang w:val="en-SE" w:eastAsia="en-GB"/>
        </w:rPr>
      </w:pPr>
      <w:hyperlink w:anchor="_Toc72299919" w:history="1">
        <w:r w:rsidRPr="005A65C7">
          <w:rPr>
            <w:rStyle w:val="Hyperlink"/>
            <w:noProof/>
          </w:rPr>
          <w:t>Scheduling actions at times</w:t>
        </w:r>
        <w:r>
          <w:rPr>
            <w:noProof/>
            <w:webHidden/>
          </w:rPr>
          <w:tab/>
        </w:r>
        <w:r>
          <w:rPr>
            <w:noProof/>
            <w:webHidden/>
          </w:rPr>
          <w:fldChar w:fldCharType="begin"/>
        </w:r>
        <w:r>
          <w:rPr>
            <w:noProof/>
            <w:webHidden/>
          </w:rPr>
          <w:instrText xml:space="preserve"> PAGEREF _Toc72299919 \h </w:instrText>
        </w:r>
        <w:r>
          <w:rPr>
            <w:noProof/>
            <w:webHidden/>
          </w:rPr>
        </w:r>
        <w:r>
          <w:rPr>
            <w:noProof/>
            <w:webHidden/>
          </w:rPr>
          <w:fldChar w:fldCharType="separate"/>
        </w:r>
        <w:r>
          <w:rPr>
            <w:noProof/>
            <w:webHidden/>
          </w:rPr>
          <w:t>11</w:t>
        </w:r>
        <w:r>
          <w:rPr>
            <w:noProof/>
            <w:webHidden/>
          </w:rPr>
          <w:fldChar w:fldCharType="end"/>
        </w:r>
      </w:hyperlink>
    </w:p>
    <w:p w14:paraId="0491D8A7" w14:textId="2E067447" w:rsidR="00663856" w:rsidRDefault="00663856">
      <w:pPr>
        <w:pStyle w:val="TOC3"/>
        <w:tabs>
          <w:tab w:val="right" w:leader="dot" w:pos="9737"/>
        </w:tabs>
        <w:rPr>
          <w:rFonts w:eastAsiaTheme="minorEastAsia"/>
          <w:noProof/>
          <w:color w:val="auto"/>
          <w:sz w:val="24"/>
          <w:szCs w:val="24"/>
          <w:lang w:val="en-SE" w:eastAsia="en-GB"/>
        </w:rPr>
      </w:pPr>
      <w:hyperlink w:anchor="_Toc72299920" w:history="1">
        <w:r w:rsidRPr="005A65C7">
          <w:rPr>
            <w:rStyle w:val="Hyperlink"/>
            <w:noProof/>
            <w:lang w:val="sv-SE"/>
          </w:rPr>
          <w:t>Trigger rules</w:t>
        </w:r>
        <w:r>
          <w:rPr>
            <w:noProof/>
            <w:webHidden/>
          </w:rPr>
          <w:tab/>
        </w:r>
        <w:r>
          <w:rPr>
            <w:noProof/>
            <w:webHidden/>
          </w:rPr>
          <w:fldChar w:fldCharType="begin"/>
        </w:r>
        <w:r>
          <w:rPr>
            <w:noProof/>
            <w:webHidden/>
          </w:rPr>
          <w:instrText xml:space="preserve"> PAGEREF _Toc72299920 \h </w:instrText>
        </w:r>
        <w:r>
          <w:rPr>
            <w:noProof/>
            <w:webHidden/>
          </w:rPr>
        </w:r>
        <w:r>
          <w:rPr>
            <w:noProof/>
            <w:webHidden/>
          </w:rPr>
          <w:fldChar w:fldCharType="separate"/>
        </w:r>
        <w:r>
          <w:rPr>
            <w:noProof/>
            <w:webHidden/>
          </w:rPr>
          <w:t>17</w:t>
        </w:r>
        <w:r>
          <w:rPr>
            <w:noProof/>
            <w:webHidden/>
          </w:rPr>
          <w:fldChar w:fldCharType="end"/>
        </w:r>
      </w:hyperlink>
    </w:p>
    <w:p w14:paraId="6A314459" w14:textId="7E64DFE1" w:rsidR="00663856" w:rsidRDefault="00663856">
      <w:pPr>
        <w:pStyle w:val="TOC2"/>
        <w:tabs>
          <w:tab w:val="right" w:leader="dot" w:pos="9737"/>
        </w:tabs>
        <w:rPr>
          <w:rFonts w:eastAsiaTheme="minorEastAsia"/>
          <w:noProof/>
          <w:color w:val="auto"/>
          <w:sz w:val="24"/>
          <w:szCs w:val="24"/>
          <w:lang w:val="en-SE" w:eastAsia="en-GB"/>
        </w:rPr>
      </w:pPr>
      <w:hyperlink w:anchor="_Toc72299921" w:history="1">
        <w:r w:rsidRPr="005A65C7">
          <w:rPr>
            <w:rStyle w:val="Hyperlink"/>
            <w:noProof/>
          </w:rPr>
          <w:t>Implementation notes</w:t>
        </w:r>
        <w:r>
          <w:rPr>
            <w:noProof/>
            <w:webHidden/>
          </w:rPr>
          <w:tab/>
        </w:r>
        <w:r>
          <w:rPr>
            <w:noProof/>
            <w:webHidden/>
          </w:rPr>
          <w:fldChar w:fldCharType="begin"/>
        </w:r>
        <w:r>
          <w:rPr>
            <w:noProof/>
            <w:webHidden/>
          </w:rPr>
          <w:instrText xml:space="preserve"> PAGEREF _Toc72299921 \h </w:instrText>
        </w:r>
        <w:r>
          <w:rPr>
            <w:noProof/>
            <w:webHidden/>
          </w:rPr>
        </w:r>
        <w:r>
          <w:rPr>
            <w:noProof/>
            <w:webHidden/>
          </w:rPr>
          <w:fldChar w:fldCharType="separate"/>
        </w:r>
        <w:r>
          <w:rPr>
            <w:noProof/>
            <w:webHidden/>
          </w:rPr>
          <w:t>23</w:t>
        </w:r>
        <w:r>
          <w:rPr>
            <w:noProof/>
            <w:webHidden/>
          </w:rPr>
          <w:fldChar w:fldCharType="end"/>
        </w:r>
      </w:hyperlink>
    </w:p>
    <w:p w14:paraId="715D08A1" w14:textId="4E6645CA" w:rsidR="00CC1F35" w:rsidRPr="00CC1F35" w:rsidRDefault="00D97E8E" w:rsidP="00D97E8E">
      <w:pPr>
        <w:pStyle w:val="TOC1"/>
      </w:pPr>
      <w:r>
        <w:fldChar w:fldCharType="end"/>
      </w:r>
    </w:p>
    <w:p w14:paraId="2EF7404B" w14:textId="64F51D03" w:rsidR="00524387" w:rsidRDefault="00CC1F35">
      <w:pPr>
        <w:pStyle w:val="Heading2"/>
      </w:pPr>
      <w:bookmarkStart w:id="1" w:name="_Toc72224618"/>
      <w:bookmarkStart w:id="2" w:name="_Toc72299890"/>
      <w:r>
        <w:t>Introduction</w:t>
      </w:r>
      <w:bookmarkEnd w:id="1"/>
      <w:bookmarkEnd w:id="2"/>
    </w:p>
    <w:p w14:paraId="5E6A3870" w14:textId="27C10173" w:rsidR="00524387" w:rsidRDefault="00CC1F35">
      <w:pPr>
        <w:pStyle w:val="BlockText"/>
      </w:pPr>
      <w:r>
        <w:t>EventRunner is an automation framework for HC3 that aims to make it write home automation rules in a declarative style: IF &lt;conditions&gt; then &lt;actions&gt;</w:t>
      </w:r>
    </w:p>
    <w:p w14:paraId="2C040D8F" w14:textId="02B38BFD" w:rsidR="00524387" w:rsidRDefault="00CC1F35">
      <w:proofErr w:type="spellStart"/>
      <w:proofErr w:type="gramStart"/>
      <w:r>
        <w:t>Lets</w:t>
      </w:r>
      <w:proofErr w:type="spellEnd"/>
      <w:proofErr w:type="gramEnd"/>
      <w:r>
        <w:t xml:space="preserve"> start with a simple rule:</w:t>
      </w:r>
    </w:p>
    <w:p w14:paraId="1D689F7B" w14:textId="6FD51815" w:rsidR="00CC1F35" w:rsidRDefault="00CC1F35">
      <w:pPr>
        <w:rPr>
          <w:rFonts w:ascii="Courier" w:hAnsi="Courier"/>
        </w:rPr>
      </w:pPr>
      <w:proofErr w:type="gramStart"/>
      <w:r w:rsidRPr="00CC1F35">
        <w:rPr>
          <w:rFonts w:ascii="Courier" w:hAnsi="Courier"/>
        </w:rPr>
        <w:t>rule(</w:t>
      </w:r>
      <w:proofErr w:type="gramEnd"/>
      <w:r w:rsidRPr="00CC1F35">
        <w:rPr>
          <w:rFonts w:ascii="Courier" w:hAnsi="Courier"/>
        </w:rPr>
        <w:t>“50:breached =&gt; 60:on”</w:t>
      </w:r>
      <w:r>
        <w:rPr>
          <w:rFonts w:ascii="Courier" w:hAnsi="Courier"/>
        </w:rPr>
        <w:t>)</w:t>
      </w:r>
    </w:p>
    <w:p w14:paraId="5D09D8CF" w14:textId="713377F4" w:rsidR="00CC1F35" w:rsidRDefault="00CC1F35" w:rsidP="00CC1F35">
      <w:r>
        <w:t>This will turn on the light with device id 60 when the sensor with device id 50 is breached.</w:t>
      </w:r>
    </w:p>
    <w:p w14:paraId="7A64090C" w14:textId="020D538B" w:rsidR="00CC1F35" w:rsidRDefault="00CC1F35" w:rsidP="00CC1F35">
      <w:r>
        <w:t>The format for rules is</w:t>
      </w:r>
    </w:p>
    <w:p w14:paraId="544ABA36" w14:textId="52EC7876" w:rsidR="00CC1F35" w:rsidRDefault="00CC1F35" w:rsidP="00CC1F35">
      <w:r>
        <w:t>“&lt;condition&gt; =&gt; &lt;actions&gt;”</w:t>
      </w:r>
    </w:p>
    <w:p w14:paraId="7F21FCB5" w14:textId="4869BEA4" w:rsidR="00CC1F35" w:rsidRDefault="00CC1F35" w:rsidP="00CC1F35">
      <w:r>
        <w:t>Rules are Lua strings that we give to the function rule(&lt;string&gt;) that compiles the rule to an internal representation. The rule is then recalled when the condition specified</w:t>
      </w:r>
      <w:r w:rsidR="00743093">
        <w:t xml:space="preserve"> are true and the actions are executed. This is as simple as it is. </w:t>
      </w:r>
    </w:p>
    <w:p w14:paraId="1BC36974" w14:textId="34DB8781" w:rsidR="00743093" w:rsidRDefault="00743093" w:rsidP="00743093">
      <w:pPr>
        <w:pStyle w:val="Heading2"/>
      </w:pPr>
      <w:bookmarkStart w:id="3" w:name="_Toc72224619"/>
      <w:bookmarkStart w:id="4" w:name="_Toc72299891"/>
      <w:r>
        <w:lastRenderedPageBreak/>
        <w:t>Setting up EventRunner</w:t>
      </w:r>
      <w:bookmarkEnd w:id="3"/>
      <w:bookmarkEnd w:id="4"/>
    </w:p>
    <w:p w14:paraId="0D54715C" w14:textId="77777777" w:rsidR="00743093" w:rsidRPr="00743093" w:rsidRDefault="00743093" w:rsidP="00743093"/>
    <w:p w14:paraId="5452E562" w14:textId="7B8D8061" w:rsidR="00743093" w:rsidRDefault="00743093" w:rsidP="00743093">
      <w:pPr>
        <w:pStyle w:val="Heading3"/>
      </w:pPr>
      <w:bookmarkStart w:id="5" w:name="_Toc72224620"/>
      <w:bookmarkStart w:id="6" w:name="_Toc72299892"/>
      <w:r>
        <w:t>Installing EventRunner</w:t>
      </w:r>
      <w:bookmarkEnd w:id="5"/>
      <w:bookmarkEnd w:id="6"/>
    </w:p>
    <w:p w14:paraId="7E82FEA6" w14:textId="77777777" w:rsidR="00743093" w:rsidRPr="00743093" w:rsidRDefault="00743093" w:rsidP="00743093"/>
    <w:p w14:paraId="1FDF7945" w14:textId="0270186D" w:rsidR="00743093" w:rsidRDefault="00743093" w:rsidP="00743093">
      <w:pPr>
        <w:pStyle w:val="Heading3"/>
      </w:pPr>
      <w:bookmarkStart w:id="7" w:name="_Toc72224621"/>
      <w:bookmarkStart w:id="8" w:name="_Toc72299893"/>
      <w:r>
        <w:t>Configuring EventRunner</w:t>
      </w:r>
      <w:bookmarkEnd w:id="7"/>
      <w:bookmarkEnd w:id="8"/>
    </w:p>
    <w:p w14:paraId="2165B34A" w14:textId="77777777" w:rsidR="00743093" w:rsidRPr="00743093" w:rsidRDefault="00743093" w:rsidP="00743093"/>
    <w:p w14:paraId="7216EFDD" w14:textId="32198AF7" w:rsidR="00D97E8E" w:rsidRPr="00D97E8E" w:rsidRDefault="00743093" w:rsidP="00E81881">
      <w:pPr>
        <w:pStyle w:val="Heading2"/>
      </w:pPr>
      <w:bookmarkStart w:id="9" w:name="_Toc72224622"/>
      <w:bookmarkStart w:id="10" w:name="_Toc72299894"/>
      <w:proofErr w:type="spellStart"/>
      <w:r>
        <w:t>EventScript</w:t>
      </w:r>
      <w:bookmarkEnd w:id="9"/>
      <w:bookmarkEnd w:id="10"/>
      <w:proofErr w:type="spellEnd"/>
    </w:p>
    <w:p w14:paraId="5A16C074" w14:textId="77777777" w:rsidR="00D97E8E" w:rsidRPr="003100D4" w:rsidRDefault="00D97E8E" w:rsidP="00D97E8E">
      <w:pPr>
        <w:pStyle w:val="Heading4"/>
        <w:rPr>
          <w:lang w:val="en-SE" w:eastAsia="en-GB"/>
        </w:rPr>
      </w:pPr>
      <w:bookmarkStart w:id="11" w:name="_Toc72299895"/>
      <w:r w:rsidRPr="003100D4">
        <w:rPr>
          <w:bCs/>
          <w:lang w:val="en-SE" w:eastAsia="en-GB"/>
        </w:rPr>
        <w:t>Time constants</w:t>
      </w:r>
      <w:bookmarkEnd w:id="11"/>
    </w:p>
    <w:p w14:paraId="03DE4029" w14:textId="466A9BC3" w:rsidR="00E81881" w:rsidRDefault="00E81881" w:rsidP="00D97E8E">
      <w:r>
        <w:t>Time constants are written in the format HH:MM or HH:</w:t>
      </w:r>
      <w:proofErr w:type="gramStart"/>
      <w:r>
        <w:t>MM:SS</w:t>
      </w:r>
      <w:proofErr w:type="gramEnd"/>
      <w:r>
        <w:t xml:space="preserve"> </w:t>
      </w:r>
    </w:p>
    <w:p w14:paraId="02E67491" w14:textId="0607F0B1" w:rsidR="00E81881" w:rsidRDefault="00E81881" w:rsidP="00D97E8E">
      <w:r>
        <w:t>Ex. 10:00 is ten o’clock.  10:00:30 is 30s after ten o’clock. If you only want to specify seconds you still need to have hours, ex. 00:00:30.</w:t>
      </w:r>
    </w:p>
    <w:p w14:paraId="279ACDFE" w14:textId="22F7EAC8" w:rsidR="003100D4" w:rsidRDefault="00D97E8E" w:rsidP="00D97E8E">
      <w:r w:rsidRPr="00D97E8E">
        <w:t xml:space="preserve">Time constants </w:t>
      </w:r>
      <w:r w:rsidR="00E81881">
        <w:t xml:space="preserve">appearing in the rules </w:t>
      </w:r>
      <w:r w:rsidRPr="00D97E8E">
        <w:t xml:space="preserve">are converted to </w:t>
      </w:r>
      <w:r w:rsidR="00E81881">
        <w:t xml:space="preserve">the number </w:t>
      </w:r>
      <w:r w:rsidRPr="00D97E8E">
        <w:t>seconds.</w:t>
      </w:r>
      <w:r w:rsidRPr="00D97E8E">
        <w:br/>
        <w:t xml:space="preserve">This allows for </w:t>
      </w:r>
      <w:r w:rsidRPr="00D97E8E">
        <w:t>arithmetic</w:t>
      </w:r>
      <w:r w:rsidRPr="00D97E8E">
        <w:t xml:space="preserve"> like </w:t>
      </w:r>
    </w:p>
    <w:p w14:paraId="0EC6BCDB" w14:textId="1B159FA9" w:rsidR="00D97E8E" w:rsidRPr="00D97E8E" w:rsidRDefault="00D97E8E" w:rsidP="003100D4">
      <w:pPr>
        <w:pStyle w:val="Code"/>
      </w:pPr>
      <w:proofErr w:type="gramStart"/>
      <w:r>
        <w:t>rule</w:t>
      </w:r>
      <w:r w:rsidRPr="00D97E8E">
        <w:t>(</w:t>
      </w:r>
      <w:proofErr w:type="gramEnd"/>
      <w:r w:rsidRPr="00D97E8E">
        <w:t>"11:20 == 10:30+00:50")</w:t>
      </w:r>
    </w:p>
    <w:p w14:paraId="7947D5C0" w14:textId="77777777" w:rsidR="00D97E8E" w:rsidRPr="00D97E8E" w:rsidRDefault="00D97E8E" w:rsidP="00D97E8E">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HH:MM[:SS], 10:20 == 3600*10+60*20</w:t>
      </w:r>
    </w:p>
    <w:p w14:paraId="53E02FCB" w14:textId="77777777" w:rsidR="00D97E8E" w:rsidRPr="00D97E8E" w:rsidRDefault="00D97E8E" w:rsidP="00D97E8E">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+/HH:MM[:SS],  Add time to current time. +/10:20 == os.time()+3600*10+60*20</w:t>
      </w:r>
    </w:p>
    <w:p w14:paraId="5A966120" w14:textId="77777777" w:rsidR="00D97E8E" w:rsidRPr="00D97E8E" w:rsidRDefault="00D97E8E" w:rsidP="00D97E8E">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t/HH:MM[:SS],  Epoc of time today. t/10:20 == midnight+3600*10+60*20</w:t>
      </w:r>
    </w:p>
    <w:p w14:paraId="5618F56B" w14:textId="1BF6B4BA" w:rsidR="00D97E8E" w:rsidRDefault="00D97E8E" w:rsidP="00D97E8E">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n/HH:MM[:SS], Epoc of next 10:20. Today if it's before 10:20 and 10:20 tomorrow if it's after 10:20</w:t>
      </w:r>
    </w:p>
    <w:p w14:paraId="628014A4" w14:textId="0A63DC7D" w:rsidR="00E81881" w:rsidRDefault="00E81881" w:rsidP="00E81881">
      <w:pPr>
        <w:spacing w:before="100" w:beforeAutospacing="1" w:after="100" w:afterAutospacing="1" w:line="240" w:lineRule="auto"/>
        <w:rPr>
          <w:rFonts w:ascii="Segoe UI" w:eastAsia="Times New Roman" w:hAnsi="Segoe UI" w:cs="Segoe UI"/>
          <w:color w:val="333333"/>
          <w:sz w:val="21"/>
          <w:szCs w:val="21"/>
          <w:lang w:eastAsia="en-GB"/>
        </w:rPr>
      </w:pPr>
      <w:r w:rsidRPr="00E81881">
        <w:rPr>
          <w:rFonts w:ascii="Segoe UI" w:eastAsia="Times New Roman" w:hAnsi="Segoe UI" w:cs="Segoe UI"/>
          <w:color w:val="333333"/>
          <w:sz w:val="21"/>
          <w:szCs w:val="21"/>
          <w:lang w:eastAsia="en-GB"/>
        </w:rPr>
        <w:t xml:space="preserve">Time constants are normally used for </w:t>
      </w:r>
      <w:r>
        <w:rPr>
          <w:rFonts w:ascii="Segoe UI" w:eastAsia="Times New Roman" w:hAnsi="Segoe UI" w:cs="Segoe UI"/>
          <w:color w:val="333333"/>
          <w:sz w:val="21"/>
          <w:szCs w:val="21"/>
          <w:lang w:eastAsia="en-GB"/>
        </w:rPr>
        <w:t xml:space="preserve">time-of-day specifications as it only covers 24 hours. We call them short form time constants. </w:t>
      </w:r>
    </w:p>
    <w:p w14:paraId="6610C592" w14:textId="6E6F8064" w:rsidR="00E81881" w:rsidRDefault="00E81881" w:rsidP="00E81881">
      <w:pPr>
        <w:spacing w:before="100" w:beforeAutospacing="1" w:after="100" w:afterAutospacing="1" w:line="240" w:lineRule="auto"/>
        <w:rPr>
          <w:rFonts w:ascii="Segoe UI" w:eastAsia="Times New Roman" w:hAnsi="Segoe UI" w:cs="Segoe UI"/>
          <w:color w:val="333333"/>
          <w:sz w:val="21"/>
          <w:szCs w:val="21"/>
          <w:lang w:eastAsia="en-GB"/>
        </w:rPr>
      </w:pPr>
      <w:r>
        <w:rPr>
          <w:rFonts w:ascii="Segoe UI" w:eastAsia="Times New Roman" w:hAnsi="Segoe UI" w:cs="Segoe UI"/>
          <w:color w:val="333333"/>
          <w:sz w:val="21"/>
          <w:szCs w:val="21"/>
          <w:lang w:eastAsia="en-GB"/>
        </w:rPr>
        <w:t xml:space="preserve">Internally the HC3 </w:t>
      </w:r>
      <w:r w:rsidR="00863819">
        <w:rPr>
          <w:rFonts w:ascii="Segoe UI" w:eastAsia="Times New Roman" w:hAnsi="Segoe UI" w:cs="Segoe UI"/>
          <w:color w:val="333333"/>
          <w:sz w:val="21"/>
          <w:szCs w:val="21"/>
          <w:lang w:eastAsia="en-GB"/>
        </w:rPr>
        <w:t xml:space="preserve">use a long form, epoch, that is the number of seconds since January 1, 1973. </w:t>
      </w:r>
    </w:p>
    <w:p w14:paraId="469D6DEB" w14:textId="340D5365" w:rsidR="00863819" w:rsidRPr="00D97E8E" w:rsidRDefault="00863819" w:rsidP="00E81881">
      <w:pPr>
        <w:spacing w:before="100" w:beforeAutospacing="1" w:after="100" w:afterAutospacing="1" w:line="240" w:lineRule="auto"/>
        <w:rPr>
          <w:rFonts w:ascii="Segoe UI" w:eastAsia="Times New Roman" w:hAnsi="Segoe UI" w:cs="Segoe UI"/>
          <w:color w:val="333333"/>
          <w:sz w:val="21"/>
          <w:szCs w:val="21"/>
          <w:lang w:eastAsia="en-GB"/>
        </w:rPr>
      </w:pPr>
      <w:r>
        <w:rPr>
          <w:rFonts w:ascii="Segoe UI" w:eastAsia="Times New Roman" w:hAnsi="Segoe UI" w:cs="Segoe UI"/>
          <w:color w:val="333333"/>
          <w:sz w:val="21"/>
          <w:szCs w:val="21"/>
          <w:lang w:eastAsia="en-GB"/>
        </w:rPr>
        <w:t xml:space="preserve">In Lua </w:t>
      </w:r>
      <w:proofErr w:type="spellStart"/>
      <w:r>
        <w:rPr>
          <w:rFonts w:ascii="Segoe UI" w:eastAsia="Times New Roman" w:hAnsi="Segoe UI" w:cs="Segoe UI"/>
          <w:color w:val="333333"/>
          <w:sz w:val="21"/>
          <w:szCs w:val="21"/>
          <w:lang w:eastAsia="en-GB"/>
        </w:rPr>
        <w:t>os.time</w:t>
      </w:r>
      <w:proofErr w:type="spellEnd"/>
      <w:r>
        <w:rPr>
          <w:rFonts w:ascii="Segoe UI" w:eastAsia="Times New Roman" w:hAnsi="Segoe UI" w:cs="Segoe UI"/>
          <w:color w:val="333333"/>
          <w:sz w:val="21"/>
          <w:szCs w:val="21"/>
          <w:lang w:eastAsia="en-GB"/>
        </w:rPr>
        <w:t xml:space="preserve">() returns the current time in epoch as a number. </w:t>
      </w:r>
    </w:p>
    <w:p w14:paraId="23650137" w14:textId="7BB29404" w:rsidR="00D97E8E" w:rsidRPr="00D97E8E" w:rsidRDefault="00D97E8E" w:rsidP="00D97E8E">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YYYY/MM/DD/HH:MM[:SS], Long form for Epoc. Ex. 2020/03/01/10:20</w:t>
      </w:r>
    </w:p>
    <w:p w14:paraId="13EFDDA6" w14:textId="77777777" w:rsidR="00D97E8E" w:rsidRPr="00D97E8E" w:rsidRDefault="00D97E8E" w:rsidP="00D97E8E">
      <w:pPr>
        <w:pStyle w:val="Heading4"/>
        <w:rPr>
          <w:lang w:val="en-SE" w:eastAsia="en-GB"/>
        </w:rPr>
      </w:pPr>
      <w:bookmarkStart w:id="12" w:name="_Toc72299896"/>
      <w:r w:rsidRPr="00D97E8E">
        <w:rPr>
          <w:lang w:val="en-SE" w:eastAsia="en-GB"/>
        </w:rPr>
        <w:lastRenderedPageBreak/>
        <w:t>Arithmetic operators</w:t>
      </w:r>
      <w:bookmarkEnd w:id="12"/>
    </w:p>
    <w:p w14:paraId="41BA171E" w14:textId="77777777" w:rsidR="003100D4"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 - Normal operator precedence is used and parentheses is also allowed</w:t>
      </w:r>
    </w:p>
    <w:p w14:paraId="255F8FE1" w14:textId="1672FC50" w:rsidR="003100D4" w:rsidRPr="003100D4" w:rsidRDefault="003100D4" w:rsidP="003100D4">
      <w:pPr>
        <w:pStyle w:val="Code"/>
        <w:rPr>
          <w:lang w:val="en-SE" w:eastAsia="en-GB"/>
        </w:rPr>
      </w:pPr>
      <w:proofErr w:type="spellStart"/>
      <w:proofErr w:type="gramStart"/>
      <w:r>
        <w:rPr>
          <w:lang w:val="sv-SE" w:eastAsia="en-GB"/>
        </w:rPr>
        <w:t>rule</w:t>
      </w:r>
      <w:proofErr w:type="spellEnd"/>
      <w:r w:rsidRPr="003100D4">
        <w:rPr>
          <w:lang w:val="en-SE" w:eastAsia="en-GB"/>
        </w:rPr>
        <w:t>(</w:t>
      </w:r>
      <w:proofErr w:type="gramEnd"/>
      <w:r w:rsidRPr="003100D4">
        <w:rPr>
          <w:lang w:val="en-SE" w:eastAsia="en-GB"/>
        </w:rPr>
        <w:t>"-7 + 8/2 == -3")</w:t>
      </w:r>
      <w:r>
        <w:rPr>
          <w:lang w:val="en-SE" w:eastAsia="en-GB"/>
        </w:rPr>
        <w:br/>
      </w:r>
      <w:r w:rsidRPr="003100D4">
        <w:rPr>
          <w:lang w:val="en-SE" w:eastAsia="en-GB"/>
        </w:rPr>
        <w:t>&gt;true</w:t>
      </w:r>
    </w:p>
    <w:p w14:paraId="3EEAAD55" w14:textId="77777777" w:rsidR="003100D4" w:rsidRPr="003100D4"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shd w:val="clear" w:color="auto" w:fill="FFFFFF"/>
          <w:lang w:val="en-SE" w:eastAsia="en-GB"/>
        </w:rPr>
        <w:t>'+=','-=','*=' - increment and assign. works with variables only</w:t>
      </w:r>
    </w:p>
    <w:p w14:paraId="6B96BCF1" w14:textId="6F567388" w:rsidR="00D97E8E" w:rsidRPr="003100D4" w:rsidRDefault="003100D4" w:rsidP="003100D4">
      <w:pPr>
        <w:pStyle w:val="Code"/>
        <w:rPr>
          <w:rFonts w:ascii="Segoe UI" w:eastAsia="Times New Roman" w:hAnsi="Segoe UI" w:cs="Segoe UI"/>
          <w:color w:val="333333"/>
          <w:sz w:val="21"/>
          <w:szCs w:val="21"/>
          <w:lang w:val="en-SE" w:eastAsia="en-GB"/>
        </w:rPr>
      </w:pPr>
      <w:proofErr w:type="gramStart"/>
      <w:r w:rsidRPr="003100D4">
        <w:rPr>
          <w:lang w:eastAsia="en-GB"/>
        </w:rPr>
        <w:t>rule</w:t>
      </w:r>
      <w:r w:rsidRPr="003100D4">
        <w:rPr>
          <w:lang w:val="en-SE" w:eastAsia="en-GB"/>
        </w:rPr>
        <w:t>(</w:t>
      </w:r>
      <w:proofErr w:type="gramEnd"/>
      <w:r w:rsidRPr="003100D4">
        <w:rPr>
          <w:lang w:val="en-SE" w:eastAsia="en-GB"/>
        </w:rPr>
        <w:t>"a = 7; a += 10; a == 17")</w:t>
      </w:r>
      <w:r w:rsidRPr="003100D4">
        <w:rPr>
          <w:lang w:val="en-SE" w:eastAsia="en-GB"/>
        </w:rPr>
        <w:br/>
      </w:r>
      <w:r w:rsidRPr="003100D4">
        <w:rPr>
          <w:lang w:eastAsia="en-GB"/>
        </w:rPr>
        <w:t>rule</w:t>
      </w:r>
      <w:r w:rsidRPr="003100D4">
        <w:rPr>
          <w:lang w:val="en-SE" w:eastAsia="en-GB"/>
        </w:rPr>
        <w:t>("a = 7; a -= 10; a == -3")</w:t>
      </w:r>
      <w:r w:rsidRPr="003100D4">
        <w:rPr>
          <w:lang w:val="en-SE" w:eastAsia="en-GB"/>
        </w:rPr>
        <w:br/>
      </w:r>
      <w:r w:rsidRPr="003100D4">
        <w:rPr>
          <w:lang w:eastAsia="en-GB"/>
        </w:rPr>
        <w:t>rule</w:t>
      </w:r>
      <w:r w:rsidRPr="003100D4">
        <w:rPr>
          <w:lang w:val="en-SE" w:eastAsia="en-GB"/>
        </w:rPr>
        <w:t>("a = 7; a *= 10; a == 70")</w:t>
      </w:r>
    </w:p>
    <w:p w14:paraId="7F7C8316" w14:textId="77777777" w:rsidR="00D97E8E" w:rsidRPr="00D97E8E" w:rsidRDefault="00D97E8E" w:rsidP="003100D4">
      <w:pPr>
        <w:pStyle w:val="Heading4"/>
        <w:rPr>
          <w:lang w:val="en-SE" w:eastAsia="en-GB"/>
        </w:rPr>
      </w:pPr>
      <w:bookmarkStart w:id="13" w:name="_Toc72299897"/>
      <w:r w:rsidRPr="00D97E8E">
        <w:rPr>
          <w:lang w:val="en-SE" w:eastAsia="en-GB"/>
        </w:rPr>
        <w:t>Comparison operators</w:t>
      </w:r>
      <w:bookmarkEnd w:id="13"/>
    </w:p>
    <w:p w14:paraId="66BDE106" w14:textId="27B0E81F" w:rsid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&lt;,&lt;=,==,&gt;,&gt;=,~=</w:t>
      </w:r>
    </w:p>
    <w:p w14:paraId="48C5C6E0" w14:textId="32D9EB16" w:rsidR="003100D4" w:rsidRPr="00D97E8E" w:rsidRDefault="003100D4" w:rsidP="003100D4">
      <w:pPr>
        <w:pStyle w:val="Code"/>
        <w:rPr>
          <w:lang w:val="en-SE" w:eastAsia="en-GB"/>
        </w:rPr>
      </w:pPr>
      <w:r w:rsidRPr="003100D4">
        <w:rPr>
          <w:lang w:val="en-SE" w:eastAsia="en-GB"/>
        </w:rPr>
        <w:t>Rule.eval("6 &gt; 4 &amp; 'A' ~= 'B'")</w:t>
      </w:r>
      <w:r>
        <w:rPr>
          <w:lang w:val="en-SE" w:eastAsia="en-GB"/>
        </w:rPr>
        <w:br/>
      </w:r>
      <w:r w:rsidRPr="003100D4">
        <w:rPr>
          <w:lang w:val="en-SE" w:eastAsia="en-GB"/>
        </w:rPr>
        <w:t>&gt;true</w:t>
      </w:r>
    </w:p>
    <w:p w14:paraId="18AA0C06" w14:textId="77777777" w:rsidR="00D97E8E" w:rsidRPr="00D97E8E" w:rsidRDefault="00D97E8E" w:rsidP="00D97E8E">
      <w:pPr>
        <w:spacing w:after="0" w:line="240" w:lineRule="auto"/>
        <w:ind w:left="1440"/>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 </w:t>
      </w:r>
    </w:p>
    <w:p w14:paraId="4E9C0145" w14:textId="77777777" w:rsidR="00D97E8E" w:rsidRPr="00D97E8E" w:rsidRDefault="00D97E8E" w:rsidP="003100D4">
      <w:pPr>
        <w:pStyle w:val="Heading4"/>
        <w:rPr>
          <w:lang w:val="en-SE" w:eastAsia="en-GB"/>
        </w:rPr>
      </w:pPr>
      <w:bookmarkStart w:id="14" w:name="_Toc72299898"/>
      <w:r w:rsidRPr="00D97E8E">
        <w:rPr>
          <w:lang w:val="en-SE" w:eastAsia="en-GB"/>
        </w:rPr>
        <w:t>Logical operators</w:t>
      </w:r>
      <w:bookmarkEnd w:id="14"/>
    </w:p>
    <w:p w14:paraId="683FF83C" w14:textId="77777777" w:rsidR="00007681" w:rsidRDefault="00D97E8E" w:rsidP="00007681">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&amp;,|,!</w:t>
      </w:r>
    </w:p>
    <w:p w14:paraId="59E0DB0C" w14:textId="2A65CC5A" w:rsidR="00D97E8E" w:rsidRPr="00D97E8E" w:rsidRDefault="00007681" w:rsidP="00007681">
      <w:pPr>
        <w:pStyle w:val="Code"/>
        <w:rPr>
          <w:lang w:val="en-SE" w:eastAsia="en-GB"/>
        </w:rPr>
      </w:pPr>
      <w:proofErr w:type="spellStart"/>
      <w:proofErr w:type="gramStart"/>
      <w:r>
        <w:rPr>
          <w:lang w:val="sv-SE" w:eastAsia="en-GB"/>
        </w:rPr>
        <w:t>rule</w:t>
      </w:r>
      <w:proofErr w:type="spellEnd"/>
      <w:r w:rsidRPr="00007681">
        <w:rPr>
          <w:lang w:val="en-SE" w:eastAsia="en-GB"/>
        </w:rPr>
        <w:t>(</w:t>
      </w:r>
      <w:proofErr w:type="gramEnd"/>
      <w:r w:rsidRPr="00007681">
        <w:rPr>
          <w:lang w:val="en-SE" w:eastAsia="en-GB"/>
        </w:rPr>
        <w:t>"6 &gt; 5 &amp; !(7 &gt; 8) | true)</w:t>
      </w:r>
      <w:r>
        <w:rPr>
          <w:lang w:val="en-SE" w:eastAsia="en-GB"/>
        </w:rPr>
        <w:br/>
      </w:r>
      <w:r w:rsidRPr="00007681">
        <w:rPr>
          <w:lang w:val="en-SE" w:eastAsia="en-GB"/>
        </w:rPr>
        <w:t>&gt;true</w:t>
      </w:r>
      <w:r w:rsidR="00D97E8E" w:rsidRPr="00D97E8E">
        <w:rPr>
          <w:lang w:val="en-SE" w:eastAsia="en-GB"/>
        </w:rPr>
        <w:t> </w:t>
      </w:r>
    </w:p>
    <w:p w14:paraId="22404409" w14:textId="3161BE1D" w:rsidR="00D97E8E" w:rsidRPr="003100D4" w:rsidRDefault="00D97E8E" w:rsidP="003100D4">
      <w:pPr>
        <w:pStyle w:val="Heading4"/>
        <w:rPr>
          <w:lang w:eastAsia="en-GB"/>
        </w:rPr>
      </w:pPr>
      <w:bookmarkStart w:id="15" w:name="_Toc72299899"/>
      <w:r w:rsidRPr="00D97E8E">
        <w:rPr>
          <w:lang w:val="en-SE" w:eastAsia="en-GB"/>
        </w:rPr>
        <w:t>Date and day related</w:t>
      </w:r>
      <w:r w:rsidR="003100D4" w:rsidRPr="003100D4">
        <w:rPr>
          <w:lang w:eastAsia="en-GB"/>
        </w:rPr>
        <w:t xml:space="preserve"> funct</w:t>
      </w:r>
      <w:r w:rsidR="003100D4">
        <w:rPr>
          <w:lang w:eastAsia="en-GB"/>
        </w:rPr>
        <w:t>ions</w:t>
      </w:r>
      <w:bookmarkEnd w:id="15"/>
    </w:p>
    <w:p w14:paraId="29A39DDF" w14:textId="77777777" w:rsidR="00007681" w:rsidRDefault="00D97E8E" w:rsidP="00007681">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HM(&lt;time), converts a time to string  "HH:MM"</w:t>
      </w:r>
    </w:p>
    <w:p w14:paraId="146DD566" w14:textId="44489FB1" w:rsidR="00D97E8E" w:rsidRPr="00D97E8E" w:rsidRDefault="00007681" w:rsidP="00007681">
      <w:pPr>
        <w:pStyle w:val="Code"/>
        <w:rPr>
          <w:lang w:val="en-SE" w:eastAsia="en-GB"/>
        </w:rPr>
      </w:pPr>
      <w:proofErr w:type="gramStart"/>
      <w:r w:rsidRPr="00007681">
        <w:rPr>
          <w:lang w:eastAsia="en-GB"/>
        </w:rPr>
        <w:t>rule</w:t>
      </w:r>
      <w:r w:rsidRPr="00007681">
        <w:rPr>
          <w:lang w:val="en-SE" w:eastAsia="en-GB"/>
        </w:rPr>
        <w:t>(</w:t>
      </w:r>
      <w:proofErr w:type="gramEnd"/>
      <w:r w:rsidRPr="00007681">
        <w:rPr>
          <w:lang w:val="en-SE" w:eastAsia="en-GB"/>
        </w:rPr>
        <w:t>"log('Time is %s',HM(now))")</w:t>
      </w:r>
      <w:r>
        <w:rPr>
          <w:lang w:val="en-SE" w:eastAsia="en-GB"/>
        </w:rPr>
        <w:br/>
      </w:r>
      <w:r w:rsidRPr="00007681">
        <w:rPr>
          <w:lang w:val="en-SE" w:eastAsia="en-GB"/>
        </w:rPr>
        <w:t>&gt;Time is 10:45</w:t>
      </w:r>
      <w:r w:rsidR="00D97E8E" w:rsidRPr="00D97E8E">
        <w:rPr>
          <w:lang w:val="en-SE" w:eastAsia="en-GB"/>
        </w:rPr>
        <w:t> </w:t>
      </w:r>
    </w:p>
    <w:p w14:paraId="625EEA72" w14:textId="77777777" w:rsidR="00007681" w:rsidRDefault="00D97E8E" w:rsidP="00007681">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HMS(&lt;time), converts a time to string  "HH:MM:SS"</w:t>
      </w:r>
    </w:p>
    <w:p w14:paraId="2C304DAC" w14:textId="4A54BF45" w:rsidR="00D97E8E" w:rsidRPr="00007681" w:rsidRDefault="00007681" w:rsidP="00007681">
      <w:pPr>
        <w:pStyle w:val="Code"/>
      </w:pPr>
      <w:proofErr w:type="gramStart"/>
      <w:r>
        <w:t>rule</w:t>
      </w:r>
      <w:r w:rsidRPr="00007681">
        <w:t>(</w:t>
      </w:r>
      <w:proofErr w:type="gramEnd"/>
      <w:r w:rsidRPr="00007681">
        <w:t>"log('Time is %</w:t>
      </w:r>
      <w:proofErr w:type="spellStart"/>
      <w:r w:rsidRPr="00007681">
        <w:t>s',HMS</w:t>
      </w:r>
      <w:proofErr w:type="spellEnd"/>
      <w:r w:rsidRPr="00007681">
        <w:t>(now))")</w:t>
      </w:r>
      <w:r w:rsidRPr="00007681">
        <w:br/>
      </w:r>
      <w:r w:rsidRPr="00007681">
        <w:t>&gt;Time is 10:45:10</w:t>
      </w:r>
      <w:r w:rsidR="00D97E8E" w:rsidRPr="00007681">
        <w:t> </w:t>
      </w:r>
    </w:p>
    <w:p w14:paraId="3F78413B" w14:textId="77777777" w:rsidR="00007681" w:rsidRDefault="00D97E8E" w:rsidP="00007681">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now, seconds since midnight</w:t>
      </w:r>
    </w:p>
    <w:p w14:paraId="514B41B2" w14:textId="70BB0DD8" w:rsidR="00D97E8E" w:rsidRPr="00D97E8E" w:rsidRDefault="00007681" w:rsidP="00007681">
      <w:pPr>
        <w:pStyle w:val="Code"/>
        <w:rPr>
          <w:lang w:val="en-SE" w:eastAsia="en-GB"/>
        </w:rPr>
      </w:pPr>
      <w:proofErr w:type="gramStart"/>
      <w:r w:rsidRPr="00007681">
        <w:rPr>
          <w:lang w:eastAsia="en-GB"/>
        </w:rPr>
        <w:t>ru</w:t>
      </w:r>
      <w:r>
        <w:rPr>
          <w:lang w:eastAsia="en-GB"/>
        </w:rPr>
        <w:t>le</w:t>
      </w:r>
      <w:r w:rsidRPr="00007681">
        <w:rPr>
          <w:lang w:val="en-SE" w:eastAsia="en-GB"/>
        </w:rPr>
        <w:t>(</w:t>
      </w:r>
      <w:proofErr w:type="gramEnd"/>
      <w:r w:rsidRPr="00007681">
        <w:rPr>
          <w:lang w:val="en-SE" w:eastAsia="en-GB"/>
        </w:rPr>
        <w:t>"sensor:isOn &amp; now &lt; sunset =&gt; log('Sensor triggered before sunset')")</w:t>
      </w:r>
      <w:r w:rsidR="00D97E8E" w:rsidRPr="00D97E8E">
        <w:rPr>
          <w:lang w:val="en-SE" w:eastAsia="en-GB"/>
        </w:rPr>
        <w:t> </w:t>
      </w:r>
    </w:p>
    <w:p w14:paraId="067C8419" w14:textId="77777777" w:rsidR="00007681" w:rsidRDefault="00D97E8E" w:rsidP="00007681">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lastRenderedPageBreak/>
        <w:t>midnight, epoc for last midnight</w:t>
      </w:r>
    </w:p>
    <w:p w14:paraId="6C1D2FCF" w14:textId="22F852C4" w:rsidR="00D97E8E" w:rsidRPr="00D97E8E" w:rsidRDefault="00007681" w:rsidP="00007681">
      <w:pPr>
        <w:pStyle w:val="Code"/>
        <w:rPr>
          <w:lang w:val="en-SE" w:eastAsia="en-GB"/>
        </w:rPr>
      </w:pPr>
      <w:proofErr w:type="gramStart"/>
      <w:r w:rsidRPr="00007681">
        <w:rPr>
          <w:lang w:eastAsia="en-GB"/>
        </w:rPr>
        <w:t>rule</w:t>
      </w:r>
      <w:r w:rsidRPr="00007681">
        <w:rPr>
          <w:lang w:val="en-SE" w:eastAsia="en-GB"/>
        </w:rPr>
        <w:t>(</w:t>
      </w:r>
      <w:proofErr w:type="gramEnd"/>
      <w:r w:rsidRPr="00007681">
        <w:rPr>
          <w:lang w:val="en-SE" w:eastAsia="en-GB"/>
        </w:rPr>
        <w:t>"log('Time is %s',osdate('%H:%M',midnight+now))")</w:t>
      </w:r>
      <w:r>
        <w:rPr>
          <w:lang w:val="en-SE" w:eastAsia="en-GB"/>
        </w:rPr>
        <w:br/>
      </w:r>
      <w:r w:rsidRPr="00007681">
        <w:rPr>
          <w:lang w:val="en-SE" w:eastAsia="en-GB"/>
        </w:rPr>
        <w:t>&gt;Time is 10:45</w:t>
      </w:r>
      <w:r w:rsidR="00D97E8E" w:rsidRPr="00D97E8E">
        <w:rPr>
          <w:lang w:val="en-SE" w:eastAsia="en-GB"/>
        </w:rPr>
        <w:t> </w:t>
      </w:r>
    </w:p>
    <w:p w14:paraId="36C0049F"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dawn, seconds from midnight to dawn</w:t>
      </w:r>
    </w:p>
    <w:p w14:paraId="7F7E1B4E"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dusk, seconds from midnight to dusk</w:t>
      </w:r>
    </w:p>
    <w:p w14:paraId="23EA6D7C"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sunrise, seconds from midnight to sunrise</w:t>
      </w:r>
    </w:p>
    <w:p w14:paraId="7376E21F"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sunset, seconds from midnight to sunset</w:t>
      </w:r>
    </w:p>
    <w:p w14:paraId="32CDA25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wnum, week number</w:t>
      </w:r>
    </w:p>
    <w:p w14:paraId="15D8DC5D"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date(&lt;string&gt;), cron test</w:t>
      </w:r>
    </w:p>
    <w:p w14:paraId="3B8A9495"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day(&lt;string&gt;)</w:t>
      </w:r>
    </w:p>
    <w:p w14:paraId="2C5C9072" w14:textId="4B1A50EE" w:rsidR="00D97E8E" w:rsidRPr="00007681" w:rsidRDefault="00007681" w:rsidP="00007681">
      <w:pPr>
        <w:pStyle w:val="Code"/>
      </w:pPr>
      <w:r w:rsidRPr="00007681">
        <w:t>rule</w:t>
      </w:r>
      <w:r w:rsidRPr="00007681">
        <w:t>("@sunset &amp; day('1') =&gt; log('Sunset first day of the month')")</w:t>
      </w:r>
      <w:r w:rsidRPr="00007681">
        <w:br/>
      </w:r>
      <w:r w:rsidRPr="00007681">
        <w:t>rule("@sunset &amp; day('1,2') =&gt; log('Sunset first two days of the month')")</w:t>
      </w:r>
      <w:r w:rsidRPr="00007681">
        <w:br/>
      </w:r>
      <w:r w:rsidRPr="00007681">
        <w:t>rule("@sunset &amp; day('1-10') =&gt; log('Sunset first 10 days of the month')")</w:t>
      </w:r>
      <w:r w:rsidRPr="00007681">
        <w:br/>
      </w:r>
      <w:r w:rsidRPr="00007681">
        <w:t>rule("@sunset &amp; day('last') =&gt; log('Sunset last day of the month')")</w:t>
      </w:r>
      <w:r w:rsidRPr="00007681">
        <w:br/>
      </w:r>
      <w:r w:rsidRPr="00007681">
        <w:t>rule("@sunset &amp; day('</w:t>
      </w:r>
      <w:proofErr w:type="spellStart"/>
      <w:r w:rsidRPr="00007681">
        <w:t>lastw</w:t>
      </w:r>
      <w:proofErr w:type="spellEnd"/>
      <w:r w:rsidRPr="00007681">
        <w:t>') =&gt; log('Sunset first day of last week of month')")</w:t>
      </w:r>
      <w:r w:rsidRPr="00007681">
        <w:br/>
      </w:r>
      <w:r w:rsidRPr="00007681">
        <w:t>rule("@sunset &amp; day('</w:t>
      </w:r>
      <w:proofErr w:type="spellStart"/>
      <w:r w:rsidRPr="00007681">
        <w:t>lastw</w:t>
      </w:r>
      <w:proofErr w:type="spellEnd"/>
      <w:r w:rsidRPr="00007681">
        <w:t>-last') =&gt; log('Sunset last week of month')")</w:t>
      </w:r>
      <w:r w:rsidR="00D97E8E" w:rsidRPr="00007681">
        <w:t> </w:t>
      </w:r>
    </w:p>
    <w:p w14:paraId="761E2134"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month(&lt;string&gt;)</w:t>
      </w:r>
    </w:p>
    <w:p w14:paraId="7CECC624"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wday(&lt;string&gt;)</w:t>
      </w:r>
    </w:p>
    <w:p w14:paraId="227A55D5"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osdate(&lt;string&gt;)</w:t>
      </w:r>
    </w:p>
    <w:p w14:paraId="4A3B7E8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ostime(), current time in epoc (midnight+now)</w:t>
      </w:r>
    </w:p>
    <w:p w14:paraId="6771088E"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time(&lt;string&gt;), converts time string to seconds</w:t>
      </w:r>
    </w:p>
    <w:p w14:paraId="57D526E9" w14:textId="77777777" w:rsidR="00743093" w:rsidRPr="00D97E8E" w:rsidRDefault="00743093" w:rsidP="00743093">
      <w:pPr>
        <w:rPr>
          <w:lang w:val="en-SE"/>
        </w:rPr>
      </w:pPr>
    </w:p>
    <w:p w14:paraId="146C4867" w14:textId="2742ABF6" w:rsidR="00743093" w:rsidRDefault="00743093" w:rsidP="00743093">
      <w:pPr>
        <w:pStyle w:val="Heading3"/>
      </w:pPr>
      <w:bookmarkStart w:id="16" w:name="_Toc72224623"/>
      <w:bookmarkStart w:id="17" w:name="_Toc72299900"/>
      <w:proofErr w:type="spellStart"/>
      <w:r>
        <w:t>EventScript</w:t>
      </w:r>
      <w:proofErr w:type="spellEnd"/>
      <w:r>
        <w:t xml:space="preserve"> variables</w:t>
      </w:r>
      <w:bookmarkEnd w:id="16"/>
      <w:bookmarkEnd w:id="17"/>
    </w:p>
    <w:p w14:paraId="43CBC4BF" w14:textId="77777777" w:rsidR="00743093" w:rsidRDefault="00743093" w:rsidP="00CC1F35"/>
    <w:p w14:paraId="44BAA58D" w14:textId="7B47BF0E" w:rsidR="00743093" w:rsidRDefault="00743093" w:rsidP="00743093">
      <w:pPr>
        <w:pStyle w:val="Heading3"/>
      </w:pPr>
      <w:bookmarkStart w:id="18" w:name="_Toc72224624"/>
      <w:bookmarkStart w:id="19" w:name="_Toc72299901"/>
      <w:proofErr w:type="spellStart"/>
      <w:r>
        <w:t>EventScript</w:t>
      </w:r>
      <w:proofErr w:type="spellEnd"/>
      <w:r>
        <w:t xml:space="preserve"> functions</w:t>
      </w:r>
      <w:bookmarkEnd w:id="18"/>
      <w:bookmarkEnd w:id="19"/>
    </w:p>
    <w:p w14:paraId="078EE61F" w14:textId="77777777" w:rsidR="00D97E8E" w:rsidRPr="00D97E8E" w:rsidRDefault="00D97E8E" w:rsidP="003100D4">
      <w:pPr>
        <w:pStyle w:val="Heading4"/>
        <w:rPr>
          <w:lang w:val="en-SE" w:eastAsia="en-GB"/>
        </w:rPr>
      </w:pPr>
      <w:bookmarkStart w:id="20" w:name="_Toc72299902"/>
      <w:r w:rsidRPr="00D97E8E">
        <w:rPr>
          <w:lang w:val="en-SE" w:eastAsia="en-GB"/>
        </w:rPr>
        <w:t>Table operations</w:t>
      </w:r>
      <w:bookmarkEnd w:id="20"/>
    </w:p>
    <w:p w14:paraId="101ED88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add(&lt;table&gt;,&lt;element&gt;)</w:t>
      </w:r>
    </w:p>
    <w:p w14:paraId="0A648AE8"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remove(&lt;table&gt;,&lt;index&gt;)</w:t>
      </w:r>
    </w:p>
    <w:p w14:paraId="4E31A90B"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size(&lt;table&gt;)</w:t>
      </w:r>
    </w:p>
    <w:p w14:paraId="622EDEC4" w14:textId="77777777" w:rsidR="00D97E8E" w:rsidRPr="00D97E8E" w:rsidRDefault="00D97E8E" w:rsidP="003100D4">
      <w:pPr>
        <w:pStyle w:val="Heading4"/>
        <w:rPr>
          <w:lang w:val="en-SE" w:eastAsia="en-GB"/>
        </w:rPr>
      </w:pPr>
      <w:bookmarkStart w:id="21" w:name="_Toc72299903"/>
      <w:r w:rsidRPr="00D97E8E">
        <w:rPr>
          <w:lang w:val="en-SE" w:eastAsia="en-GB"/>
        </w:rPr>
        <w:t>Mathematical functions</w:t>
      </w:r>
      <w:bookmarkEnd w:id="21"/>
    </w:p>
    <w:p w14:paraId="3B24E1E4"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rnd(&lt;n1&gt;,&lt;n2&gt;)</w:t>
      </w:r>
    </w:p>
    <w:p w14:paraId="10FAB5C2"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lastRenderedPageBreak/>
        <w:t>round(&lt;number&gt;)</w:t>
      </w:r>
    </w:p>
    <w:p w14:paraId="7D1B835A"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sign(&lt;number&gt;)</w:t>
      </w:r>
    </w:p>
    <w:p w14:paraId="238B168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average(&lt;table&gt;)</w:t>
      </w:r>
    </w:p>
    <w:p w14:paraId="29EBCBDA"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max(&lt;table&gt;)</w:t>
      </w:r>
    </w:p>
    <w:p w14:paraId="55F83460"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min(&lt;table&gt;)</w:t>
      </w:r>
    </w:p>
    <w:p w14:paraId="2DFE19F9"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sum(&lt;table&gt;)</w:t>
      </w:r>
    </w:p>
    <w:p w14:paraId="083729CC"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sort(&lt;table&gt;)</w:t>
      </w:r>
    </w:p>
    <w:p w14:paraId="474B1D66" w14:textId="77777777" w:rsidR="00D97E8E" w:rsidRPr="00D97E8E" w:rsidRDefault="00D97E8E" w:rsidP="003100D4">
      <w:pPr>
        <w:pStyle w:val="Heading4"/>
        <w:rPr>
          <w:lang w:val="en-SE" w:eastAsia="en-GB"/>
        </w:rPr>
      </w:pPr>
      <w:bookmarkStart w:id="22" w:name="_Toc72299904"/>
      <w:r w:rsidRPr="00D97E8E">
        <w:rPr>
          <w:lang w:val="en-SE" w:eastAsia="en-GB"/>
        </w:rPr>
        <w:t>Type and name functions</w:t>
      </w:r>
      <w:bookmarkEnd w:id="22"/>
    </w:p>
    <w:p w14:paraId="27B3A4ED"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num(&lt;element&gt;)</w:t>
      </w:r>
    </w:p>
    <w:p w14:paraId="31CAEDE4"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idname(&lt;deviceID&gt;)</w:t>
      </w:r>
    </w:p>
    <w:p w14:paraId="51151CD8"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str(&lt;element&gt;)</w:t>
      </w:r>
    </w:p>
    <w:p w14:paraId="32005C37"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type(&lt;element&gt;)</w:t>
      </w:r>
    </w:p>
    <w:p w14:paraId="52DE8A56" w14:textId="77777777" w:rsidR="00D97E8E" w:rsidRPr="00D97E8E" w:rsidRDefault="00D97E8E" w:rsidP="003100D4">
      <w:pPr>
        <w:pStyle w:val="Heading4"/>
        <w:rPr>
          <w:lang w:val="en-SE" w:eastAsia="en-GB"/>
        </w:rPr>
      </w:pPr>
      <w:bookmarkStart w:id="23" w:name="_Toc72299905"/>
      <w:r w:rsidRPr="00D97E8E">
        <w:rPr>
          <w:lang w:val="en-SE" w:eastAsia="en-GB"/>
        </w:rPr>
        <w:t>Log and formatting</w:t>
      </w:r>
      <w:bookmarkEnd w:id="23"/>
    </w:p>
    <w:p w14:paraId="3E6DF5B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log(&lt;string&gt;,...)</w:t>
      </w:r>
    </w:p>
    <w:p w14:paraId="1B78133F"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fmt(&lt;string&gt;,...)</w:t>
      </w:r>
    </w:p>
    <w:p w14:paraId="68872057"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fjson(&lt;string&gt;)</w:t>
      </w:r>
    </w:p>
    <w:p w14:paraId="22F09C3F"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tjson(&lt;table&gt;)</w:t>
      </w:r>
    </w:p>
    <w:p w14:paraId="03A6F348" w14:textId="77777777" w:rsidR="00D97E8E" w:rsidRPr="00D97E8E" w:rsidRDefault="00D97E8E" w:rsidP="003100D4">
      <w:pPr>
        <w:pStyle w:val="Heading4"/>
        <w:rPr>
          <w:lang w:val="en-SE" w:eastAsia="en-GB"/>
        </w:rPr>
      </w:pPr>
      <w:bookmarkStart w:id="24" w:name="_Toc72299906"/>
      <w:r w:rsidRPr="00D97E8E">
        <w:rPr>
          <w:lang w:val="en-SE" w:eastAsia="en-GB"/>
        </w:rPr>
        <w:t>Rule and event functions</w:t>
      </w:r>
      <w:bookmarkEnd w:id="24"/>
    </w:p>
    <w:p w14:paraId="36CFD53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post(&lt;event&gt;,&lt;time&gt;)</w:t>
      </w:r>
    </w:p>
    <w:p w14:paraId="5E328FF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cancel(&lt;post ref&gt;)</w:t>
      </w:r>
    </w:p>
    <w:p w14:paraId="54C8F3E8"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remote(&lt;sceneID&gt;,&lt;event&gt;)</w:t>
      </w:r>
    </w:p>
    <w:p w14:paraId="3C41DF93"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publish(&lt;event&gt;)</w:t>
      </w:r>
    </w:p>
    <w:p w14:paraId="462AF18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subscribe(&lt;event pattern&gt;)</w:t>
      </w:r>
    </w:p>
    <w:p w14:paraId="787FB94D" w14:textId="77777777" w:rsidR="00D97E8E" w:rsidRPr="00D97E8E" w:rsidRDefault="00D97E8E" w:rsidP="003100D4">
      <w:pPr>
        <w:pStyle w:val="Heading4"/>
        <w:rPr>
          <w:lang w:val="en-SE" w:eastAsia="en-GB"/>
        </w:rPr>
      </w:pPr>
      <w:bookmarkStart w:id="25" w:name="_Toc72299907"/>
      <w:r w:rsidRPr="00D97E8E">
        <w:rPr>
          <w:lang w:val="en-SE" w:eastAsia="en-GB"/>
        </w:rPr>
        <w:t>Managing fibaro globals</w:t>
      </w:r>
      <w:bookmarkEnd w:id="25"/>
    </w:p>
    <w:p w14:paraId="56F4BE33"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global(&lt;string&gt;)</w:t>
      </w:r>
    </w:p>
    <w:p w14:paraId="063194DB"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listglobals()</w:t>
      </w:r>
    </w:p>
    <w:p w14:paraId="37283F5F"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deleteglobal(&lt;string&gt;)</w:t>
      </w:r>
    </w:p>
    <w:p w14:paraId="1E13E0A0" w14:textId="77777777" w:rsidR="00D97E8E" w:rsidRPr="00D97E8E" w:rsidRDefault="00D97E8E" w:rsidP="003100D4">
      <w:pPr>
        <w:pStyle w:val="Heading4"/>
        <w:rPr>
          <w:lang w:val="en-SE" w:eastAsia="en-GB"/>
        </w:rPr>
      </w:pPr>
      <w:bookmarkStart w:id="26" w:name="_Toc72299908"/>
      <w:r w:rsidRPr="00D97E8E">
        <w:rPr>
          <w:lang w:val="en-SE" w:eastAsia="en-GB"/>
        </w:rPr>
        <w:t>VD functions (only HC2)</w:t>
      </w:r>
      <w:bookmarkEnd w:id="26"/>
    </w:p>
    <w:p w14:paraId="7B9D2E0B"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label(&lt;deviceID&gt;,&lt;tag&gt;)</w:t>
      </w:r>
    </w:p>
    <w:p w14:paraId="57FC469E"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label(&lt;deviceID&gt;,&lt;tag&gt;)=&lt;string&gt;</w:t>
      </w:r>
    </w:p>
    <w:p w14:paraId="042E078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slider(&lt;deviceID&gt;,&lt;tag&gt;)</w:t>
      </w:r>
    </w:p>
    <w:p w14:paraId="74E3574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slider(&lt;deviceID&gt;,&lt;tag&gt;)=&lt;string&gt;</w:t>
      </w:r>
    </w:p>
    <w:p w14:paraId="50981017"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VDev.define(&lt;name&gt;,&lt;tag&gt;,&lt;version&gt;,&lt;rows&gt;)</w:t>
      </w:r>
    </w:p>
    <w:p w14:paraId="74AE1F57"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VDev.remove(&lt;tag&gt;)</w:t>
      </w:r>
    </w:p>
    <w:p w14:paraId="56F53667" w14:textId="629B1ABF" w:rsidR="00D97E8E" w:rsidRDefault="00D97E8E" w:rsidP="003100D4">
      <w:pPr>
        <w:numPr>
          <w:ilvl w:val="0"/>
          <w:numId w:val="8"/>
        </w:numPr>
        <w:spacing w:after="0"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VDev.clearCache()</w:t>
      </w:r>
    </w:p>
    <w:p w14:paraId="735DF26B" w14:textId="77777777" w:rsidR="003100D4" w:rsidRPr="00D97E8E" w:rsidRDefault="003100D4" w:rsidP="003100D4">
      <w:pPr>
        <w:spacing w:after="0" w:line="240" w:lineRule="auto"/>
        <w:ind w:left="360"/>
        <w:rPr>
          <w:rFonts w:ascii="Segoe UI" w:eastAsia="Times New Roman" w:hAnsi="Segoe UI" w:cs="Segoe UI"/>
          <w:color w:val="333333"/>
          <w:sz w:val="21"/>
          <w:szCs w:val="21"/>
          <w:lang w:val="en-SE" w:eastAsia="en-GB"/>
        </w:rPr>
      </w:pPr>
    </w:p>
    <w:p w14:paraId="1834F98B" w14:textId="77777777" w:rsidR="00D97E8E" w:rsidRPr="00D97E8E" w:rsidRDefault="00D97E8E" w:rsidP="003100D4">
      <w:pPr>
        <w:pStyle w:val="Heading4"/>
        <w:rPr>
          <w:lang w:val="en-SE" w:eastAsia="en-GB"/>
        </w:rPr>
      </w:pPr>
      <w:bookmarkStart w:id="27" w:name="_Toc72299909"/>
      <w:r w:rsidRPr="00D97E8E">
        <w:rPr>
          <w:lang w:val="en-SE" w:eastAsia="en-GB"/>
        </w:rPr>
        <w:t>EventScript  functions</w:t>
      </w:r>
      <w:bookmarkEnd w:id="27"/>
    </w:p>
    <w:p w14:paraId="43560118" w14:textId="5AB17303" w:rsid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env - variable that contains the event that has triggered the rule</w:t>
      </w:r>
    </w:p>
    <w:p w14:paraId="55DBBEF2" w14:textId="1CC2492A" w:rsidR="00D97E8E" w:rsidRPr="00D97E8E" w:rsidRDefault="003100D4" w:rsidP="003100D4">
      <w:pPr>
        <w:pStyle w:val="Code"/>
        <w:rPr>
          <w:lang w:val="en-SE" w:eastAsia="en-GB"/>
        </w:rPr>
      </w:pPr>
      <w:proofErr w:type="gramStart"/>
      <w:r w:rsidRPr="003100D4">
        <w:rPr>
          <w:lang w:eastAsia="en-GB"/>
        </w:rPr>
        <w:t>rule</w:t>
      </w:r>
      <w:r w:rsidRPr="003100D4">
        <w:rPr>
          <w:lang w:val="en-SE" w:eastAsia="en-GB"/>
        </w:rPr>
        <w:t>(</w:t>
      </w:r>
      <w:proofErr w:type="gramEnd"/>
      <w:r w:rsidRPr="003100D4">
        <w:rPr>
          <w:lang w:val="en-SE" w:eastAsia="en-GB"/>
        </w:rPr>
        <w:t>"88:isOn =&gt; log('Event:%s',env.event)")</w:t>
      </w:r>
      <w:r>
        <w:rPr>
          <w:lang w:val="en-SE" w:eastAsia="en-GB"/>
        </w:rPr>
        <w:br/>
      </w:r>
      <w:r w:rsidRPr="003100D4">
        <w:rPr>
          <w:lang w:val="en-SE" w:eastAsia="en-GB"/>
        </w:rPr>
        <w:t>-- HC2</w:t>
      </w:r>
      <w:r>
        <w:rPr>
          <w:lang w:val="en-SE" w:eastAsia="en-GB"/>
        </w:rPr>
        <w:br/>
      </w:r>
      <w:r w:rsidRPr="003100D4">
        <w:rPr>
          <w:lang w:val="en-SE" w:eastAsia="en-GB"/>
        </w:rPr>
        <w:t>&gt;{type='property', deviceID=88, propertyName='value', value=1}</w:t>
      </w:r>
      <w:r>
        <w:rPr>
          <w:lang w:val="en-SE" w:eastAsia="en-GB"/>
        </w:rPr>
        <w:br/>
      </w:r>
      <w:r w:rsidRPr="003100D4">
        <w:rPr>
          <w:lang w:val="en-SE" w:eastAsia="en-GB"/>
        </w:rPr>
        <w:t>-- HC3</w:t>
      </w:r>
      <w:r>
        <w:rPr>
          <w:lang w:val="en-SE" w:eastAsia="en-GB"/>
        </w:rPr>
        <w:br/>
      </w:r>
      <w:r w:rsidRPr="003100D4">
        <w:rPr>
          <w:lang w:val="en-SE" w:eastAsia="en-GB"/>
        </w:rPr>
        <w:t>&gt;{type='device', id=88, properyty='value', value=true}</w:t>
      </w:r>
    </w:p>
    <w:p w14:paraId="6A393BCE"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eval(&lt;string&gt;)</w:t>
      </w:r>
    </w:p>
    <w:p w14:paraId="30B82B4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disable(&lt;rule&gt;)</w:t>
      </w:r>
    </w:p>
    <w:p w14:paraId="2460E350"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enable(&lt;rule&gt;)</w:t>
      </w:r>
    </w:p>
    <w:p w14:paraId="33FD4775"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trueFor(&lt;time&gt;,&lt;expression&gt;)</w:t>
      </w:r>
    </w:p>
    <w:p w14:paraId="16AB33B7"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again(&lt;n&gt;)</w:t>
      </w:r>
    </w:p>
    <w:p w14:paraId="40EBAFA6" w14:textId="0939BF58" w:rsid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once(&lt;expression&gt;) -- Expression needs to turn false before it will be true again.</w:t>
      </w:r>
    </w:p>
    <w:p w14:paraId="076E5AD4" w14:textId="6464F1F7" w:rsidR="003100D4" w:rsidRPr="00D97E8E" w:rsidRDefault="003100D4" w:rsidP="003100D4">
      <w:pPr>
        <w:pStyle w:val="Code"/>
        <w:rPr>
          <w:lang w:val="en-SE" w:eastAsia="en-GB"/>
        </w:rPr>
      </w:pPr>
      <w:proofErr w:type="gramStart"/>
      <w:r w:rsidRPr="003100D4">
        <w:rPr>
          <w:lang w:eastAsia="en-GB"/>
        </w:rPr>
        <w:t>rule</w:t>
      </w:r>
      <w:r w:rsidRPr="003100D4">
        <w:rPr>
          <w:lang w:val="en-SE" w:eastAsia="en-GB"/>
        </w:rPr>
        <w:t>(</w:t>
      </w:r>
      <w:proofErr w:type="gramEnd"/>
      <w:r w:rsidRPr="003100D4">
        <w:rPr>
          <w:lang w:val="en-SE" w:eastAsia="en-GB"/>
        </w:rPr>
        <w:t>"once(sensor:temp &gt; 10) =&gt; log('power is over 10')")</w:t>
      </w:r>
    </w:p>
    <w:p w14:paraId="1AD07F8E" w14:textId="11474779" w:rsidR="00D97E8E" w:rsidRDefault="00D97E8E" w:rsidP="003100D4">
      <w:pPr>
        <w:spacing w:after="0"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The rule will rigger the first time the temp &gt; 10, then it needs to go below 10 and above again for it to trigger the next time.</w:t>
      </w:r>
    </w:p>
    <w:p w14:paraId="768D957E" w14:textId="30ACE6E1" w:rsidR="003100D4" w:rsidRDefault="003100D4" w:rsidP="003100D4">
      <w:pPr>
        <w:spacing w:after="0" w:line="240" w:lineRule="auto"/>
        <w:rPr>
          <w:rFonts w:ascii="Segoe UI" w:eastAsia="Times New Roman" w:hAnsi="Segoe UI" w:cs="Segoe UI"/>
          <w:color w:val="333333"/>
          <w:sz w:val="21"/>
          <w:szCs w:val="21"/>
          <w:lang w:val="en-SE" w:eastAsia="en-GB"/>
        </w:rPr>
      </w:pPr>
    </w:p>
    <w:p w14:paraId="742212FD" w14:textId="6413B661" w:rsidR="003100D4" w:rsidRDefault="003100D4" w:rsidP="003100D4">
      <w:pPr>
        <w:pStyle w:val="Code"/>
        <w:rPr>
          <w:lang w:val="en-SE" w:eastAsia="en-GB"/>
        </w:rPr>
      </w:pPr>
      <w:proofErr w:type="gramStart"/>
      <w:r w:rsidRPr="00007681">
        <w:rPr>
          <w:lang w:eastAsia="en-GB"/>
        </w:rPr>
        <w:t>rule</w:t>
      </w:r>
      <w:r w:rsidRPr="003100D4">
        <w:rPr>
          <w:lang w:val="en-SE" w:eastAsia="en-GB"/>
        </w:rPr>
        <w:t>(</w:t>
      </w:r>
      <w:proofErr w:type="gramEnd"/>
      <w:r w:rsidRPr="003100D4">
        <w:rPr>
          <w:lang w:val="en-SE" w:eastAsia="en-GB"/>
        </w:rPr>
        <w:t>"sensor:breached &amp; once(06:00..07:00) =&gt; sonos:play='Good morning'")</w:t>
      </w:r>
    </w:p>
    <w:p w14:paraId="42E5C685" w14:textId="77777777" w:rsidR="00D97E8E" w:rsidRPr="00D97E8E" w:rsidRDefault="00D97E8E" w:rsidP="003100D4">
      <w:pPr>
        <w:spacing w:after="0"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Plays good morning message only once when sensor breached between 6-7</w:t>
      </w:r>
    </w:p>
    <w:p w14:paraId="03FDC2F9"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wait(&lt;time&gt;)</w:t>
      </w:r>
    </w:p>
    <w:p w14:paraId="392D7817"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trace(&lt;boolean&gt;)</w:t>
      </w:r>
    </w:p>
    <w:p w14:paraId="2064D59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match</w:t>
      </w:r>
    </w:p>
    <w:p w14:paraId="57629D0E"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pack(&lt;function call&gt;)</w:t>
      </w:r>
    </w:p>
    <w:p w14:paraId="7D2FF973" w14:textId="77777777" w:rsidR="00D97E8E" w:rsidRPr="00D97E8E" w:rsidRDefault="00D97E8E" w:rsidP="003100D4">
      <w:pPr>
        <w:pStyle w:val="Heading4"/>
        <w:rPr>
          <w:lang w:val="en-SE" w:eastAsia="en-GB"/>
        </w:rPr>
      </w:pPr>
      <w:bookmarkStart w:id="28" w:name="_Toc72299910"/>
      <w:r w:rsidRPr="00D97E8E">
        <w:rPr>
          <w:lang w:val="en-SE" w:eastAsia="en-GB"/>
        </w:rPr>
        <w:t>Control structures</w:t>
      </w:r>
      <w:bookmarkEnd w:id="28"/>
    </w:p>
    <w:p w14:paraId="3481A90A"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if &lt;expr&gt; then &lt;statments&gt; elseif &lt;expr&gt; then &lt;statments&gt; else &lt;statments&gt; end</w:t>
      </w:r>
    </w:p>
    <w:p w14:paraId="6D3EACA3"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while &lt;expr&gt; do &lt;statments&gt; end</w:t>
      </w:r>
    </w:p>
    <w:p w14:paraId="1871D869"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repeat &lt;statments&gt; until &lt;expr&gt;</w:t>
      </w:r>
    </w:p>
    <w:p w14:paraId="6287FCE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for i=&lt;expr&gt;,&lt;expr&gt;[,&lt;expr&gt;] do &lt;statments&gt; end</w:t>
      </w:r>
    </w:p>
    <w:p w14:paraId="15FDEBB5"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for k,v in ipairs(&lt;table&gt;) do &lt;statments&gt; end</w:t>
      </w:r>
    </w:p>
    <w:p w14:paraId="494844A9"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for k,v in pairs(&lt;table&gt;) do &lt;statments&gt; end</w:t>
      </w:r>
    </w:p>
    <w:p w14:paraId="747EF34A"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 &lt;test&gt; &gt;&gt; &lt;statments&gt; ...</w:t>
      </w:r>
    </w:p>
    <w:p w14:paraId="45484D4D" w14:textId="77777777" w:rsidR="00D97E8E" w:rsidRPr="00D97E8E" w:rsidRDefault="00D97E8E" w:rsidP="003100D4">
      <w:pPr>
        <w:pStyle w:val="Heading4"/>
        <w:rPr>
          <w:lang w:val="en-SE" w:eastAsia="en-GB"/>
        </w:rPr>
      </w:pPr>
      <w:bookmarkStart w:id="29" w:name="_Toc72299911"/>
      <w:r w:rsidRPr="00D97E8E">
        <w:rPr>
          <w:lang w:val="en-SE" w:eastAsia="en-GB"/>
        </w:rPr>
        <w:t>Rule constructs</w:t>
      </w:r>
      <w:bookmarkEnd w:id="29"/>
    </w:p>
    <w:p w14:paraId="01CA60B6"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@&lt;time&gt; [&amp; &lt;additional tests&gt;] =&gt; &lt;statements&gt;</w:t>
      </w:r>
      <w:r w:rsidRPr="00D97E8E">
        <w:rPr>
          <w:rFonts w:ascii="Segoe UI" w:eastAsia="Times New Roman" w:hAnsi="Segoe UI" w:cs="Segoe UI"/>
          <w:color w:val="333333"/>
          <w:sz w:val="21"/>
          <w:szCs w:val="21"/>
          <w:lang w:val="en-SE" w:eastAsia="en-GB"/>
        </w:rPr>
        <w:br/>
        <w:t>Schedule rule at &lt;time&gt;  every day</w:t>
      </w:r>
    </w:p>
    <w:p w14:paraId="4BECE282"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lastRenderedPageBreak/>
        <w:t>@@&lt;time&gt; [&amp; &lt;additional tests&gt;] =&gt; &lt;statements&gt;</w:t>
      </w:r>
      <w:r w:rsidRPr="00D97E8E">
        <w:rPr>
          <w:rFonts w:ascii="Segoe UI" w:eastAsia="Times New Roman" w:hAnsi="Segoe UI" w:cs="Segoe UI"/>
          <w:color w:val="333333"/>
          <w:sz w:val="21"/>
          <w:szCs w:val="21"/>
          <w:lang w:val="en-SE" w:eastAsia="en-GB"/>
        </w:rPr>
        <w:br/>
        <w:t>Schedule rule at repeating &lt;time&gt; intervals</w:t>
      </w:r>
    </w:p>
    <w:p w14:paraId="59BA7E80"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&lt;trigger expression&gt; =&gt; &lt;statements&gt;</w:t>
      </w:r>
      <w:r w:rsidRPr="00D97E8E">
        <w:rPr>
          <w:rFonts w:ascii="Segoe UI" w:eastAsia="Times New Roman" w:hAnsi="Segoe UI" w:cs="Segoe UI"/>
          <w:color w:val="333333"/>
          <w:sz w:val="21"/>
          <w:szCs w:val="21"/>
          <w:lang w:val="en-SE" w:eastAsia="en-GB"/>
        </w:rPr>
        <w:br/>
        <w:t>&lt;trigger expression&gt; contains triggers (deviceID, fibaro globals), and rule will be called every time they change status</w:t>
      </w:r>
    </w:p>
    <w:p w14:paraId="6293ED35"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#&lt;event&gt; [&amp; &lt;additional tests&gt;] =&gt; &lt;statements&gt;</w:t>
      </w:r>
      <w:r w:rsidRPr="00D97E8E">
        <w:rPr>
          <w:rFonts w:ascii="Segoe UI" w:eastAsia="Times New Roman" w:hAnsi="Segoe UI" w:cs="Segoe UI"/>
          <w:color w:val="333333"/>
          <w:sz w:val="21"/>
          <w:szCs w:val="21"/>
          <w:lang w:val="en-SE" w:eastAsia="en-GB"/>
        </w:rPr>
        <w:br/>
        <w:t>Rule will be called every time #&lt;event&gt; is posted</w:t>
      </w:r>
    </w:p>
    <w:p w14:paraId="5FFFFBFE" w14:textId="77777777" w:rsidR="00D97E8E" w:rsidRPr="00D97E8E" w:rsidRDefault="00D97E8E" w:rsidP="003100D4">
      <w:pPr>
        <w:pStyle w:val="Heading4"/>
        <w:rPr>
          <w:lang w:val="en-SE" w:eastAsia="en-GB"/>
        </w:rPr>
      </w:pPr>
      <w:bookmarkStart w:id="30" w:name="_Toc72299912"/>
      <w:r w:rsidRPr="00D97E8E">
        <w:rPr>
          <w:lang w:val="en-SE" w:eastAsia="en-GB"/>
        </w:rPr>
        <w:t>Integration with other systems</w:t>
      </w:r>
      <w:bookmarkEnd w:id="30"/>
    </w:p>
    <w:p w14:paraId="7A733522"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Nodered.connect(&lt;url&gt;)</w:t>
      </w:r>
    </w:p>
    <w:p w14:paraId="30CA4ED7"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Nodered.post(&lt;event&gt;)</w:t>
      </w:r>
    </w:p>
    <w:p w14:paraId="5C3F60C0"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Hue.connect(&lt;user&gt;,&lt;ip&gt;) (only HC2)</w:t>
      </w:r>
    </w:p>
    <w:p w14:paraId="066F8D01"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Hue.define(&lt;name&gt;,&lt;deviceID&gt;) (only HC2)</w:t>
      </w:r>
    </w:p>
    <w:p w14:paraId="00811E62"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Hue.monitor(&lt;deviceID&gt;,&lt;ms&gt;) (only HC2)</w:t>
      </w:r>
    </w:p>
    <w:p w14:paraId="74773FDC"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Hue.dump() (only HC2)</w:t>
      </w:r>
    </w:p>
    <w:p w14:paraId="1DD9C5D9"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Telegram.bot(&lt;token&gt;) (only HC2)</w:t>
      </w:r>
    </w:p>
    <w:p w14:paraId="4687DCA4" w14:textId="77777777" w:rsidR="00D97E8E" w:rsidRPr="00D97E8E" w:rsidRDefault="00D97E8E" w:rsidP="003100D4">
      <w:pPr>
        <w:numPr>
          <w:ilvl w:val="0"/>
          <w:numId w:val="8"/>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Telegram.msg(&lt;id&gt;,&lt;string&gt;) (only HC2)</w:t>
      </w:r>
    </w:p>
    <w:p w14:paraId="65284C01" w14:textId="77777777" w:rsidR="00D97E8E" w:rsidRPr="00D97E8E" w:rsidRDefault="00D97E8E" w:rsidP="00D97E8E">
      <w:pPr>
        <w:spacing w:after="0"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 </w:t>
      </w:r>
    </w:p>
    <w:p w14:paraId="55F8A6B1" w14:textId="77777777" w:rsidR="00D97E8E" w:rsidRPr="00D97E8E" w:rsidRDefault="00D97E8E" w:rsidP="003100D4">
      <w:pPr>
        <w:pStyle w:val="Heading4"/>
        <w:rPr>
          <w:lang w:val="en-SE" w:eastAsia="en-GB"/>
        </w:rPr>
      </w:pPr>
      <w:bookmarkStart w:id="31" w:name="_Toc72299913"/>
      <w:r w:rsidRPr="00D97E8E">
        <w:rPr>
          <w:lang w:val="en-SE" w:eastAsia="en-GB"/>
        </w:rPr>
        <w:t>Property functions:</w:t>
      </w:r>
      <w:bookmarkEnd w:id="31"/>
    </w:p>
    <w:p w14:paraId="3F1FB67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&lt;ID&gt;:value - returns value property of device. fibaro.getValue(id,"value")</w:t>
      </w:r>
    </w:p>
    <w:p w14:paraId="3EA77E6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&lt;ID&gt;:value=..  - set value property of device. fibaro.call(id,"setValue",...)</w:t>
      </w:r>
    </w:p>
    <w:p w14:paraId="3AA8C501"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&lt;ID&gt;:isOff. -- returns true if device value is false or 0</w:t>
      </w:r>
    </w:p>
    <w:p w14:paraId="779A88CF"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&lt;ID&gt;:isOn -- returns true if device value is true or &gt; 0</w:t>
      </w:r>
    </w:p>
    <w:p w14:paraId="7E7F580B"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&lt;ID&gt;:isAllOn</w:t>
      </w:r>
    </w:p>
    <w:p w14:paraId="76619F18"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&lt;ID&gt;:isAnyOff</w:t>
      </w:r>
    </w:p>
    <w:p w14:paraId="1A215AB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&lt;ID&gt;:off -- turns off device. fibaro.call(id,"turnOff")</w:t>
      </w:r>
    </w:p>
    <w:p w14:paraId="0CA2408E"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&lt;ID&gt;:on - turns on device. fibaro.call(id,"turnOn")</w:t>
      </w:r>
    </w:p>
    <w:p w14:paraId="479336C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&lt;ID&gt;:toggle</w:t>
      </w:r>
    </w:p>
    <w:p w14:paraId="75A9CDD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&lt;ID&gt;:dim={&lt;time&gt;[,'up'|'down',&lt;step&gt;,&lt;curve&gt;,&lt;start,&lt;stop&gt;}</w:t>
      </w:r>
    </w:p>
    <w:p w14:paraId="0E4B28AC"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&lt;ID&gt;:breached,   synonym for :isOn but more appropriate for motion/door/window sensors</w:t>
      </w:r>
    </w:p>
    <w:p w14:paraId="7464075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&lt;ID&gt;:safe,  synonym for :isOff but more appropriate for motion/door/window sensors</w:t>
      </w:r>
    </w:p>
    <w:p w14:paraId="3C7B02B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&lt;ID&gt;:isClosed</w:t>
      </w:r>
    </w:p>
    <w:p w14:paraId="56247D4D"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&lt;ID&gt;:isOpen</w:t>
      </w:r>
    </w:p>
    <w:p w14:paraId="50E7C3BF"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&lt;ID&gt;:close</w:t>
      </w:r>
    </w:p>
    <w:p w14:paraId="664D48E1"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&lt;ID&gt;:open</w:t>
      </w:r>
    </w:p>
    <w:p w14:paraId="3DF1DF6B"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&lt;ID&gt;:stop</w:t>
      </w:r>
    </w:p>
    <w:p w14:paraId="0314D322"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&lt;ID&gt;:bat</w:t>
      </w:r>
    </w:p>
    <w:p w14:paraId="50F468DC"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&lt;ID&gt;:power</w:t>
      </w:r>
    </w:p>
    <w:p w14:paraId="4B67B1E4"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&lt;ID&gt;:power=..</w:t>
      </w:r>
    </w:p>
    <w:p w14:paraId="64204CDF"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&lt;ID&gt;:lux,  synonym for :value but more appropriate for lux sensors</w:t>
      </w:r>
    </w:p>
    <w:p w14:paraId="4631E712"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&lt;ID&gt;:temp,  synonym for :value but more appropriate for temperature sensors</w:t>
      </w:r>
    </w:p>
    <w:p w14:paraId="037A7223"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&lt;ID&gt;:last</w:t>
      </w:r>
    </w:p>
    <w:p w14:paraId="0B795EF7"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&lt;ID&gt;:trigger</w:t>
      </w:r>
    </w:p>
    <w:p w14:paraId="4A3CF0B0"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&lt;ID&gt;:secure</w:t>
      </w:r>
    </w:p>
    <w:p w14:paraId="1EEA6A4E"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lastRenderedPageBreak/>
        <w:t>&lt;ID&gt;:unsecure</w:t>
      </w:r>
    </w:p>
    <w:p w14:paraId="21FCE810"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&lt;ID&gt;:lock, synonym for :secure</w:t>
      </w:r>
    </w:p>
    <w:p w14:paraId="7E5F6A5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&lt;ID&gt;:unlock, synonym for :unsecure</w:t>
      </w:r>
    </w:p>
    <w:p w14:paraId="2D7FF5E8"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&lt;ID&gt;:isSecure</w:t>
      </w:r>
    </w:p>
    <w:p w14:paraId="21099ED3"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&lt;ID&gt;:isUnsecure</w:t>
      </w:r>
    </w:p>
    <w:p w14:paraId="091EBA74"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&lt;ID&gt;:isLocked, synonym for :isSecure</w:t>
      </w:r>
    </w:p>
    <w:p w14:paraId="7AE3B7A6"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&lt;ID&gt;:isUnlocked, synonym for :isUnsecure</w:t>
      </w:r>
    </w:p>
    <w:p w14:paraId="0D094E66"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&lt;ID&gt;:manual</w:t>
      </w:r>
    </w:p>
    <w:p w14:paraId="39115288"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&lt;ID&gt;:wake</w:t>
      </w:r>
    </w:p>
    <w:p w14:paraId="6897FD13"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&lt;ID&gt;:name</w:t>
      </w:r>
    </w:p>
    <w:p w14:paraId="29D4C1A8"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&lt;ID&gt;:HTname</w:t>
      </w:r>
    </w:p>
    <w:p w14:paraId="62161841"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&lt;ID&gt;:roomName</w:t>
      </w:r>
    </w:p>
    <w:p w14:paraId="04AD67BC"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&lt;ID&gt;:start</w:t>
      </w:r>
    </w:p>
    <w:p w14:paraId="0B713CE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&lt;ID&gt;:start=..</w:t>
      </w:r>
    </w:p>
    <w:p w14:paraId="123A9788"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&lt;ID&gt;:kill</w:t>
      </w:r>
    </w:p>
    <w:p w14:paraId="6CD3EA8F"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&lt;ID&gt;:scene</w:t>
      </w:r>
    </w:p>
    <w:p w14:paraId="18DA6BF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&lt;ID&gt;:access</w:t>
      </w:r>
    </w:p>
    <w:p w14:paraId="0E6C6129"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&lt;ID&gt;:central</w:t>
      </w:r>
    </w:p>
    <w:p w14:paraId="6ED81C7C"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&lt;ID&gt;:armed, fibaro:getValue(&lt;ID&gt;,"armed")=='1'</w:t>
      </w:r>
    </w:p>
    <w:p w14:paraId="73C9C2E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&lt;ID&gt;:armed=&lt;expr&gt;, fibaro:call(&lt;ID&gt;,"setArmed",&lt;expr&gt; and '1' or '0')</w:t>
      </w:r>
    </w:p>
    <w:p w14:paraId="1E46C327"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&lt;ID&gt;:btn=..</w:t>
      </w:r>
    </w:p>
    <w:p w14:paraId="1BB981AB"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&lt;ID&gt;:dID</w:t>
      </w:r>
    </w:p>
    <w:p w14:paraId="36B03013"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&lt;ID&gt;:defemail=..</w:t>
      </w:r>
    </w:p>
    <w:p w14:paraId="20311029"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&lt;ID&gt;:email=..</w:t>
      </w:r>
    </w:p>
    <w:p w14:paraId="1545C4C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&lt;ID&gt;:msg=..</w:t>
      </w:r>
    </w:p>
    <w:p w14:paraId="309A852C"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&lt;ID&gt;:defaultPartyTime=..</w:t>
      </w:r>
    </w:p>
    <w:p w14:paraId="32F3A707"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&lt;ID&gt;:removeSchedule</w:t>
      </w:r>
    </w:p>
    <w:p w14:paraId="485B7A4E"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&lt;ID&gt;:retryScheduleSynchronization</w:t>
      </w:r>
    </w:p>
    <w:p w14:paraId="786FD61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&lt;ID&gt;:interval=..</w:t>
      </w:r>
    </w:p>
    <w:p w14:paraId="7575A67E"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&lt;ID&gt;:schedule=..</w:t>
      </w:r>
    </w:p>
    <w:p w14:paraId="3D812423"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&lt;ID&gt;:scheduleState=..</w:t>
      </w:r>
    </w:p>
    <w:p w14:paraId="1E543001"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&lt;ID&gt;:setAllSchedules</w:t>
      </w:r>
    </w:p>
    <w:p w14:paraId="1EC24F50"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&lt;ID&gt;:setpointMode=..</w:t>
      </w:r>
    </w:p>
    <w:p w14:paraId="1F696557"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&lt;ID&gt;:targetLevel=..</w:t>
      </w:r>
    </w:p>
    <w:p w14:paraId="296173B4"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&lt;ID&gt;:thermostatSetpoint=..</w:t>
      </w:r>
    </w:p>
    <w:p w14:paraId="1AA0839B"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&lt;ID&gt;:mode</w:t>
      </w:r>
    </w:p>
    <w:p w14:paraId="1AE5822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&lt;ID&gt;:mode=..</w:t>
      </w:r>
    </w:p>
    <w:p w14:paraId="71BF4937"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&lt;ID&gt;:time</w:t>
      </w:r>
    </w:p>
    <w:p w14:paraId="5268B984"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&lt;ID&gt;:time=..</w:t>
      </w:r>
    </w:p>
    <w:p w14:paraId="16A1E49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&lt;ID&gt;:B=&lt;expr&gt;, fibaro:call(&lt;ID&gt;,"setB",&lt;expr&gt;)</w:t>
      </w:r>
    </w:p>
    <w:p w14:paraId="5BCAE39F"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&lt;ID&gt;:G=&lt;expr&gt;, fibaro:call(&lt;ID&gt;,"setG",&lt;expr&gt;)</w:t>
      </w:r>
    </w:p>
    <w:p w14:paraId="118B2D25"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&lt;ID&gt;:R=&lt;expr&gt;, fibaro:call(&lt;ID&gt;,"setR",&lt;expr&gt;)</w:t>
      </w:r>
    </w:p>
    <w:p w14:paraId="234FAAE0"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&lt;ID&gt;:W=&lt;expr&gt;, fibaro:call(&lt;ID&gt;,"setW",&lt;expr&gt;)</w:t>
      </w:r>
    </w:p>
    <w:p w14:paraId="425B2353"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&lt;ID&gt;:B, fibaro:getValue(&lt;ID&gt;,"B")</w:t>
      </w:r>
    </w:p>
    <w:p w14:paraId="3D66F9B9"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&lt;ID&gt;:G, fibaro:getValue(&lt;ID&gt;,"G")</w:t>
      </w:r>
    </w:p>
    <w:p w14:paraId="32870E7E"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&lt;ID&gt;:R, fibaro:getValue(&lt;ID&gt;,"R")</w:t>
      </w:r>
    </w:p>
    <w:p w14:paraId="0243BAEA"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&lt;ID&gt;:W, fibaro:getValue(&lt;ID&gt;,"W")</w:t>
      </w:r>
    </w:p>
    <w:p w14:paraId="7B664CE4"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t>&lt;ID&gt;:color</w:t>
      </w:r>
    </w:p>
    <w:p w14:paraId="1EA0B547" w14:textId="77777777" w:rsidR="00D97E8E" w:rsidRPr="00D97E8E" w:rsidRDefault="00D97E8E" w:rsidP="00D97E8E">
      <w:pPr>
        <w:numPr>
          <w:ilvl w:val="0"/>
          <w:numId w:val="9"/>
        </w:numPr>
        <w:spacing w:before="100" w:beforeAutospacing="1" w:after="100" w:afterAutospacing="1" w:line="240" w:lineRule="auto"/>
        <w:rPr>
          <w:rFonts w:ascii="Segoe UI" w:eastAsia="Times New Roman" w:hAnsi="Segoe UI" w:cs="Segoe UI"/>
          <w:color w:val="333333"/>
          <w:sz w:val="21"/>
          <w:szCs w:val="21"/>
          <w:lang w:val="en-SE" w:eastAsia="en-GB"/>
        </w:rPr>
      </w:pPr>
      <w:r w:rsidRPr="00D97E8E">
        <w:rPr>
          <w:rFonts w:ascii="Segoe UI" w:eastAsia="Times New Roman" w:hAnsi="Segoe UI" w:cs="Segoe UI"/>
          <w:color w:val="333333"/>
          <w:sz w:val="21"/>
          <w:szCs w:val="21"/>
          <w:lang w:val="en-SE" w:eastAsia="en-GB"/>
        </w:rPr>
        <w:lastRenderedPageBreak/>
        <w:t>&lt;ID&gt;:color=..</w:t>
      </w:r>
    </w:p>
    <w:p w14:paraId="47FDD7A9" w14:textId="24E85049" w:rsidR="00D97E8E" w:rsidRDefault="00D97E8E" w:rsidP="00CC1F35">
      <w:r>
        <w:t>…</w:t>
      </w:r>
    </w:p>
    <w:p w14:paraId="0A797CF7" w14:textId="38F26C24" w:rsidR="00743093" w:rsidRDefault="00D97E8E" w:rsidP="00D97E8E">
      <w:pPr>
        <w:pStyle w:val="Heading4"/>
      </w:pPr>
      <w:bookmarkStart w:id="32" w:name="_Toc72299914"/>
      <w:r>
        <w:t>Alarm handling</w:t>
      </w:r>
      <w:bookmarkEnd w:id="32"/>
    </w:p>
    <w:p w14:paraId="3A7289C7"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Style w:val="Strong"/>
          <w:rFonts w:ascii="Segoe UI" w:eastAsiaTheme="majorEastAsia" w:hAnsi="Segoe UI" w:cs="Segoe UI"/>
          <w:color w:val="333333"/>
          <w:sz w:val="21"/>
          <w:szCs w:val="21"/>
        </w:rPr>
        <w:t>Arming</w:t>
      </w:r>
      <w:r>
        <w:rPr>
          <w:rFonts w:ascii="Segoe UI" w:hAnsi="Segoe UI" w:cs="Segoe UI"/>
          <w:color w:val="333333"/>
          <w:sz w:val="21"/>
          <w:szCs w:val="21"/>
        </w:rPr>
        <w:br/>
        <w:t>rule("2:alarm=true")  -- arm partition 2</w:t>
      </w:r>
      <w:r>
        <w:rPr>
          <w:rFonts w:ascii="Segoe UI" w:hAnsi="Segoe UI" w:cs="Segoe UI"/>
          <w:color w:val="333333"/>
          <w:sz w:val="21"/>
          <w:szCs w:val="21"/>
        </w:rPr>
        <w:br/>
        <w:t>rule("0:alarm=true")  -- arm all partitions</w:t>
      </w:r>
      <w:r>
        <w:rPr>
          <w:rFonts w:ascii="Segoe UI" w:hAnsi="Segoe UI" w:cs="Segoe UI"/>
          <w:color w:val="333333"/>
          <w:sz w:val="21"/>
          <w:szCs w:val="21"/>
        </w:rPr>
        <w:br/>
      </w:r>
      <w:r>
        <w:rPr>
          <w:rStyle w:val="Strong"/>
          <w:rFonts w:ascii="Segoe UI" w:eastAsiaTheme="majorEastAsia" w:hAnsi="Segoe UI" w:cs="Segoe UI"/>
          <w:color w:val="333333"/>
          <w:sz w:val="21"/>
          <w:szCs w:val="21"/>
        </w:rPr>
        <w:t>Disarming</w:t>
      </w:r>
      <w:r>
        <w:rPr>
          <w:rFonts w:ascii="Segoe UI" w:hAnsi="Segoe UI" w:cs="Segoe UI"/>
          <w:color w:val="333333"/>
          <w:sz w:val="21"/>
          <w:szCs w:val="21"/>
        </w:rPr>
        <w:br/>
        <w:t>rule("2:alarm=false")  -- disarm partition 2</w:t>
      </w:r>
      <w:r>
        <w:rPr>
          <w:rFonts w:ascii="Segoe UI" w:hAnsi="Segoe UI" w:cs="Segoe UI"/>
          <w:color w:val="333333"/>
          <w:sz w:val="21"/>
          <w:szCs w:val="21"/>
        </w:rPr>
        <w:br/>
        <w:t>rule("0:alarm=false")  -- disarm all partitions</w:t>
      </w:r>
      <w:r>
        <w:rPr>
          <w:rFonts w:ascii="Segoe UI" w:hAnsi="Segoe UI" w:cs="Segoe UI"/>
          <w:color w:val="333333"/>
          <w:sz w:val="21"/>
          <w:szCs w:val="21"/>
        </w:rPr>
        <w:br/>
      </w:r>
      <w:r>
        <w:rPr>
          <w:rStyle w:val="Strong"/>
          <w:rFonts w:ascii="Segoe UI" w:eastAsiaTheme="majorEastAsia" w:hAnsi="Segoe UI" w:cs="Segoe UI"/>
          <w:color w:val="333333"/>
          <w:sz w:val="21"/>
          <w:szCs w:val="21"/>
        </w:rPr>
        <w:t>Check/trigger if armed</w:t>
      </w:r>
      <w:r>
        <w:rPr>
          <w:rFonts w:ascii="Segoe UI" w:hAnsi="Segoe UI" w:cs="Segoe UI"/>
          <w:color w:val="333333"/>
          <w:sz w:val="21"/>
          <w:szCs w:val="21"/>
        </w:rPr>
        <w:br/>
        <w:t>rule("2:armed =&gt; log('partition 2 armed')")</w:t>
      </w:r>
      <w:r>
        <w:rPr>
          <w:rFonts w:ascii="Segoe UI" w:hAnsi="Segoe UI" w:cs="Segoe UI"/>
          <w:color w:val="333333"/>
          <w:sz w:val="21"/>
          <w:szCs w:val="21"/>
        </w:rPr>
        <w:br/>
        <w:t>rule("0:armed =&gt; log('house armed')")</w:t>
      </w:r>
    </w:p>
    <w:p w14:paraId="571C6A76"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rule("{...}:armed =&gt; log('at least one is armed')")</w:t>
      </w:r>
      <w:r>
        <w:rPr>
          <w:rFonts w:ascii="Segoe UI" w:hAnsi="Segoe UI" w:cs="Segoe UI"/>
          <w:color w:val="333333"/>
          <w:sz w:val="21"/>
          <w:szCs w:val="21"/>
        </w:rPr>
        <w:br/>
        <w:t>rule("{...}:allArmed =&gt; log('all armed')")</w:t>
      </w:r>
      <w:r>
        <w:rPr>
          <w:rFonts w:ascii="Segoe UI" w:hAnsi="Segoe UI" w:cs="Segoe UI"/>
          <w:color w:val="333333"/>
          <w:sz w:val="21"/>
          <w:szCs w:val="21"/>
        </w:rPr>
        <w:br/>
        <w:t>rule("#alarm{id='$id',property='armed',value=true} =&gt; log('partition %s armed',id)")</w:t>
      </w:r>
      <w:r>
        <w:rPr>
          <w:rFonts w:ascii="Segoe UI" w:hAnsi="Segoe UI" w:cs="Segoe UI"/>
          <w:color w:val="333333"/>
          <w:sz w:val="21"/>
          <w:szCs w:val="21"/>
        </w:rPr>
        <w:br/>
        <w:t>rule("#alarm{property='homeArmed', value=true} =&gt; log('house armed')")</w:t>
      </w:r>
      <w:r>
        <w:rPr>
          <w:rFonts w:ascii="Segoe UI" w:hAnsi="Segoe UI" w:cs="Segoe UI"/>
          <w:color w:val="333333"/>
          <w:sz w:val="21"/>
          <w:szCs w:val="21"/>
        </w:rPr>
        <w:br/>
      </w:r>
      <w:r>
        <w:rPr>
          <w:rStyle w:val="Strong"/>
          <w:rFonts w:ascii="Segoe UI" w:eastAsiaTheme="majorEastAsia" w:hAnsi="Segoe UI" w:cs="Segoe UI"/>
          <w:color w:val="333333"/>
          <w:sz w:val="21"/>
          <w:szCs w:val="21"/>
        </w:rPr>
        <w:t>Check/trigger if disarmed</w:t>
      </w:r>
      <w:r>
        <w:rPr>
          <w:rFonts w:ascii="Segoe UI" w:hAnsi="Segoe UI" w:cs="Segoe UI"/>
          <w:color w:val="333333"/>
          <w:sz w:val="21"/>
          <w:szCs w:val="21"/>
        </w:rPr>
        <w:br/>
        <w:t>rule("2:disarmed =&gt; log('partition 2 disarmed')")</w:t>
      </w:r>
      <w:r>
        <w:rPr>
          <w:rFonts w:ascii="Segoe UI" w:hAnsi="Segoe UI" w:cs="Segoe UI"/>
          <w:color w:val="333333"/>
          <w:sz w:val="21"/>
          <w:szCs w:val="21"/>
        </w:rPr>
        <w:br/>
        <w:t>rule("0:disarmed =&gt; log('house disarmed')")</w:t>
      </w:r>
    </w:p>
    <w:p w14:paraId="782D2288"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rule("{...}:disarmed =&gt; log('all are disarmed')")</w:t>
      </w:r>
      <w:r>
        <w:rPr>
          <w:rFonts w:ascii="Segoe UI" w:hAnsi="Segoe UI" w:cs="Segoe UI"/>
          <w:color w:val="333333"/>
          <w:sz w:val="21"/>
          <w:szCs w:val="21"/>
        </w:rPr>
        <w:br/>
        <w:t>rule("{...}:anyDisarmed =&gt; log('at least one is disarmed')")</w:t>
      </w:r>
      <w:r>
        <w:rPr>
          <w:rFonts w:ascii="Segoe UI" w:hAnsi="Segoe UI" w:cs="Segoe UI"/>
          <w:color w:val="333333"/>
          <w:sz w:val="21"/>
          <w:szCs w:val="21"/>
        </w:rPr>
        <w:br/>
        <w:t>rule("#alarm{id='$id',property='armed',value=false} =&gt; log('partition %s disarmed',id)")</w:t>
      </w:r>
      <w:r>
        <w:rPr>
          <w:rFonts w:ascii="Segoe UI" w:hAnsi="Segoe UI" w:cs="Segoe UI"/>
          <w:color w:val="333333"/>
          <w:sz w:val="21"/>
          <w:szCs w:val="21"/>
        </w:rPr>
        <w:br/>
        <w:t>rule("#alarm{property='homeArmed', value=false} =&gt; log('house disarmed')")</w:t>
      </w:r>
    </w:p>
    <w:p w14:paraId="7692AA4C"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Style w:val="Strong"/>
          <w:rFonts w:ascii="Segoe UI" w:eastAsiaTheme="majorEastAsia" w:hAnsi="Segoe UI" w:cs="Segoe UI"/>
          <w:color w:val="333333"/>
          <w:sz w:val="21"/>
          <w:szCs w:val="21"/>
        </w:rPr>
        <w:t>Watch/trigger if partition is enabled (starting 'exit delay')</w:t>
      </w:r>
    </w:p>
    <w:p w14:paraId="739C1F37"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rule("2:alarm='watch'; log('watching partition 2')")</w:t>
      </w:r>
      <w:r>
        <w:rPr>
          <w:rFonts w:ascii="Segoe UI" w:hAnsi="Segoe UI" w:cs="Segoe UI"/>
          <w:color w:val="333333"/>
          <w:sz w:val="21"/>
          <w:szCs w:val="21"/>
        </w:rPr>
        <w:br/>
        <w:t>rule("0:alarm='watch'; log('watching all partitions')")</w:t>
      </w:r>
    </w:p>
    <w:p w14:paraId="476679B1"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rule("2:willArm =&gt; log('partition 2 will arm in %ss',env.event.value)")</w:t>
      </w:r>
    </w:p>
    <w:p w14:paraId="415746C1"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rule("0:willArm =&gt; log('house will arm soon')")</w:t>
      </w:r>
    </w:p>
    <w:p w14:paraId="4C423095"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rule("#alarm{id='$id',property='willArm',value='$secs'} =&gt;  log('partition %s will arm in %ss',id,sec)")</w:t>
      </w:r>
    </w:p>
    <w:p w14:paraId="224E8F22"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Style w:val="Strong"/>
          <w:rFonts w:ascii="Segoe UI" w:eastAsiaTheme="majorEastAsia" w:hAnsi="Segoe UI" w:cs="Segoe UI"/>
          <w:color w:val="333333"/>
          <w:sz w:val="21"/>
          <w:szCs w:val="21"/>
        </w:rPr>
        <w:t>Getting name of partition</w:t>
      </w:r>
    </w:p>
    <w:p w14:paraId="3AD5DE5F"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rule("log('partition 2 name is %s',2:alarm.name)")</w:t>
      </w:r>
    </w:p>
    <w:p w14:paraId="39C0C63E"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Style w:val="Strong"/>
          <w:rFonts w:ascii="Segoe UI" w:eastAsiaTheme="majorEastAsia" w:hAnsi="Segoe UI" w:cs="Segoe UI"/>
          <w:color w:val="333333"/>
          <w:sz w:val="21"/>
          <w:szCs w:val="21"/>
        </w:rPr>
        <w:t>Check if a partition have breached sensors</w:t>
      </w:r>
    </w:p>
    <w:p w14:paraId="3382094C" w14:textId="77777777" w:rsidR="00D97E8E" w:rsidRDefault="00D97E8E" w:rsidP="00D97E8E">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rule("log('partition2 has %s devices breached',2:alarm.devices:breached &amp; 'some' | 'no')")</w:t>
      </w:r>
    </w:p>
    <w:p w14:paraId="472B7838" w14:textId="77777777" w:rsidR="00D97E8E" w:rsidRPr="00D97E8E" w:rsidRDefault="00D97E8E" w:rsidP="00D97E8E">
      <w:pPr>
        <w:rPr>
          <w:lang w:val="en-SE"/>
        </w:rPr>
      </w:pPr>
    </w:p>
    <w:p w14:paraId="4F9EC983" w14:textId="71BBD363" w:rsidR="00743093" w:rsidRDefault="00743093" w:rsidP="00743093">
      <w:pPr>
        <w:pStyle w:val="Heading3"/>
      </w:pPr>
      <w:bookmarkStart w:id="33" w:name="_Toc72224625"/>
      <w:bookmarkStart w:id="34" w:name="_Toc72299915"/>
      <w:proofErr w:type="spellStart"/>
      <w:r>
        <w:t>EventScript</w:t>
      </w:r>
      <w:proofErr w:type="spellEnd"/>
      <w:r>
        <w:t xml:space="preserve"> syntax</w:t>
      </w:r>
      <w:bookmarkEnd w:id="33"/>
      <w:bookmarkEnd w:id="34"/>
    </w:p>
    <w:p w14:paraId="622F5CF8"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&lt;symbol&gt; ::= (a-zA-Z) (a-zA-Z_0-9)</w:t>
      </w:r>
    </w:p>
    <w:p w14:paraId="4E0E83CA"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 xml:space="preserve">&lt;global&gt; ::= $&lt;symbol&gt; </w:t>
      </w:r>
    </w:p>
    <w:p w14:paraId="1DE2B33A"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&lt;var&gt; ::= &lt;symbol&gt;</w:t>
      </w:r>
    </w:p>
    <w:p w14:paraId="1D027F8E"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&lt;event&gt; ::= #&lt;symbol&gt;{&lt;symbol&gt;=&lt;expr&gt;,...,&lt;symbol&gt;=&lt;expr&gt;}</w:t>
      </w:r>
    </w:p>
    <w:p w14:paraId="03E42901"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 xml:space="preserve">&lt;constant&gt; ::= 'env' | 'now' | 'midnight' | 'sunrise' | 'sunset' | 'dusk' | 'dawn' | 'wnum' | 'true' | 'false' | 'nil' | '{}' </w:t>
      </w:r>
    </w:p>
    <w:p w14:paraId="6305CA9A"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&lt;time&gt; ::= HH:MM | HH:MM:SS | YYYY/mm/DD/HH:MM | YYYY/mm/DD/HH:MM:SS</w:t>
      </w:r>
    </w:p>
    <w:p w14:paraId="703A5B78"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 xml:space="preserve">&lt;timeExpr&gt; ::= &lt;time&gt; | +/&lt;time&gt; | n/&lt;time&gt; | t/&lt;time&gt; </w:t>
      </w:r>
    </w:p>
    <w:p w14:paraId="09D40F85"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lastRenderedPageBreak/>
        <w:t>&lt;oper&gt; ::= + | - | * | / | % | "|" | &amp; | &gt; | &lt; | &gt;= | &lt;= | == | = | =~ | = | .. | .| : | ! | @</w:t>
      </w:r>
    </w:p>
    <w:p w14:paraId="27641DC9"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&lt;expr&gt; ::= &lt;table&gt; | &lt;call&gt; | &lt;event&gt; | &lt;num&gt; | &lt;string&gt; | &lt;constant&gt; | &lt;var&gt; | &lt;global&gt; | &lt;timeExpr&gt; | &lt;addr&gt;</w:t>
      </w:r>
    </w:p>
    <w:p w14:paraId="46D771E6"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&lt;expr&gt; ::= &lt;expr&gt; &lt;oper&gt; &lt;expr&gt; | - &lt;expr&gt; | ( &lt;expr&gt; )</w:t>
      </w:r>
    </w:p>
    <w:p w14:paraId="52396224"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&lt;expr&gt; ::= fn(&lt;var&gt;,...,&lt;var&gt;) &lt;statements&gt; end</w:t>
      </w:r>
    </w:p>
    <w:p w14:paraId="7E76D3E5"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&lt;expr&gt; ::= &lt;expr&gt; ? &lt;expr&gt; : &lt;expr&gt; -- not implemented yet...</w:t>
      </w:r>
    </w:p>
    <w:p w14:paraId="2FABE9B6"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&lt;call&gt; ::= &lt;fun&gt;(&lt;expr&gt;, ..., &lt;expr&gt;) | &lt;var&gt;(&lt;expr&gt;, ..., &lt;expr&gt;) | (&lt;expr&gt;)(&lt;expr&gt;, ..., &lt;expr&gt;)</w:t>
      </w:r>
    </w:p>
    <w:p w14:paraId="7131A5C9"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&lt;statements&gt; ::= statement [ ; &lt;statements&gt; ]</w:t>
      </w:r>
    </w:p>
    <w:p w14:paraId="18B1F27A"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&lt;expr&gt;</w:t>
      </w:r>
    </w:p>
    <w:p w14:paraId="7DAFFFDE"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 &lt;expr&gt; &gt;&gt; &lt;statements&gt; {|| &lt;expr&gt; &gt;&gt; &lt;statements&gt;} [;;]</w:t>
      </w:r>
    </w:p>
    <w:p w14:paraId="63F7E7C6"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while &lt;expr&gt; do &lt;statements&gt; end</w:t>
      </w:r>
    </w:p>
    <w:p w14:paraId="38838826"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repeat &lt;statements&gt; util &lt;expr&gt; end</w:t>
      </w:r>
    </w:p>
    <w:p w14:paraId="290ADEE4"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for &lt;var&gt; = &lt;expr&gt;,&lt;expr&gt;[,&lt;expr&gt;] do &lt;statements&gt; end</w:t>
      </w:r>
    </w:p>
    <w:p w14:paraId="21159670"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for &lt;var&gt;[,&lt;var&gt;] in {ipars | pairs} do &lt;statements&gt; end</w:t>
      </w:r>
    </w:p>
    <w:p w14:paraId="543916B6"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&lt;statement&gt; ::= if &lt;expr&gt; then &lt;statements&gt; {elseif &lt;expr&gt; then &lt;statements&gt;} [else &lt;statements&gt;] end</w:t>
      </w:r>
    </w:p>
    <w:p w14:paraId="2D291DA8"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&lt;rule&gt; ::= @&lt;time&gt; [&amp; &lt;expr&gt;] =&gt; &lt;statements&gt;</w:t>
      </w:r>
    </w:p>
    <w:p w14:paraId="1D639232"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&lt;rule&gt; ::= @{&lt;time&gt;, ..., &lt;time&gt;} [&amp; &lt;expr&gt;} =&gt; &lt;statements&gt;</w:t>
      </w:r>
    </w:p>
    <w:p w14:paraId="0FEC4BAD"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 xml:space="preserve">&lt;rule&gt; ::= @@&lt;time&gt; [&amp; &lt;expr&gt;] =&gt; &lt;statements&gt; </w:t>
      </w:r>
    </w:p>
    <w:p w14:paraId="771FF892"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 xml:space="preserve">&lt;rule&gt; ::= &lt;expr&gt; =&gt; &lt;statements&gt; </w:t>
      </w:r>
    </w:p>
    <w:p w14:paraId="208FF93E" w14:textId="77777777" w:rsidR="00D97E8E" w:rsidRPr="00D97E8E" w:rsidRDefault="00D97E8E" w:rsidP="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1"/>
          <w:szCs w:val="21"/>
          <w:lang w:val="en-SE" w:eastAsia="en-GB"/>
        </w:rPr>
      </w:pPr>
      <w:r w:rsidRPr="00D97E8E">
        <w:rPr>
          <w:rFonts w:ascii="Courier New" w:eastAsia="Times New Roman" w:hAnsi="Courier New" w:cs="Courier New"/>
          <w:color w:val="333333"/>
          <w:sz w:val="21"/>
          <w:szCs w:val="21"/>
          <w:lang w:val="en-SE" w:eastAsia="en-GB"/>
        </w:rPr>
        <w:t xml:space="preserve">&lt;rule&gt; ::= &lt;event&gt; =&gt; &lt;statements&gt; </w:t>
      </w:r>
    </w:p>
    <w:p w14:paraId="4DA97DFE" w14:textId="77777777" w:rsidR="00743093" w:rsidRDefault="00743093" w:rsidP="00CC1F35"/>
    <w:p w14:paraId="2A039C61" w14:textId="7A534B04" w:rsidR="00743093" w:rsidRDefault="00743093" w:rsidP="00743093">
      <w:pPr>
        <w:pStyle w:val="Heading2"/>
      </w:pPr>
      <w:bookmarkStart w:id="35" w:name="_Toc72224626"/>
      <w:bookmarkStart w:id="36" w:name="_Toc72299916"/>
      <w:r>
        <w:t>Events</w:t>
      </w:r>
      <w:bookmarkEnd w:id="35"/>
      <w:bookmarkEnd w:id="36"/>
    </w:p>
    <w:p w14:paraId="6871DF2C" w14:textId="77777777" w:rsidR="00743093" w:rsidRDefault="00743093" w:rsidP="00CC1F35"/>
    <w:p w14:paraId="6899E22B" w14:textId="0058DA8E" w:rsidR="00743093" w:rsidRDefault="00743093" w:rsidP="00743093">
      <w:pPr>
        <w:pStyle w:val="Heading3"/>
      </w:pPr>
      <w:bookmarkStart w:id="37" w:name="_Toc72224627"/>
      <w:bookmarkStart w:id="38" w:name="_Toc72299917"/>
      <w:r>
        <w:t>Events and Lua</w:t>
      </w:r>
      <w:bookmarkEnd w:id="37"/>
      <w:bookmarkEnd w:id="38"/>
    </w:p>
    <w:p w14:paraId="6BC52797" w14:textId="77777777" w:rsidR="00757740" w:rsidRPr="00757740" w:rsidRDefault="00757740" w:rsidP="00757740"/>
    <w:p w14:paraId="4B776D02" w14:textId="5FCEFD17" w:rsidR="00743093" w:rsidRDefault="00757740" w:rsidP="00757740">
      <w:pPr>
        <w:pStyle w:val="Heading2"/>
      </w:pPr>
      <w:bookmarkStart w:id="39" w:name="_Toc72299918"/>
      <w:r>
        <w:t>Recipes</w:t>
      </w:r>
      <w:bookmarkEnd w:id="39"/>
    </w:p>
    <w:p w14:paraId="22D03E0A" w14:textId="534833E8" w:rsidR="00914FAA" w:rsidRDefault="00914FAA" w:rsidP="00914FAA">
      <w:pPr>
        <w:pStyle w:val="Heading3"/>
      </w:pPr>
      <w:bookmarkStart w:id="40" w:name="_Toc72299919"/>
      <w:r>
        <w:t>Scheduling actions at times</w:t>
      </w:r>
      <w:bookmarkEnd w:id="40"/>
    </w:p>
    <w:p w14:paraId="42E49D0A"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The full blown</w:t>
      </w:r>
      <w:r>
        <w:rPr>
          <w:rStyle w:val="apple-converted-space"/>
          <w:rFonts w:ascii="Segoe UI" w:eastAsiaTheme="majorEastAsia" w:hAnsi="Segoe UI" w:cs="Segoe UI"/>
          <w:color w:val="000000"/>
          <w:sz w:val="27"/>
          <w:szCs w:val="27"/>
          <w:lang w:val="en-GB"/>
        </w:rPr>
        <w:t> </w:t>
      </w:r>
      <w:hyperlink r:id="rId7" w:tgtFrame="_blank" w:history="1">
        <w:r>
          <w:rPr>
            <w:rStyle w:val="Hyperlink"/>
            <w:rFonts w:ascii="Segoe UI" w:eastAsiaTheme="majorEastAsia" w:hAnsi="Segoe UI" w:cs="Segoe UI"/>
            <w:sz w:val="27"/>
            <w:szCs w:val="27"/>
            <w:lang w:val="en-GB"/>
          </w:rPr>
          <w:t>EventRunner</w:t>
        </w:r>
      </w:hyperlink>
      <w:r>
        <w:rPr>
          <w:rStyle w:val="apple-converted-space"/>
          <w:rFonts w:ascii="Segoe UI" w:eastAsiaTheme="majorEastAsia" w:hAnsi="Segoe UI" w:cs="Segoe UI"/>
          <w:color w:val="000000"/>
          <w:sz w:val="27"/>
          <w:szCs w:val="27"/>
          <w:lang w:val="en-GB"/>
        </w:rPr>
        <w:t> </w:t>
      </w:r>
      <w:r>
        <w:rPr>
          <w:rFonts w:ascii="Segoe UI" w:hAnsi="Segoe UI" w:cs="Segoe UI"/>
          <w:color w:val="000000"/>
          <w:sz w:val="27"/>
          <w:szCs w:val="27"/>
          <w:lang w:val="en-GB"/>
        </w:rPr>
        <w:t>framework has support for more advanced event programming than the EventRunnerLite described in the first post of this tutorial. In this post the script language implemented in the EventRunner framework will be described. The script language is particularly suitable for writing compact rules handling time scheduling, device triggering of rules, and user defined event rules. </w:t>
      </w:r>
    </w:p>
    <w:p w14:paraId="57695C75"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000CE008"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lastRenderedPageBreak/>
        <w:t>This first part will describe how script rules can be used to define a flexible scheduler. A scheduler is a scene that runs actions at specific times during the day. A flexible scheduler can adjust its behaviour depending on day of week, month or state of global variables or state of other devices at that time.</w:t>
      </w:r>
    </w:p>
    <w:p w14:paraId="08FB3920"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28CB262B"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In the EventRunner framework, the '</w:t>
      </w:r>
      <w:proofErr w:type="gramStart"/>
      <w:r>
        <w:rPr>
          <w:rFonts w:ascii="Segoe UI" w:hAnsi="Segoe UI" w:cs="Segoe UI"/>
          <w:color w:val="000000"/>
          <w:sz w:val="27"/>
          <w:szCs w:val="27"/>
          <w:lang w:val="en-GB"/>
        </w:rPr>
        <w:t>main(</w:t>
      </w:r>
      <w:proofErr w:type="gramEnd"/>
      <w:r>
        <w:rPr>
          <w:rFonts w:ascii="Segoe UI" w:hAnsi="Segoe UI" w:cs="Segoe UI"/>
          <w:color w:val="000000"/>
          <w:sz w:val="27"/>
          <w:szCs w:val="27"/>
          <w:lang w:val="en-GB"/>
        </w:rPr>
        <w:t>)' function is used to setup rules and is called before the framework starts. '</w:t>
      </w:r>
      <w:proofErr w:type="gramStart"/>
      <w:r>
        <w:rPr>
          <w:rFonts w:ascii="Segoe UI" w:hAnsi="Segoe UI" w:cs="Segoe UI"/>
          <w:color w:val="000000"/>
          <w:sz w:val="27"/>
          <w:szCs w:val="27"/>
          <w:lang w:val="en-GB"/>
        </w:rPr>
        <w:t>main(</w:t>
      </w:r>
      <w:proofErr w:type="gramEnd"/>
      <w:r>
        <w:rPr>
          <w:rFonts w:ascii="Segoe UI" w:hAnsi="Segoe UI" w:cs="Segoe UI"/>
          <w:color w:val="000000"/>
          <w:sz w:val="27"/>
          <w:szCs w:val="27"/>
          <w:lang w:val="en-GB"/>
        </w:rPr>
        <w:t xml:space="preserve">)' can also be used to read in a </w:t>
      </w:r>
      <w:proofErr w:type="spellStart"/>
      <w:r>
        <w:rPr>
          <w:rFonts w:ascii="Segoe UI" w:hAnsi="Segoe UI" w:cs="Segoe UI"/>
          <w:color w:val="000000"/>
          <w:sz w:val="27"/>
          <w:szCs w:val="27"/>
          <w:lang w:val="en-GB"/>
        </w:rPr>
        <w:t>HomeTable</w:t>
      </w:r>
      <w:proofErr w:type="spellEnd"/>
      <w:r>
        <w:rPr>
          <w:rFonts w:ascii="Segoe UI" w:hAnsi="Segoe UI" w:cs="Segoe UI"/>
          <w:color w:val="000000"/>
          <w:sz w:val="27"/>
          <w:szCs w:val="27"/>
          <w:lang w:val="en-GB"/>
        </w:rPr>
        <w:t>, setup variables etc, things that needs to be done once the framework starts up.</w:t>
      </w:r>
    </w:p>
    <w:p w14:paraId="148400D5"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2720980A"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To define a rule the '</w:t>
      </w:r>
      <w:proofErr w:type="spellStart"/>
      <w:r>
        <w:rPr>
          <w:rFonts w:ascii="Segoe UI" w:hAnsi="Segoe UI" w:cs="Segoe UI"/>
          <w:color w:val="000000"/>
          <w:sz w:val="27"/>
          <w:szCs w:val="27"/>
          <w:lang w:val="en-GB"/>
        </w:rPr>
        <w:t>Rule.eval</w:t>
      </w:r>
      <w:proofErr w:type="spellEnd"/>
      <w:r>
        <w:rPr>
          <w:rFonts w:ascii="Segoe UI" w:hAnsi="Segoe UI" w:cs="Segoe UI"/>
          <w:color w:val="000000"/>
          <w:sz w:val="27"/>
          <w:szCs w:val="27"/>
          <w:lang w:val="en-GB"/>
        </w:rPr>
        <w:t>(&lt;string&gt;)' function is used. A rule is a Lua string of the format "&lt;condition&gt; =&gt; &lt;actions&gt;</w:t>
      </w:r>
      <w:proofErr w:type="gramStart"/>
      <w:r>
        <w:rPr>
          <w:rFonts w:ascii="Segoe UI" w:hAnsi="Segoe UI" w:cs="Segoe UI"/>
          <w:color w:val="000000"/>
          <w:sz w:val="27"/>
          <w:szCs w:val="27"/>
          <w:lang w:val="en-GB"/>
        </w:rPr>
        <w:t>", and</w:t>
      </w:r>
      <w:proofErr w:type="gramEnd"/>
      <w:r>
        <w:rPr>
          <w:rFonts w:ascii="Segoe UI" w:hAnsi="Segoe UI" w:cs="Segoe UI"/>
          <w:color w:val="000000"/>
          <w:sz w:val="27"/>
          <w:szCs w:val="27"/>
          <w:lang w:val="en-GB"/>
        </w:rPr>
        <w:t xml:space="preserve"> is compiled to an efficient representation that is run when the &lt;condition&gt; is true. If the string doesn't contain a '=&gt;' it </w:t>
      </w:r>
      <w:proofErr w:type="gramStart"/>
      <w:r>
        <w:rPr>
          <w:rFonts w:ascii="Segoe UI" w:hAnsi="Segoe UI" w:cs="Segoe UI"/>
          <w:color w:val="000000"/>
          <w:sz w:val="27"/>
          <w:szCs w:val="27"/>
          <w:lang w:val="en-GB"/>
        </w:rPr>
        <w:t>is considered to be</w:t>
      </w:r>
      <w:proofErr w:type="gramEnd"/>
      <w:r>
        <w:rPr>
          <w:rFonts w:ascii="Segoe UI" w:hAnsi="Segoe UI" w:cs="Segoe UI"/>
          <w:color w:val="000000"/>
          <w:sz w:val="27"/>
          <w:szCs w:val="27"/>
          <w:lang w:val="en-GB"/>
        </w:rPr>
        <w:t xml:space="preserve"> an expression that is just evaluated, and the result is returned. This can be useful to setup variables and other initializations.</w:t>
      </w:r>
    </w:p>
    <w:p w14:paraId="28757500"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kwd"/>
          <w:color w:val="000088"/>
          <w:sz w:val="21"/>
          <w:szCs w:val="21"/>
        </w:rPr>
        <w:t>function</w:t>
      </w:r>
      <w:r>
        <w:rPr>
          <w:rStyle w:val="pln"/>
          <w:color w:val="000000"/>
          <w:sz w:val="21"/>
          <w:szCs w:val="21"/>
        </w:rPr>
        <w:t xml:space="preserve"> main</w:t>
      </w:r>
      <w:r>
        <w:rPr>
          <w:rStyle w:val="pun"/>
          <w:rFonts w:eastAsiaTheme="majorEastAsia"/>
          <w:color w:val="666600"/>
          <w:sz w:val="21"/>
          <w:szCs w:val="21"/>
        </w:rPr>
        <w:t>()</w:t>
      </w:r>
    </w:p>
    <w:p w14:paraId="3D1651C6"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"lamp=55"</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define variable 'lamp' to be 55</w:t>
      </w:r>
    </w:p>
    <w:p w14:paraId="1C4BEB6E"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"lamp:on"</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turn on lamp (with deviceID 55) once when scene starts</w:t>
      </w:r>
    </w:p>
    <w:p w14:paraId="27938DEA"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End</w:t>
      </w:r>
    </w:p>
    <w:p w14:paraId="62B81143"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A scheduler runs actions at a specific time during the day, so we use the 'daily’ or '@' rules</w:t>
      </w:r>
    </w:p>
    <w:p w14:paraId="4A7B2D94"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The generic form of a daily rule is "@&lt;time&gt; [&lt;optional extra tests&gt;] =&gt; &lt;actions&gt;"</w:t>
      </w:r>
    </w:p>
    <w:p w14:paraId="7290525E"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kwd"/>
          <w:color w:val="000088"/>
          <w:sz w:val="21"/>
          <w:szCs w:val="21"/>
        </w:rPr>
        <w:t>function</w:t>
      </w:r>
      <w:r>
        <w:rPr>
          <w:rStyle w:val="pln"/>
          <w:color w:val="000000"/>
          <w:sz w:val="21"/>
          <w:szCs w:val="21"/>
        </w:rPr>
        <w:t xml:space="preserve"> main</w:t>
      </w:r>
      <w:r>
        <w:rPr>
          <w:rStyle w:val="pun"/>
          <w:rFonts w:eastAsiaTheme="majorEastAsia"/>
          <w:color w:val="666600"/>
          <w:sz w:val="21"/>
          <w:szCs w:val="21"/>
        </w:rPr>
        <w:t>()</w:t>
      </w:r>
    </w:p>
    <w:p w14:paraId="25B4C48E"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"lamp=55"</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define variable 'lamp' to be 55</w:t>
      </w:r>
    </w:p>
    <w:p w14:paraId="22E53E59"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"@15:10 =&gt; lamp:on"</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turn on lamp (deviceID 55) every day at 15:10</w:t>
      </w:r>
    </w:p>
    <w:p w14:paraId="4F95B01A"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kwd"/>
          <w:color w:val="000088"/>
          <w:sz w:val="21"/>
          <w:szCs w:val="21"/>
        </w:rPr>
        <w:t>end</w:t>
      </w:r>
    </w:p>
    <w:p w14:paraId="3C91B222"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The rule will be called every day at 15:10, and the left-hand expression "@15:10" will evaluate to true (because it's 15:10) and thus the right-hand side if the '=&gt;' will be carried out. In this case the lamp with </w:t>
      </w:r>
      <w:proofErr w:type="spellStart"/>
      <w:r>
        <w:rPr>
          <w:rFonts w:ascii="Segoe UI" w:hAnsi="Segoe UI" w:cs="Segoe UI"/>
          <w:color w:val="000000"/>
          <w:sz w:val="27"/>
          <w:szCs w:val="27"/>
          <w:lang w:val="en-GB"/>
        </w:rPr>
        <w:t>deviceID</w:t>
      </w:r>
      <w:proofErr w:type="spellEnd"/>
      <w:r>
        <w:rPr>
          <w:rFonts w:ascii="Segoe UI" w:hAnsi="Segoe UI" w:cs="Segoe UI"/>
          <w:color w:val="000000"/>
          <w:sz w:val="27"/>
          <w:szCs w:val="27"/>
          <w:lang w:val="en-GB"/>
        </w:rPr>
        <w:t xml:space="preserve"> 55 will be turned on.</w:t>
      </w:r>
    </w:p>
    <w:p w14:paraId="3C6B9047"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However, this also means that we can tuck on extra tests on the left-hand side that needs to be true for the rule to execute its actions. Any logic expression combining AND (&amp;), </w:t>
      </w:r>
      <w:proofErr w:type="gramStart"/>
      <w:r>
        <w:rPr>
          <w:rFonts w:ascii="Segoe UI" w:hAnsi="Segoe UI" w:cs="Segoe UI"/>
          <w:color w:val="000000"/>
          <w:sz w:val="27"/>
          <w:szCs w:val="27"/>
          <w:lang w:val="en-GB"/>
        </w:rPr>
        <w:t>OR(</w:t>
      </w:r>
      <w:proofErr w:type="gramEnd"/>
      <w:r>
        <w:rPr>
          <w:rFonts w:ascii="Segoe UI" w:hAnsi="Segoe UI" w:cs="Segoe UI"/>
          <w:color w:val="000000"/>
          <w:sz w:val="27"/>
          <w:szCs w:val="27"/>
          <w:lang w:val="en-GB"/>
        </w:rPr>
        <w:t>|), NOT(!), or comparison operators (==,&gt;=,&lt;=,~=) can be used.</w:t>
      </w:r>
    </w:p>
    <w:p w14:paraId="058ACA0A"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Ex. (we don't include the 'function </w:t>
      </w:r>
      <w:proofErr w:type="gramStart"/>
      <w:r>
        <w:rPr>
          <w:rFonts w:ascii="Segoe UI" w:hAnsi="Segoe UI" w:cs="Segoe UI"/>
          <w:color w:val="000000"/>
          <w:sz w:val="27"/>
          <w:szCs w:val="27"/>
          <w:lang w:val="en-GB"/>
        </w:rPr>
        <w:t>main(</w:t>
      </w:r>
      <w:proofErr w:type="gramEnd"/>
      <w:r>
        <w:rPr>
          <w:rFonts w:ascii="Segoe UI" w:hAnsi="Segoe UI" w:cs="Segoe UI"/>
          <w:color w:val="000000"/>
          <w:sz w:val="27"/>
          <w:szCs w:val="27"/>
          <w:lang w:val="en-GB"/>
        </w:rPr>
        <w:t>)' part in the examples from now on)</w:t>
      </w:r>
    </w:p>
    <w:p w14:paraId="387597BB"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"@15:10 &amp; lamp:isOff =&gt; lamp:on"</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turn on lamp (deviceID 55) every day at 15:10, if the lamp is off.</w:t>
      </w:r>
    </w:p>
    <w:p w14:paraId="124AC052"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"@15:10 &amp; !lamp:isOn =&gt; lamp:on"</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equivalent to the previous rule.</w:t>
      </w:r>
    </w:p>
    <w:p w14:paraId="58C0C608"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lastRenderedPageBreak/>
        <w:t xml:space="preserve">This tests if the lamp also is off, and if </w:t>
      </w:r>
      <w:proofErr w:type="gramStart"/>
      <w:r>
        <w:rPr>
          <w:rFonts w:ascii="Segoe UI" w:hAnsi="Segoe UI" w:cs="Segoe UI"/>
          <w:color w:val="000000"/>
          <w:sz w:val="27"/>
          <w:szCs w:val="27"/>
          <w:lang w:val="en-GB"/>
        </w:rPr>
        <w:t>so</w:t>
      </w:r>
      <w:proofErr w:type="gramEnd"/>
      <w:r>
        <w:rPr>
          <w:rFonts w:ascii="Segoe UI" w:hAnsi="Segoe UI" w:cs="Segoe UI"/>
          <w:color w:val="000000"/>
          <w:sz w:val="27"/>
          <w:szCs w:val="27"/>
          <w:lang w:val="en-GB"/>
        </w:rPr>
        <w:t xml:space="preserve"> the lamp is turned on. It is important that there should be no "side-effects" on the left-hand side. No functions that turn on or off devices or set </w:t>
      </w:r>
      <w:proofErr w:type="spellStart"/>
      <w:r>
        <w:rPr>
          <w:rFonts w:ascii="Segoe UI" w:hAnsi="Segoe UI" w:cs="Segoe UI"/>
          <w:color w:val="000000"/>
          <w:sz w:val="27"/>
          <w:szCs w:val="27"/>
          <w:lang w:val="en-GB"/>
        </w:rPr>
        <w:t>globals</w:t>
      </w:r>
      <w:proofErr w:type="spellEnd"/>
      <w:r>
        <w:rPr>
          <w:rFonts w:ascii="Segoe UI" w:hAnsi="Segoe UI" w:cs="Segoe UI"/>
          <w:color w:val="000000"/>
          <w:sz w:val="27"/>
          <w:szCs w:val="27"/>
          <w:lang w:val="en-GB"/>
        </w:rPr>
        <w:t xml:space="preserve"> etc, only functions that query states.</w:t>
      </w:r>
    </w:p>
    <w:p w14:paraId="7679FC3E"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40CEC079"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Here are some examples of types of rules that can be defined </w:t>
      </w:r>
    </w:p>
    <w:p w14:paraId="56BAB5CD"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Declare a script variable 'lamp' to have value 55 (e.g. a deviceID)</w:t>
      </w:r>
    </w:p>
    <w:p w14:paraId="53DD5D20"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"lamp=55"</w:t>
      </w:r>
      <w:r>
        <w:rPr>
          <w:rStyle w:val="pun"/>
          <w:rFonts w:eastAsiaTheme="majorEastAsia"/>
          <w:color w:val="666600"/>
          <w:sz w:val="21"/>
          <w:szCs w:val="21"/>
        </w:rPr>
        <w:t>)</w:t>
      </w:r>
    </w:p>
    <w:p w14:paraId="6E4A84CA"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07:15, turn of lamp, e.g. deviceID 55</w:t>
      </w:r>
    </w:p>
    <w:p w14:paraId="3BD5365D"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"@07:15 =&gt; lamp:off"</w:t>
      </w:r>
      <w:r>
        <w:rPr>
          <w:rStyle w:val="pun"/>
          <w:rFonts w:eastAsiaTheme="majorEastAsia"/>
          <w:color w:val="666600"/>
          <w:sz w:val="21"/>
          <w:szCs w:val="21"/>
        </w:rPr>
        <w:t>)</w:t>
      </w:r>
    </w:p>
    <w:p w14:paraId="7D9366B9"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sunrise, turn off lamp</w:t>
      </w:r>
    </w:p>
    <w:p w14:paraId="1AD8B85A"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 =&gt; lamp:off"</w:t>
      </w:r>
      <w:r>
        <w:rPr>
          <w:rStyle w:val="pun"/>
          <w:rFonts w:eastAsiaTheme="majorEastAsia"/>
          <w:color w:val="666600"/>
          <w:sz w:val="21"/>
          <w:szCs w:val="21"/>
        </w:rPr>
        <w:t>)</w:t>
      </w:r>
    </w:p>
    <w:p w14:paraId="072512F7"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sunrise + 15min, turn off the lamp</w:t>
      </w:r>
    </w:p>
    <w:p w14:paraId="34553F09"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"@sunrise+00:15 =&gt; lamp:off"</w:t>
      </w:r>
      <w:r>
        <w:rPr>
          <w:rStyle w:val="pun"/>
          <w:rFonts w:eastAsiaTheme="majorEastAsia"/>
          <w:color w:val="666600"/>
          <w:sz w:val="21"/>
          <w:szCs w:val="21"/>
        </w:rPr>
        <w:t>)</w:t>
      </w:r>
    </w:p>
    <w:p w14:paraId="456003AD"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sunset, turn on lamp</w:t>
      </w:r>
    </w:p>
    <w:p w14:paraId="0F79E1A9"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"@sunset =&gt; lamp:on"</w:t>
      </w:r>
      <w:r>
        <w:rPr>
          <w:rStyle w:val="pun"/>
          <w:rFonts w:eastAsiaTheme="majorEastAsia"/>
          <w:color w:val="666600"/>
          <w:sz w:val="21"/>
          <w:szCs w:val="21"/>
        </w:rPr>
        <w:t>)</w:t>
      </w:r>
    </w:p>
    <w:p w14:paraId="51D2D3C1"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sunset-15min, if lamp is off, turn on the lamp</w:t>
      </w:r>
    </w:p>
    <w:p w14:paraId="20127845"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"@sunset-00:15 &amp; lamp:isOff =&gt; lamp:on"</w:t>
      </w:r>
      <w:r>
        <w:rPr>
          <w:rStyle w:val="pun"/>
          <w:rFonts w:eastAsiaTheme="majorEastAsia"/>
          <w:color w:val="666600"/>
          <w:sz w:val="21"/>
          <w:szCs w:val="21"/>
        </w:rPr>
        <w:t>)</w:t>
      </w:r>
    </w:p>
    <w:p w14:paraId="7F9CAAC8"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sunset and if it's Monday, turn off the lamp</w:t>
      </w:r>
    </w:p>
    <w:p w14:paraId="3850B1F1"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 &amp; wday('mon') =&gt; lamp:off"</w:t>
      </w:r>
      <w:r>
        <w:rPr>
          <w:rStyle w:val="pun"/>
          <w:rFonts w:eastAsiaTheme="majorEastAsia"/>
          <w:color w:val="666600"/>
          <w:sz w:val="21"/>
          <w:szCs w:val="21"/>
        </w:rPr>
        <w:t>)</w:t>
      </w:r>
    </w:p>
    <w:p w14:paraId="0AC74AFD"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sunrise and if it is a weekday, turn off the lamp</w:t>
      </w:r>
    </w:p>
    <w:p w14:paraId="1A94769F"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 &amp; wday('mon-fri') =&gt; lamp:off"</w:t>
      </w:r>
      <w:r>
        <w:rPr>
          <w:rStyle w:val="pun"/>
          <w:rFonts w:eastAsiaTheme="majorEastAsia"/>
          <w:color w:val="666600"/>
          <w:sz w:val="21"/>
          <w:szCs w:val="21"/>
        </w:rPr>
        <w:t>)</w:t>
      </w:r>
    </w:p>
    <w:p w14:paraId="4C9779C4"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sunrise on Monday,Wednesday,Friday,Saturday,Sunday, turn off the lamp </w:t>
      </w:r>
    </w:p>
    <w:p w14:paraId="6A274365"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 &amp; wday('mon,wed,fri-sun') =&gt; lamp:off"</w:t>
      </w:r>
      <w:r>
        <w:rPr>
          <w:rStyle w:val="pun"/>
          <w:rFonts w:eastAsiaTheme="majorEastAsia"/>
          <w:color w:val="666600"/>
          <w:sz w:val="21"/>
          <w:szCs w:val="21"/>
        </w:rPr>
        <w:t>)</w:t>
      </w:r>
    </w:p>
    <w:p w14:paraId="7F5168CE"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sunrise the first day of the month, turn off the lamp </w:t>
      </w:r>
    </w:p>
    <w:p w14:paraId="712EB559"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 &amp; day('1') =&gt; lamp:off"</w:t>
      </w:r>
      <w:r>
        <w:rPr>
          <w:rStyle w:val="pun"/>
          <w:rFonts w:eastAsiaTheme="majorEastAsia"/>
          <w:color w:val="666600"/>
          <w:sz w:val="21"/>
          <w:szCs w:val="21"/>
        </w:rPr>
        <w:t>)</w:t>
      </w:r>
    </w:p>
    <w:p w14:paraId="27F003C1"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sunrise on the first 15 days of the month, turn off the lamp </w:t>
      </w:r>
    </w:p>
    <w:p w14:paraId="3DCCD6A9"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 &amp; day('1-15') =&gt; lamp:off"</w:t>
      </w:r>
      <w:r>
        <w:rPr>
          <w:rStyle w:val="pun"/>
          <w:rFonts w:eastAsiaTheme="majorEastAsia"/>
          <w:color w:val="666600"/>
          <w:sz w:val="21"/>
          <w:szCs w:val="21"/>
        </w:rPr>
        <w:t>)</w:t>
      </w:r>
    </w:p>
    <w:p w14:paraId="7653D92C"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sunrise on the last day of the month, turn off the lamp </w:t>
      </w:r>
    </w:p>
    <w:p w14:paraId="09BF6DA4"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 &amp; day('last') =&gt; lamp:off"</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'last' is the number of the last day in the current month</w:t>
      </w:r>
    </w:p>
    <w:p w14:paraId="0FDDDB69"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sunrise on the first day of the last week of the month, turn off the lamp </w:t>
      </w:r>
    </w:p>
    <w:p w14:paraId="4D3712C7"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 &amp; day('lastw') =&gt; lamp:off"</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'lastw' is the number of the first day in the last week of the current month</w:t>
      </w:r>
    </w:p>
    <w:p w14:paraId="54D828A5"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sunrise on a Monday in the last week of the month, turn off the lamp </w:t>
      </w:r>
    </w:p>
    <w:p w14:paraId="039C1F4E"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 &amp; day('lastw-last') &amp; wday('mon') =&gt; lamp:off"</w:t>
      </w:r>
      <w:r>
        <w:rPr>
          <w:rStyle w:val="pun"/>
          <w:rFonts w:eastAsiaTheme="majorEastAsia"/>
          <w:color w:val="666600"/>
          <w:sz w:val="21"/>
          <w:szCs w:val="21"/>
        </w:rPr>
        <w:t>)</w:t>
      </w:r>
    </w:p>
    <w:p w14:paraId="1769B341"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sunrise January to Mars, turn off the lamp </w:t>
      </w:r>
    </w:p>
    <w:p w14:paraId="4D0E75C4"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 &amp; month('jan-mar') =&gt; lamp:off"</w:t>
      </w:r>
      <w:r>
        <w:rPr>
          <w:rStyle w:val="pun"/>
          <w:rFonts w:eastAsiaTheme="majorEastAsia"/>
          <w:color w:val="666600"/>
          <w:sz w:val="21"/>
          <w:szCs w:val="21"/>
        </w:rPr>
        <w:t>)</w:t>
      </w:r>
    </w:p>
    <w:p w14:paraId="3EC8C009"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sunrise on Mondays at even week numbers, turn off the lamp </w:t>
      </w:r>
    </w:p>
    <w:p w14:paraId="367BFF53"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 &amp; wnum%2 == 0 &amp; wday('mon') =&gt; lamp:off"</w:t>
      </w:r>
      <w:r>
        <w:rPr>
          <w:rStyle w:val="pun"/>
          <w:rFonts w:eastAsiaTheme="majorEastAsia"/>
          <w:color w:val="666600"/>
          <w:sz w:val="21"/>
          <w:szCs w:val="21"/>
        </w:rPr>
        <w:t>)</w:t>
      </w:r>
    </w:p>
    <w:p w14:paraId="4DFED5C3"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r>
        <w:rPr>
          <w:rStyle w:val="com"/>
          <w:rFonts w:eastAsiaTheme="majorEastAsia"/>
          <w:color w:val="880000"/>
          <w:sz w:val="21"/>
          <w:szCs w:val="21"/>
        </w:rPr>
        <w:t>-- Every day at sunrise on weekdays when fibaro global 'Presence' equals 'Home', turn off the lamp </w:t>
      </w:r>
    </w:p>
    <w:p w14:paraId="445B8609"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 &amp; $Presence=='Home' &amp; wday('mon-fri') =&gt; lamp:off"</w:t>
      </w:r>
      <w:r>
        <w:rPr>
          <w:rStyle w:val="pun"/>
          <w:rFonts w:eastAsiaTheme="majorEastAsia"/>
          <w:color w:val="666600"/>
          <w:sz w:val="21"/>
          <w:szCs w:val="21"/>
        </w:rPr>
        <w:t>)</w:t>
      </w:r>
    </w:p>
    <w:p w14:paraId="0631EC34"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com"/>
          <w:rFonts w:eastAsiaTheme="majorEastAsia"/>
          <w:color w:val="880000"/>
          <w:sz w:val="21"/>
          <w:szCs w:val="21"/>
        </w:rPr>
        <w:t>-- Every day at sunrise on weekdays when fibaro global 'Presence' equals 'Home' or fibaro global 'Simulate' equals 'true', turn off the lamp </w:t>
      </w:r>
    </w:p>
    <w:p w14:paraId="443F2DB4"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 &amp; ($Presence=='Home' | $Simulate='true') &amp; wday('mon-fri') =&gt; lamp:off"</w:t>
      </w:r>
      <w:r>
        <w:rPr>
          <w:rStyle w:val="pun"/>
          <w:rFonts w:eastAsiaTheme="majorEastAsia"/>
          <w:color w:val="666600"/>
          <w:sz w:val="21"/>
          <w:szCs w:val="21"/>
        </w:rPr>
        <w:t>)</w:t>
      </w:r>
    </w:p>
    <w:p w14:paraId="46C92FAD"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lastRenderedPageBreak/>
        <w:t>The above rules run at sunrise every day and we add additional conditions that restrict it to sunrise at specific days and/or if a global variable also is set to a specific value or if a device is in a specific state.</w:t>
      </w:r>
    </w:p>
    <w:p w14:paraId="2F36DF28"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671BDD2B"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All 'daily/@' rules are 'examined' at midnight and the expression after the '@' character is computed and should return a number being the seconds after midnight the rule should be run. That is why there should be no side-effects in the left-hand side of the rule as they would be carried out at midnight, which we probably don't want. When the rule is later run at the computed/specified time, the whole left-hand side is computed again as a logical expression and if it returns true the right-hand side, the action(s), is run.</w:t>
      </w:r>
    </w:p>
    <w:p w14:paraId="33009A15"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3923DAD7"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'sunrise' and 'sunset' are constants that return seconds to sunrise and sunset respectively. Because the '@' expression is computed we can specify expressions like 'sunset+00:15' and it's computed as 15 min after sunset in seconds. Time constants like '04:15' are shorthand for '0+(60*(15+60*4))'. Seconds can also be specified '10:20:30' same as '30+(60*(20+60*10))'</w:t>
      </w:r>
    </w:p>
    <w:p w14:paraId="2F8F4153"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We can use a value from a global variable easily, but if we want to use the time </w:t>
      </w:r>
      <w:proofErr w:type="gramStart"/>
      <w:r>
        <w:rPr>
          <w:rFonts w:ascii="Segoe UI" w:hAnsi="Segoe UI" w:cs="Segoe UI"/>
          <w:color w:val="000000"/>
          <w:sz w:val="27"/>
          <w:szCs w:val="27"/>
          <w:lang w:val="en-GB"/>
        </w:rPr>
        <w:t>notation</w:t>
      </w:r>
      <w:proofErr w:type="gramEnd"/>
      <w:r>
        <w:rPr>
          <w:rFonts w:ascii="Segoe UI" w:hAnsi="Segoe UI" w:cs="Segoe UI"/>
          <w:color w:val="000000"/>
          <w:sz w:val="27"/>
          <w:szCs w:val="27"/>
          <w:lang w:val="en-GB"/>
        </w:rPr>
        <w:t xml:space="preserve"> we need to convert it to seconds because </w:t>
      </w:r>
      <w:proofErr w:type="spellStart"/>
      <w:r>
        <w:rPr>
          <w:rFonts w:ascii="Segoe UI" w:hAnsi="Segoe UI" w:cs="Segoe UI"/>
          <w:color w:val="000000"/>
          <w:sz w:val="27"/>
          <w:szCs w:val="27"/>
          <w:lang w:val="en-GB"/>
        </w:rPr>
        <w:t>globals</w:t>
      </w:r>
      <w:proofErr w:type="spellEnd"/>
      <w:r>
        <w:rPr>
          <w:rFonts w:ascii="Segoe UI" w:hAnsi="Segoe UI" w:cs="Segoe UI"/>
          <w:color w:val="000000"/>
          <w:sz w:val="27"/>
          <w:szCs w:val="27"/>
          <w:lang w:val="en-GB"/>
        </w:rPr>
        <w:t xml:space="preserve"> always return strings. The 'time' function converts a string with a time value to seconds. </w:t>
      </w:r>
    </w:p>
    <w:p w14:paraId="25C9D11D"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"$Morning = '07:00'"</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Set global $Morning to the string "07:00". Could be set by a VD instead</w:t>
      </w:r>
    </w:p>
    <w:p w14:paraId="4A6815B5"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"@time($Morning) =&gt; log('It's morning!')"</w:t>
      </w:r>
      <w:r>
        <w:rPr>
          <w:rStyle w:val="pun"/>
          <w:rFonts w:eastAsiaTheme="majorEastAsia"/>
          <w:color w:val="666600"/>
          <w:sz w:val="21"/>
          <w:szCs w:val="21"/>
        </w:rPr>
        <w:t>)</w:t>
      </w:r>
    </w:p>
    <w:p w14:paraId="1615A83C"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or if we want to adjust and offset to 'sunrise' with a global variable, maybe controlled from a VD</w:t>
      </w:r>
    </w:p>
    <w:p w14:paraId="57E3B35A"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"@sunrise+time($SunriseOffset) =&gt; log('It's morning')"</w:t>
      </w:r>
      <w:r>
        <w:rPr>
          <w:rStyle w:val="pun"/>
          <w:rFonts w:eastAsiaTheme="majorEastAsia"/>
          <w:color w:val="666600"/>
          <w:sz w:val="21"/>
          <w:szCs w:val="21"/>
        </w:rPr>
        <w:t>)</w:t>
      </w:r>
    </w:p>
    <w:p w14:paraId="55646E51"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Remember that the times are calculated at midnight, so if the global is changed during the day it will not take effect until the next day (However, the scene can be restarted for all values to be re-calculated).</w:t>
      </w:r>
    </w:p>
    <w:p w14:paraId="08E9057A"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6E83C9F2"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A typical case is to turn on a light in the morning if that time is before sunrise</w:t>
      </w:r>
    </w:p>
    <w:p w14:paraId="50E744B2"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"@06:00 &amp; now &lt; sunrise+00:30 =&gt; lamp:on"</w:t>
      </w:r>
      <w:r>
        <w:rPr>
          <w:rStyle w:val="pun"/>
          <w:rFonts w:eastAsiaTheme="majorEastAsia"/>
          <w:color w:val="666600"/>
          <w:sz w:val="21"/>
          <w:szCs w:val="21"/>
        </w:rPr>
        <w:t>)</w:t>
      </w:r>
    </w:p>
    <w:p w14:paraId="53433D33"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This rule is run 06:00 every morning but the constant 'now', representing the current number of seconds since midnight, must be less than sunrise + 30min for the right-hand action to be run.</w:t>
      </w:r>
    </w:p>
    <w:p w14:paraId="558FB3E1"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04F49D3A"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Maybe a lamp should be turned on in the afternoon at sunset, given that sunset is within a certain time window (here in the north we can have sunset at 2PM)</w:t>
      </w:r>
    </w:p>
    <w:p w14:paraId="37406F6C"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lastRenderedPageBreak/>
        <w:t>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"@sunset-00:30 &amp; 16:00..23:00 =&gt; lamp:on"</w:t>
      </w:r>
      <w:r>
        <w:rPr>
          <w:rStyle w:val="pun"/>
          <w:rFonts w:eastAsiaTheme="majorEastAsia"/>
          <w:color w:val="666600"/>
          <w:sz w:val="21"/>
          <w:szCs w:val="21"/>
        </w:rPr>
        <w:t>)</w:t>
      </w:r>
    </w:p>
    <w:p w14:paraId="3DFF424C"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The '&lt;time1</w:t>
      </w:r>
      <w:proofErr w:type="gramStart"/>
      <w:r>
        <w:rPr>
          <w:rFonts w:ascii="Segoe UI" w:hAnsi="Segoe UI" w:cs="Segoe UI"/>
          <w:color w:val="000000"/>
          <w:sz w:val="27"/>
          <w:szCs w:val="27"/>
          <w:lang w:val="en-GB"/>
        </w:rPr>
        <w:t>&gt;..</w:t>
      </w:r>
      <w:proofErr w:type="gramEnd"/>
      <w:r>
        <w:rPr>
          <w:rFonts w:ascii="Segoe UI" w:hAnsi="Segoe UI" w:cs="Segoe UI"/>
          <w:color w:val="000000"/>
          <w:sz w:val="27"/>
          <w:szCs w:val="27"/>
          <w:lang w:val="en-GB"/>
        </w:rPr>
        <w:t>&lt;time2&gt;' operator is true if the current time is between the specified times.</w:t>
      </w:r>
    </w:p>
    <w:p w14:paraId="049F4311"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6CDC9467"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To do something at a random interval every day, the '</w:t>
      </w:r>
      <w:proofErr w:type="spellStart"/>
      <w:r>
        <w:rPr>
          <w:rFonts w:ascii="Segoe UI" w:hAnsi="Segoe UI" w:cs="Segoe UI"/>
          <w:color w:val="000000"/>
          <w:sz w:val="27"/>
          <w:szCs w:val="27"/>
          <w:lang w:val="en-GB"/>
        </w:rPr>
        <w:t>rnd</w:t>
      </w:r>
      <w:proofErr w:type="spellEnd"/>
      <w:r>
        <w:rPr>
          <w:rFonts w:ascii="Segoe UI" w:hAnsi="Segoe UI" w:cs="Segoe UI"/>
          <w:color w:val="000000"/>
          <w:sz w:val="27"/>
          <w:szCs w:val="27"/>
          <w:lang w:val="en-GB"/>
        </w:rPr>
        <w:t>' function can be used. '</w:t>
      </w:r>
      <w:proofErr w:type="spellStart"/>
      <w:r>
        <w:rPr>
          <w:rFonts w:ascii="Segoe UI" w:hAnsi="Segoe UI" w:cs="Segoe UI"/>
          <w:color w:val="000000"/>
          <w:sz w:val="27"/>
          <w:szCs w:val="27"/>
          <w:lang w:val="en-GB"/>
        </w:rPr>
        <w:t>rnd</w:t>
      </w:r>
      <w:proofErr w:type="spellEnd"/>
      <w:r>
        <w:rPr>
          <w:rFonts w:ascii="Segoe UI" w:hAnsi="Segoe UI" w:cs="Segoe UI"/>
          <w:color w:val="000000"/>
          <w:sz w:val="27"/>
          <w:szCs w:val="27"/>
          <w:lang w:val="en-GB"/>
        </w:rPr>
        <w:t>(</w:t>
      </w:r>
      <w:proofErr w:type="spellStart"/>
      <w:proofErr w:type="gramStart"/>
      <w:r>
        <w:rPr>
          <w:rFonts w:ascii="Segoe UI" w:hAnsi="Segoe UI" w:cs="Segoe UI"/>
          <w:color w:val="000000"/>
          <w:sz w:val="27"/>
          <w:szCs w:val="27"/>
          <w:lang w:val="en-GB"/>
        </w:rPr>
        <w:t>x,y</w:t>
      </w:r>
      <w:proofErr w:type="spellEnd"/>
      <w:proofErr w:type="gramEnd"/>
      <w:r>
        <w:rPr>
          <w:rFonts w:ascii="Segoe UI" w:hAnsi="Segoe UI" w:cs="Segoe UI"/>
          <w:color w:val="000000"/>
          <w:sz w:val="27"/>
          <w:szCs w:val="27"/>
          <w:lang w:val="en-GB"/>
        </w:rPr>
        <w:t>)' returns a random number between x and y.</w:t>
      </w:r>
    </w:p>
    <w:p w14:paraId="65361A38"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"@sunset+rnd(-00:30,00:30) =&gt; lamp:on"</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Turn on lamp at sunset +/- 30min  </w:t>
      </w:r>
    </w:p>
    <w:p w14:paraId="6798B846"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Assume we have different wake-up times depending on day of week. A short alarm clock could look like this.</w:t>
      </w:r>
    </w:p>
    <w:p w14:paraId="68E23EC7"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"phone=109"</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ID of phone</w:t>
      </w:r>
    </w:p>
    <w:p w14:paraId="4A8F40F8"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"wakeUpTime={Mon=07:10,Tue=07:20,Wed=06:55,Thu=07:40,Fri=07:30,Sat=08:00,Sun=09:00}"</w:t>
      </w:r>
      <w:r>
        <w:rPr>
          <w:rStyle w:val="pun"/>
          <w:rFonts w:eastAsiaTheme="majorEastAsia"/>
          <w:color w:val="666600"/>
          <w:sz w:val="21"/>
          <w:szCs w:val="21"/>
        </w:rPr>
        <w:t>)</w:t>
      </w:r>
    </w:p>
    <w:p w14:paraId="74BC3A6A"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"@wakeUpTime[osdate('%a')] &amp; $Presence~='Vacation' =&gt; phone:send=log('Time to wakeup')"</w:t>
      </w:r>
      <w:r>
        <w:rPr>
          <w:rStyle w:val="pun"/>
          <w:rFonts w:eastAsiaTheme="majorEastAsia"/>
          <w:color w:val="666600"/>
          <w:sz w:val="21"/>
          <w:szCs w:val="21"/>
        </w:rPr>
        <w:t>)</w:t>
      </w:r>
    </w:p>
    <w:p w14:paraId="7419E9EB"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This will at every midnight schedule the wakeup time associated with the weekday that we get from '</w:t>
      </w:r>
      <w:proofErr w:type="spellStart"/>
      <w:r>
        <w:rPr>
          <w:rFonts w:ascii="Segoe UI" w:hAnsi="Segoe UI" w:cs="Segoe UI"/>
          <w:color w:val="000000"/>
          <w:sz w:val="27"/>
          <w:szCs w:val="27"/>
          <w:lang w:val="en-GB"/>
        </w:rPr>
        <w:t>osdate</w:t>
      </w:r>
      <w:proofErr w:type="spellEnd"/>
      <w:r>
        <w:rPr>
          <w:rFonts w:ascii="Segoe UI" w:hAnsi="Segoe UI" w:cs="Segoe UI"/>
          <w:color w:val="000000"/>
          <w:sz w:val="27"/>
          <w:szCs w:val="27"/>
          <w:lang w:val="en-GB"/>
        </w:rPr>
        <w:t>' that takes same arguments as Lua's '</w:t>
      </w:r>
      <w:proofErr w:type="spellStart"/>
      <w:proofErr w:type="gramStart"/>
      <w:r>
        <w:rPr>
          <w:rFonts w:ascii="Segoe UI" w:hAnsi="Segoe UI" w:cs="Segoe UI"/>
          <w:color w:val="000000"/>
          <w:sz w:val="27"/>
          <w:szCs w:val="27"/>
          <w:lang w:val="en-GB"/>
        </w:rPr>
        <w:t>os.date</w:t>
      </w:r>
      <w:proofErr w:type="spellEnd"/>
      <w:proofErr w:type="gramEnd"/>
      <w:r>
        <w:rPr>
          <w:rFonts w:ascii="Segoe UI" w:hAnsi="Segoe UI" w:cs="Segoe UI"/>
          <w:color w:val="000000"/>
          <w:sz w:val="27"/>
          <w:szCs w:val="27"/>
          <w:lang w:val="en-GB"/>
        </w:rPr>
        <w:t>'.</w:t>
      </w:r>
    </w:p>
    <w:p w14:paraId="212FCE7D"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'&lt;ID</w:t>
      </w:r>
      <w:proofErr w:type="gramStart"/>
      <w:r>
        <w:rPr>
          <w:rFonts w:ascii="Segoe UI" w:hAnsi="Segoe UI" w:cs="Segoe UI"/>
          <w:color w:val="000000"/>
          <w:sz w:val="27"/>
          <w:szCs w:val="27"/>
          <w:lang w:val="en-GB"/>
        </w:rPr>
        <w:t>&gt;:send</w:t>
      </w:r>
      <w:proofErr w:type="gramEnd"/>
      <w:r>
        <w:rPr>
          <w:rFonts w:ascii="Segoe UI" w:hAnsi="Segoe UI" w:cs="Segoe UI"/>
          <w:color w:val="000000"/>
          <w:sz w:val="27"/>
          <w:szCs w:val="27"/>
          <w:lang w:val="en-GB"/>
        </w:rPr>
        <w:t xml:space="preserve">=&lt;string&gt;' send a text string to a phone with id </w:t>
      </w:r>
      <w:proofErr w:type="spellStart"/>
      <w:r>
        <w:rPr>
          <w:rFonts w:ascii="Segoe UI" w:hAnsi="Segoe UI" w:cs="Segoe UI"/>
          <w:color w:val="000000"/>
          <w:sz w:val="27"/>
          <w:szCs w:val="27"/>
          <w:lang w:val="en-GB"/>
        </w:rPr>
        <w:t>ID</w:t>
      </w:r>
      <w:proofErr w:type="spellEnd"/>
      <w:r>
        <w:rPr>
          <w:rFonts w:ascii="Segoe UI" w:hAnsi="Segoe UI" w:cs="Segoe UI"/>
          <w:color w:val="000000"/>
          <w:sz w:val="27"/>
          <w:szCs w:val="27"/>
          <w:lang w:val="en-GB"/>
        </w:rPr>
        <w:t xml:space="preserve">. The 'log' command prints its message to the HC2 debug window but also returns the string which we then use as input to the </w:t>
      </w:r>
      <w:proofErr w:type="gramStart"/>
      <w:r>
        <w:rPr>
          <w:rFonts w:ascii="Segoe UI" w:hAnsi="Segoe UI" w:cs="Segoe UI"/>
          <w:color w:val="000000"/>
          <w:sz w:val="27"/>
          <w:szCs w:val="27"/>
          <w:lang w:val="en-GB"/>
        </w:rPr>
        <w:t>':send</w:t>
      </w:r>
      <w:proofErr w:type="gramEnd"/>
      <w:r>
        <w:rPr>
          <w:rFonts w:ascii="Segoe UI" w:hAnsi="Segoe UI" w:cs="Segoe UI"/>
          <w:color w:val="000000"/>
          <w:sz w:val="27"/>
          <w:szCs w:val="27"/>
          <w:lang w:val="en-GB"/>
        </w:rPr>
        <w:t>' command. We also make sure that our global variable 'Presence' is not set to 'Vacation', as we don't want any messages then.</w:t>
      </w:r>
    </w:p>
    <w:p w14:paraId="42115D76"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2F3B5FB8"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The '@' expression can also be applied to a list of times, and all will be scheduled. </w:t>
      </w:r>
    </w:p>
    <w:p w14:paraId="13D3E63F"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If we want to do something at every 15min between 10:00 and 14:00, it's easiest to do something like this</w:t>
      </w:r>
    </w:p>
    <w:p w14:paraId="4334AE8B"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"flowerCheck = {10:00,10:15,10:30,10:45,11:00,11:15,11:30,11:45,12:00,12:15,12:30,12:45,13:00,13:15,13:30,13:45,14:00}"</w:t>
      </w:r>
      <w:r>
        <w:rPr>
          <w:rStyle w:val="pun"/>
          <w:rFonts w:eastAsiaTheme="majorEastAsia"/>
          <w:color w:val="666600"/>
          <w:sz w:val="21"/>
          <w:szCs w:val="21"/>
        </w:rPr>
        <w:t>)</w:t>
      </w:r>
    </w:p>
    <w:p w14:paraId="5718D20D"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"@flowerCheck =&gt; wday('mon-fri') &amp; checkWater()"</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assumes we have a defined function 'checkWater()'</w:t>
      </w:r>
    </w:p>
    <w:p w14:paraId="6E3F2878"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The advantage is that this is done every 15min between 10:00 and 14:00 every weekday and there is no time drift.</w:t>
      </w:r>
    </w:p>
    <w:p w14:paraId="08006514"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12326FE2"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There is another construct that schedule actions at specific intervals, the '@@' operator.</w:t>
      </w:r>
    </w:p>
    <w:p w14:paraId="33FAECBF"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"@@00:15 =&gt; log('Dong!')"</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logs 'Dong!' every 15min 24x7...</w:t>
      </w:r>
    </w:p>
    <w:p w14:paraId="3C592557"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is drift free, so it will execute exactly on the interval specified, starting at what ever time it starts.</w:t>
      </w:r>
    </w:p>
    <w:p w14:paraId="42FA5F29"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lastRenderedPageBreak/>
        <w:t xml:space="preserve">Here is a </w:t>
      </w:r>
      <w:proofErr w:type="gramStart"/>
      <w:r>
        <w:rPr>
          <w:rFonts w:ascii="Segoe UI" w:hAnsi="Segoe UI" w:cs="Segoe UI"/>
          <w:color w:val="000000"/>
          <w:sz w:val="27"/>
          <w:szCs w:val="27"/>
          <w:lang w:val="en-GB"/>
        </w:rPr>
        <w:t>really short</w:t>
      </w:r>
      <w:proofErr w:type="gramEnd"/>
      <w:r>
        <w:rPr>
          <w:rFonts w:ascii="Segoe UI" w:hAnsi="Segoe UI" w:cs="Segoe UI"/>
          <w:color w:val="000000"/>
          <w:sz w:val="27"/>
          <w:szCs w:val="27"/>
          <w:lang w:val="en-GB"/>
        </w:rPr>
        <w:t xml:space="preserve"> presence simulator</w:t>
      </w:r>
    </w:p>
    <w:p w14:paraId="1A217898"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"lamps={22,33,44,55,66,77,88}"</w:t>
      </w:r>
      <w:r>
        <w:rPr>
          <w:rStyle w:val="pun"/>
          <w:rFonts w:eastAsiaTheme="majorEastAsia"/>
          <w:color w:val="666600"/>
          <w:sz w:val="21"/>
          <w:szCs w:val="21"/>
        </w:rPr>
        <w:t>)</w:t>
      </w:r>
    </w:p>
    <w:p w14:paraId="111C2AC0"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"$Presence=='away' =&gt; lampStates = lamps:value"</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Save lamps current states</w:t>
      </w:r>
    </w:p>
    <w:p w14:paraId="00A0BED4"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"$Presence=='home' =&gt; lamps:value = lampStates"</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Restore lamp states</w:t>
      </w:r>
    </w:p>
    <w:p w14:paraId="31C56B89"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"@@rnd(00:10,00:30) &amp; $Presence=='away' &amp; sunset..sunrise =&gt; lamps[rnd(1,length(lamps))]:toggle"</w:t>
      </w:r>
      <w:r>
        <w:rPr>
          <w:rStyle w:val="pun"/>
          <w:rFonts w:eastAsiaTheme="majorEastAsia"/>
          <w:color w:val="666600"/>
          <w:sz w:val="21"/>
          <w:szCs w:val="21"/>
        </w:rPr>
        <w:t>)</w:t>
      </w:r>
    </w:p>
    <w:p w14:paraId="7DBB3A2A"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p>
    <w:p w14:paraId="12B348F8"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 xml:space="preserve">  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"wait(00:10); $Presence='away'; wait(01:00); $Presence='home'"</w:t>
      </w:r>
      <w:r>
        <w:rPr>
          <w:rStyle w:val="pun"/>
          <w:rFonts w:eastAsiaTheme="majorEastAsia"/>
          <w:color w:val="666600"/>
          <w:sz w:val="21"/>
          <w:szCs w:val="21"/>
        </w:rPr>
        <w:t>)</w:t>
      </w:r>
      <w:r>
        <w:rPr>
          <w:rStyle w:val="pln"/>
          <w:color w:val="000000"/>
          <w:sz w:val="21"/>
          <w:szCs w:val="21"/>
        </w:rPr>
        <w:t xml:space="preserve"> </w:t>
      </w:r>
      <w:r>
        <w:rPr>
          <w:rStyle w:val="com"/>
          <w:rFonts w:eastAsiaTheme="majorEastAsia"/>
          <w:color w:val="880000"/>
          <w:sz w:val="21"/>
          <w:szCs w:val="21"/>
        </w:rPr>
        <w:t>-- Test rule by triggering global 'Presence'</w:t>
      </w:r>
    </w:p>
    <w:p w14:paraId="03031CF3"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 This runs at random intervals between 10 and 30min turning on/off lamps, when the global variable 'Presence' is set to 'away' and it's between sunset and sunrise. We select a random lamp from the 'lamps' table and call the </w:t>
      </w:r>
      <w:proofErr w:type="gramStart"/>
      <w:r>
        <w:rPr>
          <w:rFonts w:ascii="Segoe UI" w:hAnsi="Segoe UI" w:cs="Segoe UI"/>
          <w:color w:val="000000"/>
          <w:sz w:val="27"/>
          <w:szCs w:val="27"/>
          <w:lang w:val="en-GB"/>
        </w:rPr>
        <w:t>':toggle</w:t>
      </w:r>
      <w:proofErr w:type="gramEnd"/>
      <w:r>
        <w:rPr>
          <w:rFonts w:ascii="Segoe UI" w:hAnsi="Segoe UI" w:cs="Segoe UI"/>
          <w:color w:val="000000"/>
          <w:sz w:val="27"/>
          <w:szCs w:val="27"/>
          <w:lang w:val="en-GB"/>
        </w:rPr>
        <w:t>' function to toggle the state of the lamp.</w:t>
      </w:r>
    </w:p>
    <w:p w14:paraId="297A5B5D"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When the 'Presence' global is set we save and restore the lamp values (triggering rules will be explained in a separate post)</w:t>
      </w:r>
    </w:p>
    <w:p w14:paraId="560FC465"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w:t>
      </w:r>
    </w:p>
    <w:p w14:paraId="35EE3DB8" w14:textId="77777777" w:rsidR="00914FAA" w:rsidRDefault="00914FAA" w:rsidP="00914FAA">
      <w:pPr>
        <w:pStyle w:val="NormalWeb"/>
        <w:spacing w:before="0" w:beforeAutospacing="0" w:after="0" w:afterAutospacing="0"/>
        <w:rPr>
          <w:rFonts w:ascii="Segoe UI" w:hAnsi="Segoe UI" w:cs="Segoe UI"/>
          <w:color w:val="333333"/>
          <w:sz w:val="21"/>
          <w:szCs w:val="21"/>
        </w:rPr>
      </w:pPr>
      <w:r>
        <w:rPr>
          <w:rFonts w:ascii="Segoe UI" w:hAnsi="Segoe UI" w:cs="Segoe UI"/>
          <w:color w:val="333333"/>
          <w:lang w:val="en-GB"/>
        </w:rPr>
        <w:t>There is another way to achieve things being scheduled at specific intervals.</w:t>
      </w:r>
    </w:p>
    <w:p w14:paraId="0FC28C52"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str"/>
          <w:rFonts w:eastAsiaTheme="majorEastAsia"/>
          <w:color w:val="008800"/>
          <w:sz w:val="21"/>
          <w:szCs w:val="21"/>
        </w:rPr>
        <w:t>"@@00:01 &amp; date('0 10-16/2') =&gt; log('Hupp')"</w:t>
      </w:r>
      <w:r>
        <w:rPr>
          <w:rStyle w:val="pun"/>
          <w:rFonts w:eastAsiaTheme="majorEastAsia"/>
          <w:color w:val="666600"/>
          <w:sz w:val="21"/>
          <w:szCs w:val="21"/>
        </w:rPr>
        <w:t>)</w:t>
      </w:r>
    </w:p>
    <w:p w14:paraId="358DDC6A" w14:textId="77777777" w:rsidR="00914FAA" w:rsidRDefault="00914FAA" w:rsidP="00914FAA">
      <w:pPr>
        <w:pStyle w:val="NormalWeb"/>
        <w:spacing w:before="0" w:beforeAutospacing="0" w:after="0" w:afterAutospacing="0"/>
        <w:rPr>
          <w:rFonts w:ascii="Segoe UI" w:hAnsi="Segoe UI" w:cs="Segoe UI"/>
          <w:color w:val="333333"/>
          <w:sz w:val="21"/>
          <w:szCs w:val="21"/>
        </w:rPr>
      </w:pPr>
      <w:r>
        <w:rPr>
          <w:rFonts w:ascii="Segoe UI" w:hAnsi="Segoe UI" w:cs="Segoe UI"/>
          <w:color w:val="333333"/>
          <w:lang w:val="en-GB"/>
        </w:rPr>
        <w:t xml:space="preserve">It is possible to use the </w:t>
      </w:r>
      <w:proofErr w:type="gramStart"/>
      <w:r>
        <w:rPr>
          <w:rFonts w:ascii="Segoe UI" w:hAnsi="Segoe UI" w:cs="Segoe UI"/>
          <w:color w:val="333333"/>
          <w:lang w:val="en-GB"/>
        </w:rPr>
        <w:t>date(</w:t>
      </w:r>
      <w:proofErr w:type="gramEnd"/>
      <w:r>
        <w:rPr>
          <w:rFonts w:ascii="Segoe UI" w:hAnsi="Segoe UI" w:cs="Segoe UI"/>
          <w:color w:val="333333"/>
          <w:lang w:val="en-GB"/>
        </w:rPr>
        <w:t>&lt;crontab format string&gt;) command that is almost a crontab test  (same format and it compiles to a code that test the condition very efficient). </w:t>
      </w:r>
    </w:p>
    <w:p w14:paraId="1E4D91F2" w14:textId="77777777" w:rsidR="00914FAA" w:rsidRDefault="00914FAA" w:rsidP="00914FAA">
      <w:pPr>
        <w:pStyle w:val="NormalWeb"/>
        <w:spacing w:before="0" w:beforeAutospacing="0" w:after="0" w:afterAutospacing="0"/>
        <w:rPr>
          <w:rFonts w:ascii="Segoe UI" w:hAnsi="Segoe UI" w:cs="Segoe UI"/>
          <w:color w:val="333333"/>
          <w:sz w:val="21"/>
          <w:szCs w:val="21"/>
        </w:rPr>
      </w:pPr>
      <w:proofErr w:type="gramStart"/>
      <w:r>
        <w:rPr>
          <w:rFonts w:ascii="Segoe UI" w:hAnsi="Segoe UI" w:cs="Segoe UI"/>
          <w:color w:val="333333"/>
          <w:lang w:val="en-GB"/>
        </w:rPr>
        <w:t>date(</w:t>
      </w:r>
      <w:proofErr w:type="gramEnd"/>
      <w:r>
        <w:rPr>
          <w:rFonts w:ascii="Segoe UI" w:hAnsi="Segoe UI" w:cs="Segoe UI"/>
          <w:color w:val="333333"/>
          <w:lang w:val="en-GB"/>
        </w:rPr>
        <w:t>'0 10-16/2') means on the '0' minute every second hour from 10 to 16.</w:t>
      </w:r>
    </w:p>
    <w:p w14:paraId="20E4B6AD" w14:textId="77777777" w:rsidR="00914FAA" w:rsidRDefault="00914FAA" w:rsidP="00914FAA">
      <w:pPr>
        <w:pStyle w:val="NormalWeb"/>
        <w:spacing w:before="0" w:beforeAutospacing="0" w:after="0" w:afterAutospacing="0"/>
        <w:rPr>
          <w:rFonts w:ascii="Segoe UI" w:hAnsi="Segoe UI" w:cs="Segoe UI"/>
          <w:color w:val="333333"/>
          <w:sz w:val="21"/>
          <w:szCs w:val="21"/>
        </w:rPr>
      </w:pPr>
      <w:r>
        <w:rPr>
          <w:rFonts w:ascii="Segoe UI" w:hAnsi="Segoe UI" w:cs="Segoe UI"/>
          <w:color w:val="333333"/>
          <w:lang w:val="en-GB"/>
        </w:rPr>
        <w:t xml:space="preserve">To make something on every hour, on the hour, the string is simply </w:t>
      </w:r>
      <w:proofErr w:type="gramStart"/>
      <w:r>
        <w:rPr>
          <w:rFonts w:ascii="Segoe UI" w:hAnsi="Segoe UI" w:cs="Segoe UI"/>
          <w:color w:val="333333"/>
          <w:lang w:val="en-GB"/>
        </w:rPr>
        <w:t>date(</w:t>
      </w:r>
      <w:proofErr w:type="gramEnd"/>
      <w:r>
        <w:rPr>
          <w:rFonts w:ascii="Segoe UI" w:hAnsi="Segoe UI" w:cs="Segoe UI"/>
          <w:color w:val="333333"/>
          <w:lang w:val="en-GB"/>
        </w:rPr>
        <w:t>'0 *') - * stands for any hour, the same as date('0 0-23'). Much simpler than having to list all hours with the daily '@' command.</w:t>
      </w:r>
    </w:p>
    <w:p w14:paraId="0140C273" w14:textId="77777777" w:rsidR="00914FAA" w:rsidRDefault="00914FAA" w:rsidP="00914FAA">
      <w:pPr>
        <w:pStyle w:val="NormalWeb"/>
        <w:spacing w:before="0" w:beforeAutospacing="0" w:after="0" w:afterAutospacing="0"/>
        <w:rPr>
          <w:rFonts w:ascii="Segoe UI" w:hAnsi="Segoe UI" w:cs="Segoe UI"/>
          <w:color w:val="333333"/>
          <w:sz w:val="21"/>
          <w:szCs w:val="21"/>
        </w:rPr>
      </w:pPr>
      <w:r>
        <w:rPr>
          <w:rFonts w:ascii="Segoe UI" w:hAnsi="Segoe UI" w:cs="Segoe UI"/>
          <w:color w:val="333333"/>
          <w:lang w:val="en-GB"/>
        </w:rPr>
        <w:t xml:space="preserve">Crontab is very flexible, </w:t>
      </w:r>
      <w:proofErr w:type="gramStart"/>
      <w:r>
        <w:rPr>
          <w:rFonts w:ascii="Segoe UI" w:hAnsi="Segoe UI" w:cs="Segoe UI"/>
          <w:color w:val="333333"/>
          <w:lang w:val="en-GB"/>
        </w:rPr>
        <w:t>date(</w:t>
      </w:r>
      <w:proofErr w:type="gramEnd"/>
      <w:r>
        <w:rPr>
          <w:rFonts w:ascii="Segoe UI" w:hAnsi="Segoe UI" w:cs="Segoe UI"/>
          <w:color w:val="333333"/>
          <w:lang w:val="en-GB"/>
        </w:rPr>
        <w:t xml:space="preserve">'15,45 7-19/3 * </w:t>
      </w:r>
      <w:proofErr w:type="spellStart"/>
      <w:r>
        <w:rPr>
          <w:rFonts w:ascii="Segoe UI" w:hAnsi="Segoe UI" w:cs="Segoe UI"/>
          <w:color w:val="333333"/>
          <w:lang w:val="en-GB"/>
        </w:rPr>
        <w:t>dec,jan</w:t>
      </w:r>
      <w:proofErr w:type="spellEnd"/>
      <w:r>
        <w:rPr>
          <w:rFonts w:ascii="Segoe UI" w:hAnsi="Segoe UI" w:cs="Segoe UI"/>
          <w:color w:val="333333"/>
          <w:lang w:val="en-GB"/>
        </w:rPr>
        <w:t> mon-</w:t>
      </w:r>
      <w:proofErr w:type="spellStart"/>
      <w:r>
        <w:rPr>
          <w:rFonts w:ascii="Segoe UI" w:hAnsi="Segoe UI" w:cs="Segoe UI"/>
          <w:color w:val="333333"/>
          <w:lang w:val="en-GB"/>
        </w:rPr>
        <w:t>fri</w:t>
      </w:r>
      <w:proofErr w:type="spellEnd"/>
      <w:r>
        <w:rPr>
          <w:rFonts w:ascii="Segoe UI" w:hAnsi="Segoe UI" w:cs="Segoe UI"/>
          <w:color w:val="333333"/>
          <w:lang w:val="en-GB"/>
        </w:rPr>
        <w:t>') means 15min and 45min past every third hour between 7 and 17 on Monday to Friday in January and December.</w:t>
      </w:r>
    </w:p>
    <w:p w14:paraId="2C7060B6" w14:textId="77777777" w:rsidR="00914FAA" w:rsidRDefault="00914FAA" w:rsidP="00914FAA">
      <w:pPr>
        <w:pStyle w:val="NormalWeb"/>
        <w:spacing w:before="0" w:beforeAutospacing="0" w:after="0" w:afterAutospacing="0"/>
        <w:rPr>
          <w:rFonts w:ascii="Segoe UI" w:hAnsi="Segoe UI" w:cs="Segoe UI"/>
          <w:color w:val="333333"/>
          <w:sz w:val="21"/>
          <w:szCs w:val="21"/>
        </w:rPr>
      </w:pPr>
      <w:r>
        <w:rPr>
          <w:rFonts w:ascii="Segoe UI" w:hAnsi="Segoe UI" w:cs="Segoe UI"/>
          <w:color w:val="333333"/>
          <w:lang w:val="en-GB"/>
        </w:rPr>
        <w:t xml:space="preserve">The '@@00:01' will run the test every minute (exactly like crontab does) and if the </w:t>
      </w:r>
      <w:proofErr w:type="gramStart"/>
      <w:r>
        <w:rPr>
          <w:rFonts w:ascii="Segoe UI" w:hAnsi="Segoe UI" w:cs="Segoe UI"/>
          <w:color w:val="333333"/>
          <w:lang w:val="en-GB"/>
        </w:rPr>
        <w:t>date(</w:t>
      </w:r>
      <w:proofErr w:type="gramEnd"/>
      <w:r>
        <w:rPr>
          <w:rFonts w:ascii="Segoe UI" w:hAnsi="Segoe UI" w:cs="Segoe UI"/>
          <w:color w:val="333333"/>
          <w:lang w:val="en-GB"/>
        </w:rPr>
        <w:t>) test is true it will run the action. This is very flexible.</w:t>
      </w:r>
    </w:p>
    <w:p w14:paraId="6E3B0307" w14:textId="77777777" w:rsidR="00914FAA" w:rsidRDefault="00914FAA" w:rsidP="00914FAA">
      <w:pPr>
        <w:pStyle w:val="NormalWeb"/>
        <w:spacing w:before="0" w:beforeAutospacing="0" w:after="0" w:afterAutospacing="0"/>
        <w:rPr>
          <w:rFonts w:ascii="Segoe UI" w:hAnsi="Segoe UI" w:cs="Segoe UI"/>
          <w:color w:val="333333"/>
          <w:sz w:val="21"/>
          <w:szCs w:val="21"/>
        </w:rPr>
      </w:pPr>
      <w:r>
        <w:rPr>
          <w:rFonts w:ascii="Segoe UI" w:hAnsi="Segoe UI" w:cs="Segoe UI"/>
          <w:color w:val="333333"/>
          <w:lang w:val="en-GB"/>
        </w:rPr>
        <w:t>The day(</w:t>
      </w:r>
      <w:proofErr w:type="gramStart"/>
      <w:r>
        <w:rPr>
          <w:rFonts w:ascii="Segoe UI" w:hAnsi="Segoe UI" w:cs="Segoe UI"/>
          <w:color w:val="333333"/>
          <w:lang w:val="en-GB"/>
        </w:rPr>
        <w:t>),</w:t>
      </w:r>
      <w:proofErr w:type="spellStart"/>
      <w:r>
        <w:rPr>
          <w:rFonts w:ascii="Segoe UI" w:hAnsi="Segoe UI" w:cs="Segoe UI"/>
          <w:color w:val="333333"/>
          <w:lang w:val="en-GB"/>
        </w:rPr>
        <w:t>wday</w:t>
      </w:r>
      <w:proofErr w:type="spellEnd"/>
      <w:proofErr w:type="gramEnd"/>
      <w:r>
        <w:rPr>
          <w:rFonts w:ascii="Segoe UI" w:hAnsi="Segoe UI" w:cs="Segoe UI"/>
          <w:color w:val="333333"/>
          <w:lang w:val="en-GB"/>
        </w:rPr>
        <w:t>(),month() functions are implemented with date(). Have a look at any crontab documentation on the net and you will get the gist of it.</w:t>
      </w:r>
    </w:p>
    <w:p w14:paraId="68F011DF" w14:textId="77777777" w:rsidR="00914FAA" w:rsidRDefault="00914FAA" w:rsidP="00914FAA">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w:t>
      </w:r>
    </w:p>
    <w:p w14:paraId="5CEA9704"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One more note. In the examples above we have declared a local script variable ‘lamp’ that we use in the actions. It is easy to bring in </w:t>
      </w:r>
      <w:proofErr w:type="spellStart"/>
      <w:r>
        <w:rPr>
          <w:rFonts w:ascii="Segoe UI" w:hAnsi="Segoe UI" w:cs="Segoe UI"/>
          <w:color w:val="000000"/>
          <w:sz w:val="27"/>
          <w:szCs w:val="27"/>
          <w:lang w:val="en-GB"/>
        </w:rPr>
        <w:t>HomeTable</w:t>
      </w:r>
      <w:proofErr w:type="spellEnd"/>
      <w:r>
        <w:rPr>
          <w:rFonts w:ascii="Segoe UI" w:hAnsi="Segoe UI" w:cs="Segoe UI"/>
          <w:color w:val="000000"/>
          <w:sz w:val="27"/>
          <w:szCs w:val="27"/>
          <w:lang w:val="en-GB"/>
        </w:rPr>
        <w:t xml:space="preserve"> definitions to be used in the scripts.</w:t>
      </w:r>
    </w:p>
    <w:p w14:paraId="2EB049B9"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Assume there is a </w:t>
      </w:r>
      <w:proofErr w:type="spellStart"/>
      <w:r>
        <w:rPr>
          <w:rFonts w:ascii="Segoe UI" w:hAnsi="Segoe UI" w:cs="Segoe UI"/>
          <w:color w:val="000000"/>
          <w:sz w:val="27"/>
          <w:szCs w:val="27"/>
          <w:lang w:val="en-GB"/>
        </w:rPr>
        <w:t>hometable</w:t>
      </w:r>
      <w:proofErr w:type="spellEnd"/>
      <w:r>
        <w:rPr>
          <w:rFonts w:ascii="Segoe UI" w:hAnsi="Segoe UI" w:cs="Segoe UI"/>
          <w:color w:val="000000"/>
          <w:sz w:val="27"/>
          <w:szCs w:val="27"/>
          <w:lang w:val="en-GB"/>
        </w:rPr>
        <w:t xml:space="preserve"> that looks like this:</w:t>
      </w:r>
    </w:p>
    <w:p w14:paraId="3C090CCF"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 xml:space="preserve">jT </w:t>
      </w:r>
      <w:r>
        <w:rPr>
          <w:rStyle w:val="pun"/>
          <w:rFonts w:eastAsiaTheme="majorEastAsia"/>
          <w:color w:val="666600"/>
          <w:sz w:val="21"/>
          <w:szCs w:val="21"/>
        </w:rPr>
        <w:t>=</w:t>
      </w:r>
      <w:r>
        <w:rPr>
          <w:rStyle w:val="pln"/>
          <w:color w:val="000000"/>
          <w:sz w:val="21"/>
          <w:szCs w:val="21"/>
        </w:rPr>
        <w:t xml:space="preserve"> </w:t>
      </w:r>
      <w:r>
        <w:rPr>
          <w:rStyle w:val="pun"/>
          <w:rFonts w:eastAsiaTheme="majorEastAsia"/>
          <w:color w:val="666600"/>
          <w:sz w:val="21"/>
          <w:szCs w:val="21"/>
        </w:rPr>
        <w:t>{</w:t>
      </w:r>
      <w:r>
        <w:rPr>
          <w:rStyle w:val="pln"/>
          <w:color w:val="000000"/>
          <w:sz w:val="21"/>
          <w:szCs w:val="21"/>
        </w:rPr>
        <w:t>kitchen</w:t>
      </w:r>
      <w:r>
        <w:rPr>
          <w:rStyle w:val="pun"/>
          <w:rFonts w:eastAsiaTheme="majorEastAsia"/>
          <w:color w:val="666600"/>
          <w:sz w:val="21"/>
          <w:szCs w:val="21"/>
        </w:rPr>
        <w:t>={</w:t>
      </w:r>
      <w:r>
        <w:rPr>
          <w:rStyle w:val="pln"/>
          <w:color w:val="000000"/>
          <w:sz w:val="21"/>
          <w:szCs w:val="21"/>
        </w:rPr>
        <w:t>lamp</w:t>
      </w:r>
      <w:r>
        <w:rPr>
          <w:rStyle w:val="pun"/>
          <w:rFonts w:eastAsiaTheme="majorEastAsia"/>
          <w:color w:val="666600"/>
          <w:sz w:val="21"/>
          <w:szCs w:val="21"/>
        </w:rPr>
        <w:t>=</w:t>
      </w:r>
      <w:r>
        <w:rPr>
          <w:rStyle w:val="lit"/>
          <w:rFonts w:eastAsiaTheme="majorEastAsia"/>
          <w:color w:val="006666"/>
          <w:sz w:val="21"/>
          <w:szCs w:val="21"/>
        </w:rPr>
        <w:t>55</w:t>
      </w:r>
      <w:r>
        <w:rPr>
          <w:rStyle w:val="pun"/>
          <w:rFonts w:eastAsiaTheme="majorEastAsia"/>
          <w:color w:val="666600"/>
          <w:sz w:val="21"/>
          <w:szCs w:val="21"/>
        </w:rPr>
        <w:t>,</w:t>
      </w:r>
      <w:r>
        <w:rPr>
          <w:rStyle w:val="pln"/>
          <w:color w:val="000000"/>
          <w:sz w:val="21"/>
          <w:szCs w:val="21"/>
        </w:rPr>
        <w:t>sensor</w:t>
      </w:r>
      <w:r>
        <w:rPr>
          <w:rStyle w:val="pun"/>
          <w:rFonts w:eastAsiaTheme="majorEastAsia"/>
          <w:color w:val="666600"/>
          <w:sz w:val="21"/>
          <w:szCs w:val="21"/>
        </w:rPr>
        <w:t>=</w:t>
      </w:r>
      <w:r>
        <w:rPr>
          <w:rStyle w:val="lit"/>
          <w:rFonts w:eastAsiaTheme="majorEastAsia"/>
          <w:color w:val="006666"/>
          <w:sz w:val="21"/>
          <w:szCs w:val="21"/>
        </w:rPr>
        <w:t>88</w:t>
      </w:r>
      <w:r>
        <w:rPr>
          <w:rStyle w:val="pun"/>
          <w:rFonts w:eastAsiaTheme="majorEastAsia"/>
          <w:color w:val="666600"/>
          <w:sz w:val="21"/>
          <w:szCs w:val="21"/>
        </w:rPr>
        <w:t>},</w:t>
      </w:r>
      <w:r>
        <w:rPr>
          <w:rStyle w:val="pln"/>
          <w:color w:val="000000"/>
          <w:sz w:val="21"/>
          <w:szCs w:val="21"/>
        </w:rPr>
        <w:t>bedroom</w:t>
      </w:r>
      <w:r>
        <w:rPr>
          <w:rStyle w:val="pun"/>
          <w:rFonts w:eastAsiaTheme="majorEastAsia"/>
          <w:color w:val="666600"/>
          <w:sz w:val="21"/>
          <w:szCs w:val="21"/>
        </w:rPr>
        <w:t>={</w:t>
      </w:r>
      <w:r>
        <w:rPr>
          <w:rStyle w:val="pln"/>
          <w:color w:val="000000"/>
          <w:sz w:val="21"/>
          <w:szCs w:val="21"/>
        </w:rPr>
        <w:t>lamp</w:t>
      </w:r>
      <w:r>
        <w:rPr>
          <w:rStyle w:val="pun"/>
          <w:rFonts w:eastAsiaTheme="majorEastAsia"/>
          <w:color w:val="666600"/>
          <w:sz w:val="21"/>
          <w:szCs w:val="21"/>
        </w:rPr>
        <w:t>=</w:t>
      </w:r>
      <w:r>
        <w:rPr>
          <w:rStyle w:val="lit"/>
          <w:rFonts w:eastAsiaTheme="majorEastAsia"/>
          <w:color w:val="006666"/>
          <w:sz w:val="21"/>
          <w:szCs w:val="21"/>
        </w:rPr>
        <w:t>57</w:t>
      </w:r>
      <w:r>
        <w:rPr>
          <w:rStyle w:val="pun"/>
          <w:rFonts w:eastAsiaTheme="majorEastAsia"/>
          <w:color w:val="666600"/>
          <w:sz w:val="21"/>
          <w:szCs w:val="21"/>
        </w:rPr>
        <w:t>,</w:t>
      </w:r>
      <w:r>
        <w:rPr>
          <w:rStyle w:val="pln"/>
          <w:color w:val="000000"/>
          <w:sz w:val="21"/>
          <w:szCs w:val="21"/>
        </w:rPr>
        <w:t>sensor</w:t>
      </w:r>
      <w:r>
        <w:rPr>
          <w:rStyle w:val="pun"/>
          <w:rFonts w:eastAsiaTheme="majorEastAsia"/>
          <w:color w:val="666600"/>
          <w:sz w:val="21"/>
          <w:szCs w:val="21"/>
        </w:rPr>
        <w:t>=</w:t>
      </w:r>
      <w:r>
        <w:rPr>
          <w:rStyle w:val="lit"/>
          <w:rFonts w:eastAsiaTheme="majorEastAsia"/>
          <w:color w:val="006666"/>
          <w:sz w:val="21"/>
          <w:szCs w:val="21"/>
        </w:rPr>
        <w:t>89</w:t>
      </w:r>
      <w:r>
        <w:rPr>
          <w:rStyle w:val="pun"/>
          <w:rFonts w:eastAsiaTheme="majorEastAsia"/>
          <w:color w:val="666600"/>
          <w:sz w:val="21"/>
          <w:szCs w:val="21"/>
        </w:rPr>
        <w:t>}}</w:t>
      </w:r>
    </w:p>
    <w:p w14:paraId="423D296E"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The function ‘</w:t>
      </w:r>
      <w:proofErr w:type="spellStart"/>
      <w:r>
        <w:rPr>
          <w:rFonts w:ascii="Segoe UI" w:hAnsi="Segoe UI" w:cs="Segoe UI"/>
          <w:color w:val="000000"/>
          <w:sz w:val="27"/>
          <w:szCs w:val="27"/>
          <w:lang w:val="en-GB"/>
        </w:rPr>
        <w:t>Util.defvars</w:t>
      </w:r>
      <w:proofErr w:type="spellEnd"/>
      <w:r>
        <w:rPr>
          <w:rFonts w:ascii="Segoe UI" w:hAnsi="Segoe UI" w:cs="Segoe UI"/>
          <w:color w:val="000000"/>
          <w:sz w:val="27"/>
          <w:szCs w:val="27"/>
          <w:lang w:val="en-GB"/>
        </w:rPr>
        <w:t>’ will declare the table as script variables.</w:t>
      </w:r>
    </w:p>
    <w:p w14:paraId="3F6B3EB2"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Util</w:t>
      </w:r>
      <w:r>
        <w:rPr>
          <w:rStyle w:val="pun"/>
          <w:rFonts w:eastAsiaTheme="majorEastAsia"/>
          <w:color w:val="666600"/>
          <w:sz w:val="21"/>
          <w:szCs w:val="21"/>
        </w:rPr>
        <w:t>.</w:t>
      </w:r>
      <w:r>
        <w:rPr>
          <w:rStyle w:val="pln"/>
          <w:color w:val="000000"/>
          <w:sz w:val="21"/>
          <w:szCs w:val="21"/>
        </w:rPr>
        <w:t>defvars</w:t>
      </w:r>
      <w:r>
        <w:rPr>
          <w:rStyle w:val="pun"/>
          <w:rFonts w:eastAsiaTheme="majorEastAsia"/>
          <w:color w:val="666600"/>
          <w:sz w:val="21"/>
          <w:szCs w:val="21"/>
        </w:rPr>
        <w:t>(</w:t>
      </w:r>
      <w:r>
        <w:rPr>
          <w:rStyle w:val="pln"/>
          <w:color w:val="000000"/>
          <w:sz w:val="21"/>
          <w:szCs w:val="21"/>
        </w:rPr>
        <w:t>jT</w:t>
      </w:r>
      <w:r>
        <w:rPr>
          <w:rStyle w:val="pun"/>
          <w:rFonts w:eastAsiaTheme="majorEastAsia"/>
          <w:color w:val="666600"/>
          <w:sz w:val="21"/>
          <w:szCs w:val="21"/>
        </w:rPr>
        <w:t>)</w:t>
      </w:r>
    </w:p>
    <w:p w14:paraId="1051156C" w14:textId="77777777" w:rsidR="00914FAA" w:rsidRDefault="00914FAA" w:rsidP="00914FAA">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rFonts w:eastAsiaTheme="majorEastAsia"/>
          <w:color w:val="666600"/>
          <w:sz w:val="21"/>
          <w:szCs w:val="21"/>
        </w:rPr>
        <w:t>.</w:t>
      </w:r>
      <w:r>
        <w:rPr>
          <w:rStyle w:val="pln"/>
          <w:color w:val="000000"/>
          <w:sz w:val="21"/>
          <w:szCs w:val="21"/>
        </w:rPr>
        <w:t>eval</w:t>
      </w:r>
      <w:r>
        <w:rPr>
          <w:rStyle w:val="pun"/>
          <w:rFonts w:eastAsiaTheme="majorEastAsia"/>
          <w:color w:val="666600"/>
          <w:sz w:val="21"/>
          <w:szCs w:val="21"/>
        </w:rPr>
        <w:t>(“@</w:t>
      </w:r>
      <w:r>
        <w:rPr>
          <w:rStyle w:val="pln"/>
          <w:color w:val="000000"/>
          <w:sz w:val="21"/>
          <w:szCs w:val="21"/>
        </w:rPr>
        <w:t xml:space="preserve">sunset </w:t>
      </w:r>
      <w:r>
        <w:rPr>
          <w:rStyle w:val="pun"/>
          <w:rFonts w:eastAsiaTheme="majorEastAsia"/>
          <w:color w:val="666600"/>
          <w:sz w:val="21"/>
          <w:szCs w:val="21"/>
        </w:rPr>
        <w:t>=&gt;</w:t>
      </w:r>
      <w:r>
        <w:rPr>
          <w:rStyle w:val="pln"/>
          <w:color w:val="000000"/>
          <w:sz w:val="21"/>
          <w:szCs w:val="21"/>
        </w:rPr>
        <w:t xml:space="preserve"> kitchen</w:t>
      </w:r>
      <w:r>
        <w:rPr>
          <w:rStyle w:val="pun"/>
          <w:rFonts w:eastAsiaTheme="majorEastAsia"/>
          <w:color w:val="666600"/>
          <w:sz w:val="21"/>
          <w:szCs w:val="21"/>
        </w:rPr>
        <w:t>.</w:t>
      </w:r>
      <w:r>
        <w:rPr>
          <w:rStyle w:val="pln"/>
          <w:color w:val="000000"/>
          <w:sz w:val="21"/>
          <w:szCs w:val="21"/>
        </w:rPr>
        <w:t>lamp</w:t>
      </w:r>
      <w:r>
        <w:rPr>
          <w:rStyle w:val="pun"/>
          <w:rFonts w:eastAsiaTheme="majorEastAsia"/>
          <w:color w:val="666600"/>
          <w:sz w:val="21"/>
          <w:szCs w:val="21"/>
        </w:rPr>
        <w:t>:</w:t>
      </w:r>
      <w:r>
        <w:rPr>
          <w:rStyle w:val="pln"/>
          <w:color w:val="000000"/>
          <w:sz w:val="21"/>
          <w:szCs w:val="21"/>
        </w:rPr>
        <w:t>on</w:t>
      </w:r>
      <w:r>
        <w:rPr>
          <w:rStyle w:val="pun"/>
          <w:rFonts w:eastAsiaTheme="majorEastAsia"/>
          <w:color w:val="666600"/>
          <w:sz w:val="21"/>
          <w:szCs w:val="21"/>
        </w:rPr>
        <w:t>;</w:t>
      </w:r>
      <w:r>
        <w:rPr>
          <w:rStyle w:val="pln"/>
          <w:color w:val="000000"/>
          <w:sz w:val="21"/>
          <w:szCs w:val="21"/>
        </w:rPr>
        <w:t xml:space="preserve"> bedroom</w:t>
      </w:r>
      <w:r>
        <w:rPr>
          <w:rStyle w:val="pun"/>
          <w:rFonts w:eastAsiaTheme="majorEastAsia"/>
          <w:color w:val="666600"/>
          <w:sz w:val="21"/>
          <w:szCs w:val="21"/>
        </w:rPr>
        <w:t>.</w:t>
      </w:r>
      <w:r>
        <w:rPr>
          <w:rStyle w:val="pln"/>
          <w:color w:val="000000"/>
          <w:sz w:val="21"/>
          <w:szCs w:val="21"/>
        </w:rPr>
        <w:t>lamp</w:t>
      </w:r>
      <w:r>
        <w:rPr>
          <w:rStyle w:val="pun"/>
          <w:rFonts w:eastAsiaTheme="majorEastAsia"/>
          <w:color w:val="666600"/>
          <w:sz w:val="21"/>
          <w:szCs w:val="21"/>
        </w:rPr>
        <w:t>:</w:t>
      </w:r>
      <w:r>
        <w:rPr>
          <w:rStyle w:val="pln"/>
          <w:color w:val="000000"/>
          <w:sz w:val="21"/>
          <w:szCs w:val="21"/>
        </w:rPr>
        <w:t>on</w:t>
      </w:r>
      <w:r>
        <w:rPr>
          <w:rStyle w:val="pun"/>
          <w:rFonts w:eastAsiaTheme="majorEastAsia"/>
          <w:color w:val="666600"/>
          <w:sz w:val="21"/>
          <w:szCs w:val="21"/>
        </w:rPr>
        <w:t>”)</w:t>
      </w:r>
    </w:p>
    <w:p w14:paraId="11AF9326"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So, script rules allow us to write compact and flexible rules for scheduling actions. It's easy to integrate with a VD and fibaro globals to adjust rules for specific contexts. </w:t>
      </w:r>
      <w:r>
        <w:rPr>
          <w:rFonts w:ascii="Segoe UI" w:hAnsi="Segoe UI" w:cs="Segoe UI"/>
          <w:color w:val="000000"/>
          <w:sz w:val="27"/>
          <w:szCs w:val="27"/>
          <w:lang w:val="en-GB"/>
        </w:rPr>
        <w:t>The syntax for the script language and available action functions is described in more detail here &lt;</w:t>
      </w:r>
      <w:hyperlink r:id="rId8" w:tgtFrame="_blank" w:history="1">
        <w:r>
          <w:rPr>
            <w:rStyle w:val="Hyperlink"/>
            <w:rFonts w:ascii="Segoe UI" w:eastAsiaTheme="majorEastAsia" w:hAnsi="Segoe UI" w:cs="Segoe UI"/>
            <w:sz w:val="27"/>
            <w:szCs w:val="27"/>
            <w:lang w:val="en-GB"/>
          </w:rPr>
          <w:t>link</w:t>
        </w:r>
      </w:hyperlink>
      <w:r>
        <w:rPr>
          <w:rFonts w:ascii="Segoe UI" w:hAnsi="Segoe UI" w:cs="Segoe UI"/>
          <w:color w:val="000000"/>
          <w:sz w:val="27"/>
          <w:szCs w:val="27"/>
          <w:lang w:val="en-GB"/>
        </w:rPr>
        <w:t>&gt;</w:t>
      </w:r>
    </w:p>
    <w:p w14:paraId="17ACD427" w14:textId="77777777" w:rsidR="00914FAA" w:rsidRDefault="00914FAA" w:rsidP="00914FAA">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Next up is a post on trigger rules...</w:t>
      </w:r>
    </w:p>
    <w:p w14:paraId="13FC2679" w14:textId="013B64D7" w:rsidR="00914FAA" w:rsidRDefault="00914FAA" w:rsidP="00914FAA">
      <w:pPr>
        <w:rPr>
          <w:lang w:val="en-SE"/>
        </w:rPr>
      </w:pPr>
    </w:p>
    <w:p w14:paraId="5E984B7E" w14:textId="0A4ED7B7" w:rsidR="00914FAA" w:rsidRDefault="00663856" w:rsidP="00663856">
      <w:pPr>
        <w:pStyle w:val="Heading3"/>
        <w:rPr>
          <w:lang w:val="sv-SE"/>
        </w:rPr>
      </w:pPr>
      <w:bookmarkStart w:id="41" w:name="_Toc72299920"/>
      <w:r>
        <w:rPr>
          <w:lang w:val="sv-SE"/>
        </w:rPr>
        <w:t xml:space="preserve">Trigger </w:t>
      </w:r>
      <w:proofErr w:type="spellStart"/>
      <w:r>
        <w:rPr>
          <w:lang w:val="sv-SE"/>
        </w:rPr>
        <w:t>rules</w:t>
      </w:r>
      <w:bookmarkEnd w:id="41"/>
      <w:proofErr w:type="spellEnd"/>
    </w:p>
    <w:p w14:paraId="4127C4AD"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w:t>
      </w:r>
    </w:p>
    <w:p w14:paraId="2DB0FE5C"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 properties</w:t>
      </w:r>
    </w:p>
    <w:p w14:paraId="7A1ADD45"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55 value</w:t>
      </w:r>
    </w:p>
    <w:p w14:paraId="73A795B3"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66 value</w:t>
      </w:r>
    </w:p>
    <w:p w14:paraId="7F26FB1F"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77 value</w:t>
      </w:r>
    </w:p>
    <w:p w14:paraId="157CC149"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78 sceneActivation </w:t>
      </w:r>
    </w:p>
    <w:p w14:paraId="6E0FCC15"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88 ui.Slider1.value</w:t>
      </w:r>
    </w:p>
    <w:p w14:paraId="6F15352A"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88 ui.Label1.value</w:t>
      </w:r>
    </w:p>
    <w:p w14:paraId="1BA5900F"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 events</w:t>
      </w:r>
    </w:p>
    <w:p w14:paraId="39945668"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100 CentralSceneEvent</w:t>
      </w:r>
    </w:p>
    <w:p w14:paraId="0AC3AE26"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120 AccessControlEvent</w:t>
      </w:r>
    </w:p>
    <w:p w14:paraId="0FFC9D88"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 globals</w:t>
      </w:r>
    </w:p>
    <w:p w14:paraId="693426F2"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Home</w:t>
      </w:r>
    </w:p>
    <w:p w14:paraId="10C70921"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com"/>
          <w:rFonts w:eastAsiaTheme="majorEastAsia"/>
          <w:color w:val="880000"/>
          <w:sz w:val="21"/>
          <w:szCs w:val="21"/>
        </w:rPr>
      </w:pPr>
      <w:r>
        <w:rPr>
          <w:rStyle w:val="com"/>
          <w:rFonts w:eastAsiaTheme="majorEastAsia"/>
          <w:color w:val="880000"/>
          <w:sz w:val="21"/>
          <w:szCs w:val="21"/>
        </w:rPr>
        <w:t>%% autostart</w:t>
      </w:r>
    </w:p>
    <w:p w14:paraId="3EB5EA17"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com"/>
          <w:rFonts w:eastAsiaTheme="majorEastAsia"/>
          <w:color w:val="880000"/>
          <w:sz w:val="21"/>
          <w:szCs w:val="21"/>
        </w:rPr>
        <w:t>--]]</w:t>
      </w:r>
    </w:p>
    <w:p w14:paraId="63E2498C"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p>
    <w:p w14:paraId="7B2C6DDA"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myLightSensor </w:t>
      </w:r>
      <w:r>
        <w:rPr>
          <w:rStyle w:val="pun"/>
          <w:color w:val="666600"/>
          <w:sz w:val="21"/>
          <w:szCs w:val="21"/>
        </w:rPr>
        <w:t>=</w:t>
      </w:r>
      <w:r>
        <w:rPr>
          <w:rStyle w:val="pln"/>
          <w:color w:val="000000"/>
          <w:sz w:val="21"/>
          <w:szCs w:val="21"/>
        </w:rPr>
        <w:t xml:space="preserve"> </w:t>
      </w:r>
      <w:r>
        <w:rPr>
          <w:rStyle w:val="lit"/>
          <w:color w:val="006666"/>
          <w:sz w:val="21"/>
          <w:szCs w:val="21"/>
        </w:rPr>
        <w:t>55</w:t>
      </w:r>
      <w:r>
        <w:rPr>
          <w:rStyle w:val="pln"/>
          <w:color w:val="000000"/>
          <w:sz w:val="21"/>
          <w:szCs w:val="21"/>
        </w:rPr>
        <w:t xml:space="preserve"> </w:t>
      </w:r>
      <w:r>
        <w:rPr>
          <w:rStyle w:val="com"/>
          <w:rFonts w:eastAsiaTheme="majorEastAsia"/>
          <w:color w:val="880000"/>
          <w:sz w:val="21"/>
          <w:szCs w:val="21"/>
        </w:rPr>
        <w:t>-- do not declare local, script will not find them(!)</w:t>
      </w:r>
    </w:p>
    <w:p w14:paraId="727F36E8"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myLight1 </w:t>
      </w:r>
      <w:r>
        <w:rPr>
          <w:rStyle w:val="pun"/>
          <w:color w:val="666600"/>
          <w:sz w:val="21"/>
          <w:szCs w:val="21"/>
        </w:rPr>
        <w:t>=</w:t>
      </w:r>
      <w:r>
        <w:rPr>
          <w:rStyle w:val="pln"/>
          <w:color w:val="000000"/>
          <w:sz w:val="21"/>
          <w:szCs w:val="21"/>
        </w:rPr>
        <w:t xml:space="preserve"> </w:t>
      </w:r>
      <w:r>
        <w:rPr>
          <w:rStyle w:val="lit"/>
          <w:color w:val="006666"/>
          <w:sz w:val="21"/>
          <w:szCs w:val="21"/>
        </w:rPr>
        <w:t>66</w:t>
      </w:r>
    </w:p>
    <w:p w14:paraId="156A6615"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myLight2 </w:t>
      </w:r>
      <w:r>
        <w:rPr>
          <w:rStyle w:val="pun"/>
          <w:color w:val="666600"/>
          <w:sz w:val="21"/>
          <w:szCs w:val="21"/>
        </w:rPr>
        <w:t>=</w:t>
      </w:r>
      <w:r>
        <w:rPr>
          <w:rStyle w:val="pln"/>
          <w:color w:val="000000"/>
          <w:sz w:val="21"/>
          <w:szCs w:val="21"/>
        </w:rPr>
        <w:t xml:space="preserve"> </w:t>
      </w:r>
      <w:r>
        <w:rPr>
          <w:rStyle w:val="lit"/>
          <w:color w:val="006666"/>
          <w:sz w:val="21"/>
          <w:szCs w:val="21"/>
        </w:rPr>
        <w:t>67</w:t>
      </w:r>
    </w:p>
    <w:p w14:paraId="2DDAFA96"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myDoorSensor </w:t>
      </w:r>
      <w:r>
        <w:rPr>
          <w:rStyle w:val="pun"/>
          <w:color w:val="666600"/>
          <w:sz w:val="21"/>
          <w:szCs w:val="21"/>
        </w:rPr>
        <w:t>=</w:t>
      </w:r>
      <w:r>
        <w:rPr>
          <w:rStyle w:val="pln"/>
          <w:color w:val="000000"/>
          <w:sz w:val="21"/>
          <w:szCs w:val="21"/>
        </w:rPr>
        <w:t xml:space="preserve"> </w:t>
      </w:r>
      <w:r>
        <w:rPr>
          <w:rStyle w:val="lit"/>
          <w:color w:val="006666"/>
          <w:sz w:val="21"/>
          <w:szCs w:val="21"/>
        </w:rPr>
        <w:t>77</w:t>
      </w:r>
    </w:p>
    <w:p w14:paraId="44CC26DB"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mySwitch </w:t>
      </w:r>
      <w:r>
        <w:rPr>
          <w:rStyle w:val="pun"/>
          <w:color w:val="666600"/>
          <w:sz w:val="21"/>
          <w:szCs w:val="21"/>
        </w:rPr>
        <w:t>=</w:t>
      </w:r>
      <w:r>
        <w:rPr>
          <w:rStyle w:val="pln"/>
          <w:color w:val="000000"/>
          <w:sz w:val="21"/>
          <w:szCs w:val="21"/>
        </w:rPr>
        <w:t xml:space="preserve"> </w:t>
      </w:r>
      <w:r>
        <w:rPr>
          <w:rStyle w:val="lit"/>
          <w:color w:val="006666"/>
          <w:sz w:val="21"/>
          <w:szCs w:val="21"/>
        </w:rPr>
        <w:t>78</w:t>
      </w:r>
    </w:p>
    <w:p w14:paraId="66FB7BA5"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myVD</w:t>
      </w:r>
      <w:r>
        <w:rPr>
          <w:rStyle w:val="pun"/>
          <w:color w:val="666600"/>
          <w:sz w:val="21"/>
          <w:szCs w:val="21"/>
        </w:rPr>
        <w:t>=</w:t>
      </w:r>
      <w:r>
        <w:rPr>
          <w:rStyle w:val="lit"/>
          <w:color w:val="006666"/>
          <w:sz w:val="21"/>
          <w:szCs w:val="21"/>
        </w:rPr>
        <w:t>88</w:t>
      </w:r>
    </w:p>
    <w:p w14:paraId="58C34BD8"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myKeyFob </w:t>
      </w:r>
      <w:r>
        <w:rPr>
          <w:rStyle w:val="pun"/>
          <w:color w:val="666600"/>
          <w:sz w:val="21"/>
          <w:szCs w:val="21"/>
        </w:rPr>
        <w:t>=</w:t>
      </w:r>
      <w:r>
        <w:rPr>
          <w:rStyle w:val="pln"/>
          <w:color w:val="000000"/>
          <w:sz w:val="21"/>
          <w:szCs w:val="21"/>
        </w:rPr>
        <w:t xml:space="preserve"> </w:t>
      </w:r>
      <w:r>
        <w:rPr>
          <w:rStyle w:val="lit"/>
          <w:color w:val="006666"/>
          <w:sz w:val="21"/>
          <w:szCs w:val="21"/>
        </w:rPr>
        <w:t>100</w:t>
      </w:r>
    </w:p>
    <w:p w14:paraId="574194AE"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myLock </w:t>
      </w:r>
      <w:r>
        <w:rPr>
          <w:rStyle w:val="pun"/>
          <w:color w:val="666600"/>
          <w:sz w:val="21"/>
          <w:szCs w:val="21"/>
        </w:rPr>
        <w:t>=</w:t>
      </w:r>
      <w:r>
        <w:rPr>
          <w:rStyle w:val="pln"/>
          <w:color w:val="000000"/>
          <w:sz w:val="21"/>
          <w:szCs w:val="21"/>
        </w:rPr>
        <w:t xml:space="preserve"> </w:t>
      </w:r>
      <w:r>
        <w:rPr>
          <w:rStyle w:val="lit"/>
          <w:color w:val="006666"/>
          <w:sz w:val="21"/>
          <w:szCs w:val="21"/>
        </w:rPr>
        <w:t>120</w:t>
      </w:r>
    </w:p>
    <w:p w14:paraId="09F1B0AE"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w:t>
      </w:r>
    </w:p>
    <w:p w14:paraId="1813B20B"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kwd"/>
          <w:color w:val="000088"/>
          <w:sz w:val="21"/>
          <w:szCs w:val="21"/>
        </w:rPr>
        <w:t>function</w:t>
      </w:r>
      <w:r>
        <w:rPr>
          <w:rStyle w:val="pln"/>
          <w:color w:val="000000"/>
          <w:sz w:val="21"/>
          <w:szCs w:val="21"/>
        </w:rPr>
        <w:t xml:space="preserve"> main</w:t>
      </w:r>
      <w:r>
        <w:rPr>
          <w:rStyle w:val="pun"/>
          <w:color w:val="666600"/>
          <w:sz w:val="21"/>
          <w:szCs w:val="21"/>
        </w:rPr>
        <w:t>()</w:t>
      </w:r>
    </w:p>
    <w:p w14:paraId="46A217A1"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"myLightSensor:lux &gt; 200 =&gt; myLight1:on"</w:t>
      </w:r>
      <w:r>
        <w:rPr>
          <w:rStyle w:val="pun"/>
          <w:color w:val="666600"/>
          <w:sz w:val="21"/>
          <w:szCs w:val="21"/>
        </w:rPr>
        <w:t>)</w:t>
      </w:r>
      <w:r>
        <w:rPr>
          <w:rStyle w:val="pln"/>
          <w:color w:val="000000"/>
          <w:sz w:val="21"/>
          <w:szCs w:val="21"/>
        </w:rPr>
        <w:t>       </w:t>
      </w:r>
      <w:r>
        <w:rPr>
          <w:rStyle w:val="com"/>
          <w:rFonts w:eastAsiaTheme="majorEastAsia"/>
          <w:color w:val="880000"/>
          <w:sz w:val="21"/>
          <w:szCs w:val="21"/>
        </w:rPr>
        <w:t>-- Turn on light1 if lux value goes above 200</w:t>
      </w:r>
    </w:p>
    <w:p w14:paraId="537147D7"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"myLight1:isOn =&gt; myLight2:on"</w:t>
      </w:r>
      <w:r>
        <w:rPr>
          <w:rStyle w:val="pun"/>
          <w:color w:val="666600"/>
          <w:sz w:val="21"/>
          <w:szCs w:val="21"/>
        </w:rPr>
        <w:t>)</w:t>
      </w:r>
      <w:r>
        <w:rPr>
          <w:rStyle w:val="pln"/>
          <w:color w:val="000000"/>
          <w:sz w:val="21"/>
          <w:szCs w:val="21"/>
        </w:rPr>
        <w:t>                 </w:t>
      </w:r>
      <w:r>
        <w:rPr>
          <w:rStyle w:val="com"/>
          <w:rFonts w:eastAsiaTheme="majorEastAsia"/>
          <w:color w:val="880000"/>
          <w:sz w:val="21"/>
          <w:szCs w:val="21"/>
        </w:rPr>
        <w:t>-- Turn on light2 if light1 is turned on</w:t>
      </w:r>
    </w:p>
    <w:p w14:paraId="3BDDE077"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"myDoorSensor:breached =&gt; myLight1:on"</w:t>
      </w:r>
      <w:r>
        <w:rPr>
          <w:rStyle w:val="pun"/>
          <w:color w:val="666600"/>
          <w:sz w:val="21"/>
          <w:szCs w:val="21"/>
        </w:rPr>
        <w:t>)</w:t>
      </w:r>
      <w:r>
        <w:rPr>
          <w:rStyle w:val="pln"/>
          <w:color w:val="000000"/>
          <w:sz w:val="21"/>
          <w:szCs w:val="21"/>
        </w:rPr>
        <w:t xml:space="preserve">         </w:t>
      </w:r>
      <w:r>
        <w:rPr>
          <w:rStyle w:val="com"/>
          <w:rFonts w:eastAsiaTheme="majorEastAsia"/>
          <w:color w:val="880000"/>
          <w:sz w:val="21"/>
          <w:szCs w:val="21"/>
        </w:rPr>
        <w:t>-- Turn on light1 if door sensor is breached</w:t>
      </w:r>
    </w:p>
    <w:p w14:paraId="49F91B82"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"mySwitch:scene == S2.click =&gt; myLight1:on"</w:t>
      </w:r>
      <w:r>
        <w:rPr>
          <w:rStyle w:val="pun"/>
          <w:color w:val="666600"/>
          <w:sz w:val="21"/>
          <w:szCs w:val="21"/>
        </w:rPr>
        <w:t>)</w:t>
      </w:r>
      <w:r>
        <w:rPr>
          <w:rStyle w:val="pln"/>
          <w:color w:val="000000"/>
          <w:sz w:val="21"/>
          <w:szCs w:val="21"/>
        </w:rPr>
        <w:t>    </w:t>
      </w:r>
      <w:r>
        <w:rPr>
          <w:rStyle w:val="com"/>
          <w:rFonts w:eastAsiaTheme="majorEastAsia"/>
          <w:color w:val="880000"/>
          <w:sz w:val="21"/>
          <w:szCs w:val="21"/>
        </w:rPr>
        <w:t>-- Turn on light1 if S2 is clicked once</w:t>
      </w:r>
    </w:p>
    <w:p w14:paraId="74A121BD"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"slider(myVD,'Slider1') == 50 =&gt; myLight1:on"</w:t>
      </w:r>
      <w:r>
        <w:rPr>
          <w:rStyle w:val="pun"/>
          <w:color w:val="666600"/>
          <w:sz w:val="21"/>
          <w:szCs w:val="21"/>
        </w:rPr>
        <w:t>)</w:t>
      </w:r>
      <w:r>
        <w:rPr>
          <w:rStyle w:val="pln"/>
          <w:color w:val="000000"/>
          <w:sz w:val="21"/>
          <w:szCs w:val="21"/>
        </w:rPr>
        <w:t>  </w:t>
      </w:r>
      <w:r>
        <w:rPr>
          <w:rStyle w:val="com"/>
          <w:rFonts w:eastAsiaTheme="majorEastAsia"/>
          <w:color w:val="880000"/>
          <w:sz w:val="21"/>
          <w:szCs w:val="21"/>
        </w:rPr>
        <w:t>-- Turn on light1 if slider is set to 50</w:t>
      </w:r>
    </w:p>
    <w:p w14:paraId="649855DB"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"label(myVD,'Label1') == 'ON' =&gt; myLight1:on"</w:t>
      </w:r>
      <w:r>
        <w:rPr>
          <w:rStyle w:val="pun"/>
          <w:color w:val="666600"/>
          <w:sz w:val="21"/>
          <w:szCs w:val="21"/>
        </w:rPr>
        <w:t>)</w:t>
      </w:r>
      <w:r>
        <w:rPr>
          <w:rStyle w:val="pln"/>
          <w:color w:val="000000"/>
          <w:sz w:val="21"/>
          <w:szCs w:val="21"/>
        </w:rPr>
        <w:t>  </w:t>
      </w:r>
      <w:r>
        <w:rPr>
          <w:rStyle w:val="com"/>
          <w:rFonts w:eastAsiaTheme="majorEastAsia"/>
          <w:color w:val="880000"/>
          <w:sz w:val="21"/>
          <w:szCs w:val="21"/>
        </w:rPr>
        <w:t>-- Turn on light1 if label is set to 'ON'</w:t>
      </w:r>
    </w:p>
    <w:p w14:paraId="432298B0"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"myKeyFob:central.keyId==4 =&gt; myLight1:on"</w:t>
      </w:r>
      <w:r>
        <w:rPr>
          <w:rStyle w:val="pun"/>
          <w:color w:val="666600"/>
          <w:sz w:val="21"/>
          <w:szCs w:val="21"/>
        </w:rPr>
        <w:t>)</w:t>
      </w:r>
      <w:r>
        <w:rPr>
          <w:rStyle w:val="pln"/>
          <w:color w:val="000000"/>
          <w:sz w:val="21"/>
          <w:szCs w:val="21"/>
        </w:rPr>
        <w:t xml:space="preserve">     </w:t>
      </w:r>
      <w:r>
        <w:rPr>
          <w:rStyle w:val="com"/>
          <w:rFonts w:eastAsiaTheme="majorEastAsia"/>
          <w:color w:val="880000"/>
          <w:sz w:val="21"/>
          <w:szCs w:val="21"/>
        </w:rPr>
        <w:t>-- Turn on light1 if key 4 is pressed on keyFob</w:t>
      </w:r>
    </w:p>
    <w:p w14:paraId="21486185"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 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"myLock:access.status=='Unlock' =&gt; log('Door unlocked by %s',myLock:access.name)"</w:t>
      </w:r>
      <w:r>
        <w:rPr>
          <w:rStyle w:val="pun"/>
          <w:color w:val="666600"/>
          <w:sz w:val="21"/>
          <w:szCs w:val="21"/>
        </w:rPr>
        <w:t>)</w:t>
      </w:r>
      <w:r>
        <w:rPr>
          <w:rStyle w:val="pln"/>
          <w:color w:val="000000"/>
          <w:sz w:val="21"/>
          <w:szCs w:val="21"/>
        </w:rPr>
        <w:t xml:space="preserve"> </w:t>
      </w:r>
      <w:r>
        <w:rPr>
          <w:rStyle w:val="com"/>
          <w:rFonts w:eastAsiaTheme="majorEastAsia"/>
          <w:color w:val="880000"/>
          <w:sz w:val="21"/>
          <w:szCs w:val="21"/>
        </w:rPr>
        <w:t>-- Door unlocked</w:t>
      </w:r>
    </w:p>
    <w:p w14:paraId="70D1ED07"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lastRenderedPageBreak/>
        <w:t> 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"$Home == 'AWAY' =&gt; myLight1:on"</w:t>
      </w:r>
      <w:r>
        <w:rPr>
          <w:rStyle w:val="pun"/>
          <w:color w:val="666600"/>
          <w:sz w:val="21"/>
          <w:szCs w:val="21"/>
        </w:rPr>
        <w:t>)</w:t>
      </w:r>
      <w:r>
        <w:rPr>
          <w:rStyle w:val="pln"/>
          <w:color w:val="000000"/>
          <w:sz w:val="21"/>
          <w:szCs w:val="21"/>
        </w:rPr>
        <w:t>               </w:t>
      </w:r>
      <w:r>
        <w:rPr>
          <w:rStyle w:val="com"/>
          <w:rFonts w:eastAsiaTheme="majorEastAsia"/>
          <w:color w:val="880000"/>
          <w:sz w:val="21"/>
          <w:szCs w:val="21"/>
        </w:rPr>
        <w:t>-- Turn on light1 if fibaro global variable 'Home' is set to 'AWAY'</w:t>
      </w:r>
    </w:p>
    <w:p w14:paraId="407F0AD9"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 xml:space="preserve"> 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"#AccessControlEvent{data={name='$name',slotId='$slot',status='Unlock',id=myLock}} =&gt; log('Door unlocked by %s',name)"</w:t>
      </w:r>
      <w:r>
        <w:rPr>
          <w:rStyle w:val="pun"/>
          <w:color w:val="666600"/>
          <w:sz w:val="21"/>
          <w:szCs w:val="21"/>
        </w:rPr>
        <w:t>)</w:t>
      </w:r>
    </w:p>
    <w:p w14:paraId="64CFF07C"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kwd"/>
          <w:color w:val="000088"/>
          <w:sz w:val="21"/>
          <w:szCs w:val="21"/>
        </w:rPr>
        <w:t>end</w:t>
      </w:r>
    </w:p>
    <w:p w14:paraId="1849B418"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This is </w:t>
      </w:r>
      <w:proofErr w:type="gramStart"/>
      <w:r>
        <w:rPr>
          <w:rFonts w:ascii="Segoe UI" w:hAnsi="Segoe UI" w:cs="Segoe UI"/>
          <w:color w:val="000000"/>
          <w:sz w:val="27"/>
          <w:szCs w:val="27"/>
          <w:lang w:val="en-GB"/>
        </w:rPr>
        <w:t>pretty simple</w:t>
      </w:r>
      <w:proofErr w:type="gramEnd"/>
      <w:r>
        <w:rPr>
          <w:rFonts w:ascii="Segoe UI" w:hAnsi="Segoe UI" w:cs="Segoe UI"/>
          <w:color w:val="000000"/>
          <w:sz w:val="27"/>
          <w:szCs w:val="27"/>
          <w:lang w:val="en-GB"/>
        </w:rPr>
        <w:t xml:space="preserve"> examples. Events need to be declared in the scene header (or the EventRunner scene will never be informed about the events). After that, rules reacting on events can be written straight forward in the script syntax supported.</w:t>
      </w:r>
    </w:p>
    <w:p w14:paraId="5E8EB789"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A trigger rule has the syntax</w:t>
      </w:r>
    </w:p>
    <w:p w14:paraId="2423F32A"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&lt;expression involving scene triggers&gt; =&gt; &lt;actions&gt;</w:t>
      </w:r>
    </w:p>
    <w:p w14:paraId="1234576B"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7D0A7072"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When the script is "compiled" we look through the left-hand expression looking for any device/global or other event and register the rule to be called whenever those devices/</w:t>
      </w:r>
      <w:proofErr w:type="spellStart"/>
      <w:r>
        <w:rPr>
          <w:rFonts w:ascii="Segoe UI" w:hAnsi="Segoe UI" w:cs="Segoe UI"/>
          <w:color w:val="000000"/>
          <w:sz w:val="27"/>
          <w:szCs w:val="27"/>
          <w:lang w:val="en-GB"/>
        </w:rPr>
        <w:t>globals</w:t>
      </w:r>
      <w:proofErr w:type="spellEnd"/>
      <w:r>
        <w:rPr>
          <w:rFonts w:ascii="Segoe UI" w:hAnsi="Segoe UI" w:cs="Segoe UI"/>
          <w:color w:val="000000"/>
          <w:sz w:val="27"/>
          <w:szCs w:val="27"/>
          <w:lang w:val="en-GB"/>
        </w:rPr>
        <w:t xml:space="preserve"> or other events arrive.</w:t>
      </w:r>
    </w:p>
    <w:p w14:paraId="1488B7AF"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5BFB6833"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So when '</w:t>
      </w:r>
      <w:proofErr w:type="spellStart"/>
      <w:r>
        <w:rPr>
          <w:rFonts w:ascii="Segoe UI" w:hAnsi="Segoe UI" w:cs="Segoe UI"/>
          <w:color w:val="000000"/>
          <w:sz w:val="27"/>
          <w:szCs w:val="27"/>
          <w:lang w:val="en-GB"/>
        </w:rPr>
        <w:t>myLightSensor's</w:t>
      </w:r>
      <w:proofErr w:type="spellEnd"/>
      <w:r>
        <w:rPr>
          <w:rFonts w:ascii="Segoe UI" w:hAnsi="Segoe UI" w:cs="Segoe UI"/>
          <w:color w:val="000000"/>
          <w:sz w:val="27"/>
          <w:szCs w:val="27"/>
          <w:lang w:val="en-GB"/>
        </w:rPr>
        <w:t xml:space="preserve"> value changes in the above example, the scene is triggered and the EventRunner framework make sure to call the right rule(s). The left-hand side is then evaluated, '</w:t>
      </w:r>
      <w:proofErr w:type="spellStart"/>
      <w:proofErr w:type="gramStart"/>
      <w:r>
        <w:rPr>
          <w:rFonts w:ascii="Segoe UI" w:hAnsi="Segoe UI" w:cs="Segoe UI"/>
          <w:color w:val="000000"/>
          <w:sz w:val="27"/>
          <w:szCs w:val="27"/>
          <w:lang w:val="en-GB"/>
        </w:rPr>
        <w:t>myLightSensor:lux</w:t>
      </w:r>
      <w:proofErr w:type="spellEnd"/>
      <w:proofErr w:type="gramEnd"/>
      <w:r>
        <w:rPr>
          <w:rFonts w:ascii="Segoe UI" w:hAnsi="Segoe UI" w:cs="Segoe UI"/>
          <w:color w:val="000000"/>
          <w:sz w:val="27"/>
          <w:szCs w:val="27"/>
          <w:lang w:val="en-GB"/>
        </w:rPr>
        <w:t xml:space="preserve"> &gt; 200', and if it returns true the right-hand side is evaluated which turns on 'myLight1'.</w:t>
      </w:r>
    </w:p>
    <w:p w14:paraId="56D94C23"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last rule is an event 'AccessControlEvent' that the framework currently hasn't special syntax support for. However, we can still match against  the incoming event (sourceTrigger) and write our rule. In the future we may add script syntax to deal with these event more conveniently.</w:t>
      </w:r>
    </w:p>
    <w:p w14:paraId="694AABDC"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70B00C42"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The left-hand side can contain expressions involving several triggers, and the rule is called whenever any changes state</w:t>
      </w:r>
    </w:p>
    <w:p w14:paraId="2CD32B0D"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"myDoorSensor:breached &amp; $Home=='AWAY' =&gt; myLight1:on"</w:t>
      </w:r>
      <w:r>
        <w:rPr>
          <w:rStyle w:val="pun"/>
          <w:color w:val="666600"/>
          <w:sz w:val="21"/>
          <w:szCs w:val="21"/>
        </w:rPr>
        <w:t>)</w:t>
      </w:r>
      <w:r>
        <w:rPr>
          <w:rStyle w:val="pln"/>
          <w:color w:val="000000"/>
          <w:sz w:val="21"/>
          <w:szCs w:val="21"/>
        </w:rPr>
        <w:t xml:space="preserve"> </w:t>
      </w:r>
      <w:r>
        <w:rPr>
          <w:rStyle w:val="com"/>
          <w:rFonts w:eastAsiaTheme="majorEastAsia"/>
          <w:color w:val="880000"/>
          <w:sz w:val="21"/>
          <w:szCs w:val="21"/>
        </w:rPr>
        <w:t>-- Turn on light if sensor breached and 'Home' is 'AWAY'</w:t>
      </w:r>
    </w:p>
    <w:p w14:paraId="3C275AEE"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This rule is called whenever ‘</w:t>
      </w:r>
      <w:proofErr w:type="spellStart"/>
      <w:r>
        <w:rPr>
          <w:rFonts w:ascii="Segoe UI" w:hAnsi="Segoe UI" w:cs="Segoe UI"/>
          <w:color w:val="000000"/>
          <w:sz w:val="27"/>
          <w:szCs w:val="27"/>
          <w:lang w:val="en-GB"/>
        </w:rPr>
        <w:t>myDoorSensor</w:t>
      </w:r>
      <w:proofErr w:type="spellEnd"/>
      <w:r>
        <w:rPr>
          <w:rFonts w:ascii="Segoe UI" w:hAnsi="Segoe UI" w:cs="Segoe UI"/>
          <w:color w:val="000000"/>
          <w:sz w:val="27"/>
          <w:szCs w:val="27"/>
          <w:lang w:val="en-GB"/>
        </w:rPr>
        <w:t>’ changes state or fibaro global 'Home' change value. The left is evaluated so the sensor must be breached and the global set to 'AWAY' for the expression to be true and the light turned on.</w:t>
      </w:r>
    </w:p>
    <w:p w14:paraId="4CD821B2"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This can be quite useful. Assume we have a set of fibaro motion and light sensors </w:t>
      </w:r>
    </w:p>
    <w:p w14:paraId="1A917D36"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"sensors={41,43,46,48}"</w:t>
      </w:r>
      <w:r>
        <w:rPr>
          <w:rStyle w:val="pun"/>
          <w:color w:val="666600"/>
          <w:sz w:val="21"/>
          <w:szCs w:val="21"/>
        </w:rPr>
        <w:t>)</w:t>
      </w:r>
    </w:p>
    <w:p w14:paraId="5A7D4866"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"phones={101,102}"</w:t>
      </w:r>
      <w:r>
        <w:rPr>
          <w:rStyle w:val="pun"/>
          <w:color w:val="666600"/>
          <w:sz w:val="21"/>
          <w:szCs w:val="21"/>
        </w:rPr>
        <w:t>)</w:t>
      </w:r>
    </w:p>
    <w:p w14:paraId="134F4B59"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"sensors:breached =&gt; d=env.event.deviceID; phones:msg=log('Sensor %s in room %s breached',d:name,d:roomName')"</w:t>
      </w:r>
      <w:r>
        <w:rPr>
          <w:rStyle w:val="pun"/>
          <w:color w:val="666600"/>
          <w:sz w:val="21"/>
          <w:szCs w:val="21"/>
        </w:rPr>
        <w:t>)</w:t>
      </w:r>
    </w:p>
    <w:p w14:paraId="640A4416"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"max(sensors:lux) &lt; 200 =&gt; myLight1:on"</w:t>
      </w:r>
      <w:r>
        <w:rPr>
          <w:rStyle w:val="pun"/>
          <w:color w:val="666600"/>
          <w:sz w:val="21"/>
          <w:szCs w:val="21"/>
        </w:rPr>
        <w:t>)</w:t>
      </w:r>
      <w:r>
        <w:rPr>
          <w:rStyle w:val="pln"/>
          <w:color w:val="000000"/>
          <w:sz w:val="21"/>
          <w:szCs w:val="21"/>
        </w:rPr>
        <w:t xml:space="preserve"> </w:t>
      </w:r>
      <w:r>
        <w:rPr>
          <w:rStyle w:val="com"/>
          <w:rFonts w:eastAsiaTheme="majorEastAsia"/>
          <w:color w:val="880000"/>
          <w:sz w:val="21"/>
          <w:szCs w:val="21"/>
        </w:rPr>
        <w:t>-- max value</w:t>
      </w:r>
    </w:p>
    <w:p w14:paraId="78E2E704"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"sum(sensors:lux)/size(sensors) &lt; 200 =&gt; myLight1:on"</w:t>
      </w:r>
      <w:r>
        <w:rPr>
          <w:rStyle w:val="pun"/>
          <w:color w:val="666600"/>
          <w:sz w:val="21"/>
          <w:szCs w:val="21"/>
        </w:rPr>
        <w:t>)</w:t>
      </w:r>
      <w:r>
        <w:rPr>
          <w:rStyle w:val="pln"/>
          <w:color w:val="000000"/>
          <w:sz w:val="21"/>
          <w:szCs w:val="21"/>
        </w:rPr>
        <w:t xml:space="preserve"> </w:t>
      </w:r>
      <w:r>
        <w:rPr>
          <w:rStyle w:val="com"/>
          <w:rFonts w:eastAsiaTheme="majorEastAsia"/>
          <w:color w:val="880000"/>
          <w:sz w:val="21"/>
          <w:szCs w:val="21"/>
        </w:rPr>
        <w:t>-- average value</w:t>
      </w:r>
    </w:p>
    <w:p w14:paraId="33C57B4A"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The first rule is called whenever a sensor changes state. </w:t>
      </w:r>
      <w:proofErr w:type="gramStart"/>
      <w:r>
        <w:rPr>
          <w:rFonts w:ascii="Segoe UI" w:hAnsi="Segoe UI" w:cs="Segoe UI"/>
          <w:color w:val="000000"/>
          <w:sz w:val="27"/>
          <w:szCs w:val="27"/>
          <w:lang w:val="en-GB"/>
        </w:rPr>
        <w:t>':breached</w:t>
      </w:r>
      <w:proofErr w:type="gramEnd"/>
      <w:r>
        <w:rPr>
          <w:rFonts w:ascii="Segoe UI" w:hAnsi="Segoe UI" w:cs="Segoe UI"/>
          <w:color w:val="000000"/>
          <w:sz w:val="27"/>
          <w:szCs w:val="27"/>
          <w:lang w:val="en-GB"/>
        </w:rPr>
        <w:t xml:space="preserve">' called on a set of devices will return true if any of the devices in the set is breached. The </w:t>
      </w:r>
      <w:proofErr w:type="spellStart"/>
      <w:r>
        <w:rPr>
          <w:rFonts w:ascii="Segoe UI" w:hAnsi="Segoe UI" w:cs="Segoe UI"/>
          <w:color w:val="000000"/>
          <w:sz w:val="27"/>
          <w:szCs w:val="27"/>
          <w:lang w:val="en-GB"/>
        </w:rPr>
        <w:lastRenderedPageBreak/>
        <w:t>sourceTrigger</w:t>
      </w:r>
      <w:proofErr w:type="spellEnd"/>
      <w:r>
        <w:rPr>
          <w:rFonts w:ascii="Segoe UI" w:hAnsi="Segoe UI" w:cs="Segoe UI"/>
          <w:color w:val="000000"/>
          <w:sz w:val="27"/>
          <w:szCs w:val="27"/>
          <w:lang w:val="en-GB"/>
        </w:rPr>
        <w:t xml:space="preserve"> that caused the rule to be triggered is available in the script variable '</w:t>
      </w:r>
      <w:proofErr w:type="spellStart"/>
      <w:proofErr w:type="gramStart"/>
      <w:r>
        <w:rPr>
          <w:rFonts w:ascii="Segoe UI" w:hAnsi="Segoe UI" w:cs="Segoe UI"/>
          <w:color w:val="000000"/>
          <w:sz w:val="27"/>
          <w:szCs w:val="27"/>
          <w:lang w:val="en-GB"/>
        </w:rPr>
        <w:t>env.event</w:t>
      </w:r>
      <w:proofErr w:type="spellEnd"/>
      <w:proofErr w:type="gramEnd"/>
      <w:r>
        <w:rPr>
          <w:rFonts w:ascii="Segoe UI" w:hAnsi="Segoe UI" w:cs="Segoe UI"/>
          <w:color w:val="000000"/>
          <w:sz w:val="27"/>
          <w:szCs w:val="27"/>
          <w:lang w:val="en-GB"/>
        </w:rPr>
        <w:t xml:space="preserve">'. We pick out the </w:t>
      </w:r>
      <w:proofErr w:type="spellStart"/>
      <w:r>
        <w:rPr>
          <w:rFonts w:ascii="Segoe UI" w:hAnsi="Segoe UI" w:cs="Segoe UI"/>
          <w:color w:val="000000"/>
          <w:sz w:val="27"/>
          <w:szCs w:val="27"/>
          <w:lang w:val="en-GB"/>
        </w:rPr>
        <w:t>deviceID</w:t>
      </w:r>
      <w:proofErr w:type="spellEnd"/>
      <w:r>
        <w:rPr>
          <w:rFonts w:ascii="Segoe UI" w:hAnsi="Segoe UI" w:cs="Segoe UI"/>
          <w:color w:val="000000"/>
          <w:sz w:val="27"/>
          <w:szCs w:val="27"/>
          <w:lang w:val="en-GB"/>
        </w:rPr>
        <w:t xml:space="preserve"> that caused the trigger and assign it to a script variable 'd'. Then we apply the ':</w:t>
      </w:r>
      <w:proofErr w:type="spellStart"/>
      <w:r>
        <w:rPr>
          <w:rFonts w:ascii="Segoe UI" w:hAnsi="Segoe UI" w:cs="Segoe UI"/>
          <w:color w:val="000000"/>
          <w:sz w:val="27"/>
          <w:szCs w:val="27"/>
          <w:lang w:val="en-GB"/>
        </w:rPr>
        <w:t>msg</w:t>
      </w:r>
      <w:proofErr w:type="spellEnd"/>
      <w:r>
        <w:rPr>
          <w:rFonts w:ascii="Segoe UI" w:hAnsi="Segoe UI" w:cs="Segoe UI"/>
          <w:color w:val="000000"/>
          <w:sz w:val="27"/>
          <w:szCs w:val="27"/>
          <w:lang w:val="en-GB"/>
        </w:rPr>
        <w:t>' operator on the set of phone IDs we want to send a message to. The message is created with the '</w:t>
      </w:r>
      <w:proofErr w:type="gramStart"/>
      <w:r>
        <w:rPr>
          <w:rFonts w:ascii="Segoe UI" w:hAnsi="Segoe UI" w:cs="Segoe UI"/>
          <w:color w:val="000000"/>
          <w:sz w:val="27"/>
          <w:szCs w:val="27"/>
          <w:lang w:val="en-GB"/>
        </w:rPr>
        <w:t>log(</w:t>
      </w:r>
      <w:proofErr w:type="gramEnd"/>
      <w:r>
        <w:rPr>
          <w:rFonts w:ascii="Segoe UI" w:hAnsi="Segoe UI" w:cs="Segoe UI"/>
          <w:color w:val="000000"/>
          <w:sz w:val="27"/>
          <w:szCs w:val="27"/>
          <w:lang w:val="en-GB"/>
        </w:rPr>
        <w:t>)' function that writes the message to the log but also return the message string to the ':</w:t>
      </w:r>
      <w:proofErr w:type="spellStart"/>
      <w:r>
        <w:rPr>
          <w:rFonts w:ascii="Segoe UI" w:hAnsi="Segoe UI" w:cs="Segoe UI"/>
          <w:color w:val="000000"/>
          <w:sz w:val="27"/>
          <w:szCs w:val="27"/>
          <w:lang w:val="en-GB"/>
        </w:rPr>
        <w:t>msg</w:t>
      </w:r>
      <w:proofErr w:type="spellEnd"/>
      <w:r>
        <w:rPr>
          <w:rFonts w:ascii="Segoe UI" w:hAnsi="Segoe UI" w:cs="Segoe UI"/>
          <w:color w:val="000000"/>
          <w:sz w:val="27"/>
          <w:szCs w:val="27"/>
          <w:lang w:val="en-GB"/>
        </w:rPr>
        <w:t xml:space="preserve">' operator so that it is sent to the phone devices. There are ':name' and </w:t>
      </w:r>
      <w:proofErr w:type="gramStart"/>
      <w:r>
        <w:rPr>
          <w:rFonts w:ascii="Segoe UI" w:hAnsi="Segoe UI" w:cs="Segoe UI"/>
          <w:color w:val="000000"/>
          <w:sz w:val="27"/>
          <w:szCs w:val="27"/>
          <w:lang w:val="en-GB"/>
        </w:rPr>
        <w:t>':</w:t>
      </w:r>
      <w:proofErr w:type="spellStart"/>
      <w:r>
        <w:rPr>
          <w:rFonts w:ascii="Segoe UI" w:hAnsi="Segoe UI" w:cs="Segoe UI"/>
          <w:color w:val="000000"/>
          <w:sz w:val="27"/>
          <w:szCs w:val="27"/>
          <w:lang w:val="en-GB"/>
        </w:rPr>
        <w:t>roomName</w:t>
      </w:r>
      <w:proofErr w:type="spellEnd"/>
      <w:proofErr w:type="gramEnd"/>
      <w:r>
        <w:rPr>
          <w:rFonts w:ascii="Segoe UI" w:hAnsi="Segoe UI" w:cs="Segoe UI"/>
          <w:color w:val="000000"/>
          <w:sz w:val="27"/>
          <w:szCs w:val="27"/>
          <w:lang w:val="en-GB"/>
        </w:rPr>
        <w:t>' operator we can use on a device to get the device name and room name.</w:t>
      </w:r>
    </w:p>
    <w:p w14:paraId="3A17A305"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37D5C830"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The second rule is also called whenever a sensor changes state and but here we take out the max value from the set of lux values returned. If that max lux value is lower than </w:t>
      </w:r>
      <w:proofErr w:type="gramStart"/>
      <w:r>
        <w:rPr>
          <w:rFonts w:ascii="Segoe UI" w:hAnsi="Segoe UI" w:cs="Segoe UI"/>
          <w:color w:val="000000"/>
          <w:sz w:val="27"/>
          <w:szCs w:val="27"/>
          <w:lang w:val="en-GB"/>
        </w:rPr>
        <w:t>200</w:t>
      </w:r>
      <w:proofErr w:type="gramEnd"/>
      <w:r>
        <w:rPr>
          <w:rFonts w:ascii="Segoe UI" w:hAnsi="Segoe UI" w:cs="Segoe UI"/>
          <w:color w:val="000000"/>
          <w:sz w:val="27"/>
          <w:szCs w:val="27"/>
          <w:lang w:val="en-GB"/>
        </w:rPr>
        <w:t xml:space="preserve"> we turn on the light.</w:t>
      </w:r>
    </w:p>
    <w:p w14:paraId="1F6DBD52"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5004AB22"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The third rule is similar but a more complex expression that sums the lux values and divide with the number of sensors to get an average lux value to check against. </w:t>
      </w:r>
    </w:p>
    <w:p w14:paraId="5E2627F8" w14:textId="77777777" w:rsidR="00663856" w:rsidRDefault="00663856" w:rsidP="00663856">
      <w:pPr>
        <w:pStyle w:val="NormalWeb"/>
        <w:spacing w:before="0" w:beforeAutospacing="0" w:after="0" w:afterAutospacing="0"/>
        <w:rPr>
          <w:rFonts w:ascii="Segoe UI" w:hAnsi="Segoe UI" w:cs="Segoe UI"/>
          <w:color w:val="000000"/>
          <w:sz w:val="27"/>
          <w:szCs w:val="27"/>
        </w:rPr>
      </w:pPr>
      <w:proofErr w:type="gramStart"/>
      <w:r>
        <w:rPr>
          <w:rFonts w:ascii="Segoe UI" w:hAnsi="Segoe UI" w:cs="Segoe UI"/>
          <w:color w:val="000000"/>
          <w:sz w:val="27"/>
          <w:szCs w:val="27"/>
          <w:lang w:val="en-GB"/>
        </w:rPr>
        <w:t>In reality you</w:t>
      </w:r>
      <w:proofErr w:type="gramEnd"/>
      <w:r>
        <w:rPr>
          <w:rFonts w:ascii="Segoe UI" w:hAnsi="Segoe UI" w:cs="Segoe UI"/>
          <w:color w:val="000000"/>
          <w:sz w:val="27"/>
          <w:szCs w:val="27"/>
          <w:lang w:val="en-GB"/>
        </w:rPr>
        <w:t xml:space="preserve"> may want to turn on and off the value depending on the lux value, but not toggling the light like crazy if the lux value is varying around the break point. Then the below can work.</w:t>
      </w:r>
    </w:p>
    <w:p w14:paraId="78D82F28"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"lux=sum(sensors:lux)/size(sensors) &amp; math.abs(lux-200)&gt;25 =&gt; lux &lt; 200 &amp; myLight1:on | myLight1:off"</w:t>
      </w:r>
      <w:r>
        <w:rPr>
          <w:rStyle w:val="pun"/>
          <w:color w:val="666600"/>
          <w:sz w:val="21"/>
          <w:szCs w:val="21"/>
        </w:rPr>
        <w:t>)</w:t>
      </w:r>
    </w:p>
    <w:p w14:paraId="1895F81C"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4C5C1746"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The EventRunner framework calls rules immediately when an event comes in (it doesn't poll every x </w:t>
      </w:r>
      <w:proofErr w:type="gramStart"/>
      <w:r>
        <w:rPr>
          <w:rFonts w:ascii="Segoe UI" w:hAnsi="Segoe UI" w:cs="Segoe UI"/>
          <w:color w:val="000000"/>
          <w:sz w:val="27"/>
          <w:szCs w:val="27"/>
          <w:lang w:val="en-GB"/>
        </w:rPr>
        <w:t>seconds</w:t>
      </w:r>
      <w:proofErr w:type="gramEnd"/>
      <w:r>
        <w:rPr>
          <w:rFonts w:ascii="Segoe UI" w:hAnsi="Segoe UI" w:cs="Segoe UI"/>
          <w:color w:val="000000"/>
          <w:sz w:val="27"/>
          <w:szCs w:val="27"/>
          <w:lang w:val="en-GB"/>
        </w:rPr>
        <w:t>) so it is suitable for writing rules that need to react quickly, like turning on lights when sensors are breached. Rules can also share local variables and states as they run in the same scene instance which further helps in writing rules.</w:t>
      </w:r>
    </w:p>
    <w:p w14:paraId="03F5AEC0"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"sensors:safe &amp; door:safe =&gt; away=true"</w:t>
      </w:r>
      <w:r>
        <w:rPr>
          <w:rStyle w:val="pun"/>
          <w:color w:val="666600"/>
          <w:sz w:val="21"/>
          <w:szCs w:val="21"/>
        </w:rPr>
        <w:t>)</w:t>
      </w:r>
    </w:p>
    <w:p w14:paraId="033DB8D2"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"sensors:breached | door:breached =&gt; away=false"</w:t>
      </w:r>
      <w:r>
        <w:rPr>
          <w:rStyle w:val="pun"/>
          <w:color w:val="666600"/>
          <w:sz w:val="21"/>
          <w:szCs w:val="21"/>
        </w:rPr>
        <w:t>)</w:t>
      </w:r>
    </w:p>
    <w:p w14:paraId="71E80530"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"@@rnd(00:05,00:20) &amp; away =&gt; lights[rnd(size(lights))]:toggle"</w:t>
      </w:r>
      <w:r>
        <w:rPr>
          <w:rStyle w:val="pun"/>
          <w:color w:val="666600"/>
          <w:sz w:val="21"/>
          <w:szCs w:val="21"/>
        </w:rPr>
        <w:t>)</w:t>
      </w:r>
    </w:p>
    <w:p w14:paraId="6D1BE56B"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 Here, whenever all sensors are safe and also the door sensor is </w:t>
      </w:r>
      <w:proofErr w:type="gramStart"/>
      <w:r>
        <w:rPr>
          <w:rFonts w:ascii="Segoe UI" w:hAnsi="Segoe UI" w:cs="Segoe UI"/>
          <w:color w:val="000000"/>
          <w:sz w:val="27"/>
          <w:szCs w:val="27"/>
          <w:lang w:val="en-GB"/>
        </w:rPr>
        <w:t>safe</w:t>
      </w:r>
      <w:proofErr w:type="gramEnd"/>
      <w:r>
        <w:rPr>
          <w:rFonts w:ascii="Segoe UI" w:hAnsi="Segoe UI" w:cs="Segoe UI"/>
          <w:color w:val="000000"/>
          <w:sz w:val="27"/>
          <w:szCs w:val="27"/>
          <w:lang w:val="en-GB"/>
        </w:rPr>
        <w:t xml:space="preserve"> we set a local script variable 'away' to true.</w:t>
      </w:r>
    </w:p>
    <w:p w14:paraId="623D28B0"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The we have a schedule rule that runs at random intervals between 5 and 20min toggling lights, but only if away is true. A real presence simulation rule would not set 'away' until the sensors been safe for </w:t>
      </w:r>
      <w:proofErr w:type="gramStart"/>
      <w:r>
        <w:rPr>
          <w:rFonts w:ascii="Segoe UI" w:hAnsi="Segoe UI" w:cs="Segoe UI"/>
          <w:color w:val="000000"/>
          <w:sz w:val="27"/>
          <w:szCs w:val="27"/>
          <w:lang w:val="en-GB"/>
        </w:rPr>
        <w:t>a period of time</w:t>
      </w:r>
      <w:proofErr w:type="gramEnd"/>
      <w:r>
        <w:rPr>
          <w:rFonts w:ascii="Segoe UI" w:hAnsi="Segoe UI" w:cs="Segoe UI"/>
          <w:color w:val="000000"/>
          <w:sz w:val="27"/>
          <w:szCs w:val="27"/>
          <w:lang w:val="en-GB"/>
        </w:rPr>
        <w:t>. For that it is possible to use the 'for' function described later in this post.</w:t>
      </w:r>
    </w:p>
    <w:p w14:paraId="5F4EDAA7"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6F271607"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It is easy to limit rules to time intervals using the '..' operator</w:t>
      </w:r>
    </w:p>
    <w:p w14:paraId="4984F0D2"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lastRenderedPageBreak/>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"sensor:breached &amp; 06:00..08:00 =&gt; text2speech('God morning!')"</w:t>
      </w:r>
      <w:r>
        <w:rPr>
          <w:rStyle w:val="pun"/>
          <w:color w:val="666600"/>
          <w:sz w:val="21"/>
          <w:szCs w:val="21"/>
        </w:rPr>
        <w:t>)</w:t>
      </w:r>
    </w:p>
    <w:p w14:paraId="0C177FE2"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Assuming we have a text2</w:t>
      </w:r>
      <w:proofErr w:type="gramStart"/>
      <w:r>
        <w:rPr>
          <w:rFonts w:ascii="Segoe UI" w:hAnsi="Segoe UI" w:cs="Segoe UI"/>
          <w:color w:val="000000"/>
          <w:sz w:val="27"/>
          <w:szCs w:val="27"/>
          <w:lang w:val="en-GB"/>
        </w:rPr>
        <w:t>speech(</w:t>
      </w:r>
      <w:proofErr w:type="gramEnd"/>
      <w:r>
        <w:rPr>
          <w:rFonts w:ascii="Segoe UI" w:hAnsi="Segoe UI" w:cs="Segoe UI"/>
          <w:color w:val="000000"/>
          <w:sz w:val="27"/>
          <w:szCs w:val="27"/>
          <w:lang w:val="en-GB"/>
        </w:rPr>
        <w:t>) function, if the sensor is breached and the time is between 06:00 and 08:00, the message plays.</w:t>
      </w:r>
    </w:p>
    <w:p w14:paraId="7C91C189"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This rule is called whenever the sensor changes state but also at 06:00 and 08:01. The reason is that the sensor can be breached at 05:59, which would make the left-hand side condition </w:t>
      </w:r>
      <w:proofErr w:type="gramStart"/>
      <w:r>
        <w:rPr>
          <w:rFonts w:ascii="Segoe UI" w:hAnsi="Segoe UI" w:cs="Segoe UI"/>
          <w:color w:val="000000"/>
          <w:sz w:val="27"/>
          <w:szCs w:val="27"/>
          <w:lang w:val="en-GB"/>
        </w:rPr>
        <w:t>false</w:t>
      </w:r>
      <w:proofErr w:type="gramEnd"/>
      <w:r>
        <w:rPr>
          <w:rFonts w:ascii="Segoe UI" w:hAnsi="Segoe UI" w:cs="Segoe UI"/>
          <w:color w:val="000000"/>
          <w:sz w:val="27"/>
          <w:szCs w:val="27"/>
          <w:lang w:val="en-GB"/>
        </w:rPr>
        <w:t xml:space="preserve"> and the action not invoked. However, at 06:00 the sensor is still breached but not changing state, so the rule would not be run. Therefore, rules containing '..' intervals are called at entry and exit of the intervals.</w:t>
      </w:r>
    </w:p>
    <w:p w14:paraId="7EBAAD10"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5A8E283C"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Of course, all kinds of tests can be added to a trigger rule, like day of week, month, week number etc. but they don't trigger the rule.</w:t>
      </w:r>
    </w:p>
    <w:p w14:paraId="1AAA7584"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str"/>
          <w:color w:val="008800"/>
          <w:sz w:val="21"/>
          <w:szCs w:val="21"/>
        </w:rPr>
        <w:t>"sensor:breached &amp; 06:00..08:00  &amp; wday('mon-fri') =&gt; text2speech('God morning!')"</w:t>
      </w:r>
      <w:r>
        <w:rPr>
          <w:rStyle w:val="pun"/>
          <w:color w:val="666600"/>
          <w:sz w:val="21"/>
          <w:szCs w:val="21"/>
        </w:rPr>
        <w:t>)</w:t>
      </w:r>
    </w:p>
    <w:p w14:paraId="186B1C20"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This will trigger on sensor and time interval, but the </w:t>
      </w:r>
      <w:proofErr w:type="spellStart"/>
      <w:r>
        <w:rPr>
          <w:rFonts w:ascii="Segoe UI" w:hAnsi="Segoe UI" w:cs="Segoe UI"/>
          <w:color w:val="000000"/>
          <w:sz w:val="27"/>
          <w:szCs w:val="27"/>
          <w:lang w:val="en-GB"/>
        </w:rPr>
        <w:t>wday</w:t>
      </w:r>
      <w:proofErr w:type="spellEnd"/>
      <w:r>
        <w:rPr>
          <w:rFonts w:ascii="Segoe UI" w:hAnsi="Segoe UI" w:cs="Segoe UI"/>
          <w:color w:val="000000"/>
          <w:sz w:val="27"/>
          <w:szCs w:val="27"/>
          <w:lang w:val="en-GB"/>
        </w:rPr>
        <w:t xml:space="preserve"> test also needs to be true too for the action to be invoked.</w:t>
      </w:r>
    </w:p>
    <w:p w14:paraId="6022C2ED"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309CECFE"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In the example above, if the intention is to play the message once in the morning, the problem is that it will play every time the sensor is breached between 06:00 and 08:00. We could solve that with setting a flag first time the sensor is breached and clear it outside the </w:t>
      </w:r>
      <w:proofErr w:type="spellStart"/>
      <w:r>
        <w:rPr>
          <w:rFonts w:ascii="Segoe UI" w:hAnsi="Segoe UI" w:cs="Segoe UI"/>
          <w:color w:val="000000"/>
          <w:sz w:val="27"/>
          <w:szCs w:val="27"/>
          <w:lang w:val="en-GB"/>
        </w:rPr>
        <w:t>intervall</w:t>
      </w:r>
      <w:proofErr w:type="spellEnd"/>
      <w:r>
        <w:rPr>
          <w:rFonts w:ascii="Segoe UI" w:hAnsi="Segoe UI" w:cs="Segoe UI"/>
          <w:color w:val="000000"/>
          <w:sz w:val="27"/>
          <w:szCs w:val="27"/>
          <w:lang w:val="en-GB"/>
        </w:rPr>
        <w:t>, However, it is easier with the 'once' function.</w:t>
      </w:r>
    </w:p>
    <w:p w14:paraId="0F3C9F86"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str"/>
          <w:color w:val="008800"/>
          <w:sz w:val="21"/>
          <w:szCs w:val="21"/>
        </w:rPr>
        <w:t>"sensor:breached &amp; once(06:00..08:00)  &amp; wday('mon-fri') =&gt; text2speech('God morning!')"</w:t>
      </w:r>
      <w:r>
        <w:rPr>
          <w:rStyle w:val="pun"/>
          <w:color w:val="666600"/>
          <w:sz w:val="21"/>
          <w:szCs w:val="21"/>
        </w:rPr>
        <w:t>)</w:t>
      </w:r>
    </w:p>
    <w:p w14:paraId="23C08397"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'once' takes an expression and return true if the expression returns true. However, the expression needs to return false and then return true before 'once' will return true again. In this case it will return true the first time we are between 06:00 and 08:00 but then it will not be true until we exit the interval and enter it the next time, </w:t>
      </w:r>
      <w:proofErr w:type="gramStart"/>
      <w:r>
        <w:rPr>
          <w:rFonts w:ascii="Segoe UI" w:hAnsi="Segoe UI" w:cs="Segoe UI"/>
          <w:color w:val="000000"/>
          <w:sz w:val="27"/>
          <w:szCs w:val="27"/>
          <w:lang w:val="en-GB"/>
        </w:rPr>
        <w:t>e.g.</w:t>
      </w:r>
      <w:proofErr w:type="gramEnd"/>
      <w:r>
        <w:rPr>
          <w:rFonts w:ascii="Segoe UI" w:hAnsi="Segoe UI" w:cs="Segoe UI"/>
          <w:color w:val="000000"/>
          <w:sz w:val="27"/>
          <w:szCs w:val="27"/>
          <w:lang w:val="en-GB"/>
        </w:rPr>
        <w:t xml:space="preserve"> the next day. So, 'once' keeps state, similar to what we would have done with a </w:t>
      </w:r>
      <w:proofErr w:type="gramStart"/>
      <w:r>
        <w:rPr>
          <w:rFonts w:ascii="Segoe UI" w:hAnsi="Segoe UI" w:cs="Segoe UI"/>
          <w:color w:val="000000"/>
          <w:sz w:val="27"/>
          <w:szCs w:val="27"/>
          <w:lang w:val="en-GB"/>
        </w:rPr>
        <w:t>flag</w:t>
      </w:r>
      <w:proofErr w:type="gramEnd"/>
      <w:r>
        <w:rPr>
          <w:rFonts w:ascii="Segoe UI" w:hAnsi="Segoe UI" w:cs="Segoe UI"/>
          <w:color w:val="000000"/>
          <w:sz w:val="27"/>
          <w:szCs w:val="27"/>
          <w:lang w:val="en-GB"/>
        </w:rPr>
        <w:t xml:space="preserve"> and it would have been difficult to implement without rules running in the same scene instance.</w:t>
      </w:r>
    </w:p>
    <w:p w14:paraId="2B84FC44"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27CE9053"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Another useful function is 'for' that allow us to write tests that need to be true for </w:t>
      </w:r>
      <w:proofErr w:type="gramStart"/>
      <w:r>
        <w:rPr>
          <w:rFonts w:ascii="Segoe UI" w:hAnsi="Segoe UI" w:cs="Segoe UI"/>
          <w:color w:val="000000"/>
          <w:sz w:val="27"/>
          <w:szCs w:val="27"/>
          <w:lang w:val="en-GB"/>
        </w:rPr>
        <w:t>a period of time</w:t>
      </w:r>
      <w:proofErr w:type="gramEnd"/>
      <w:r>
        <w:rPr>
          <w:rFonts w:ascii="Segoe UI" w:hAnsi="Segoe UI" w:cs="Segoe UI"/>
          <w:color w:val="000000"/>
          <w:sz w:val="27"/>
          <w:szCs w:val="27"/>
          <w:lang w:val="en-GB"/>
        </w:rPr>
        <w:t>.</w:t>
      </w:r>
    </w:p>
    <w:p w14:paraId="3A838EE7"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str"/>
          <w:color w:val="008800"/>
          <w:sz w:val="21"/>
          <w:szCs w:val="21"/>
        </w:rPr>
        <w:t>"sensor:breached &amp; wday('mon-fri') =&gt; light1:on)"</w:t>
      </w:r>
      <w:r>
        <w:rPr>
          <w:rStyle w:val="pun"/>
          <w:color w:val="666600"/>
          <w:sz w:val="21"/>
          <w:szCs w:val="21"/>
        </w:rPr>
        <w:t>)</w:t>
      </w:r>
    </w:p>
    <w:p w14:paraId="640E0A15"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str"/>
          <w:color w:val="008800"/>
          <w:sz w:val="21"/>
          <w:szCs w:val="21"/>
        </w:rPr>
        <w:t>"trueFor(00:05,light1:isOn &amp; sensor:safe) &amp; wday('mon-fri') =&gt; light1:off)"</w:t>
      </w:r>
      <w:r>
        <w:rPr>
          <w:rStyle w:val="pun"/>
          <w:color w:val="666600"/>
          <w:sz w:val="21"/>
          <w:szCs w:val="21"/>
        </w:rPr>
        <w:t>)</w:t>
      </w:r>
    </w:p>
    <w:p w14:paraId="09A5C37D"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The 'for' function always return false the first time it is called, but if the expression is </w:t>
      </w:r>
      <w:proofErr w:type="gramStart"/>
      <w:r>
        <w:rPr>
          <w:rFonts w:ascii="Segoe UI" w:hAnsi="Segoe UI" w:cs="Segoe UI"/>
          <w:color w:val="000000"/>
          <w:sz w:val="27"/>
          <w:szCs w:val="27"/>
          <w:lang w:val="en-GB"/>
        </w:rPr>
        <w:t>true</w:t>
      </w:r>
      <w:proofErr w:type="gramEnd"/>
      <w:r>
        <w:rPr>
          <w:rFonts w:ascii="Segoe UI" w:hAnsi="Segoe UI" w:cs="Segoe UI"/>
          <w:color w:val="000000"/>
          <w:sz w:val="27"/>
          <w:szCs w:val="27"/>
          <w:lang w:val="en-GB"/>
        </w:rPr>
        <w:t xml:space="preserve"> it starts a timer for the time specified and if the expression is still true then it returns true and continue with the rule. If the expression turns false during the time the timer will be cleared.</w:t>
      </w:r>
    </w:p>
    <w:p w14:paraId="37494F8D"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lastRenderedPageBreak/>
        <w:t>The result is that we can easily write rules that check if something is true for a certain time, like windows left open etc.</w:t>
      </w:r>
    </w:p>
    <w:p w14:paraId="127DB675"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"sensors={41,43,46,48}"</w:t>
      </w:r>
      <w:r>
        <w:rPr>
          <w:rStyle w:val="pun"/>
          <w:color w:val="666600"/>
          <w:sz w:val="21"/>
          <w:szCs w:val="21"/>
        </w:rPr>
        <w:t>)</w:t>
      </w:r>
      <w:r>
        <w:rPr>
          <w:rStyle w:val="pln"/>
          <w:color w:val="000000"/>
          <w:sz w:val="21"/>
          <w:szCs w:val="21"/>
        </w:rPr>
        <w:t xml:space="preserve"> </w:t>
      </w:r>
      <w:r>
        <w:rPr>
          <w:rStyle w:val="com"/>
          <w:rFonts w:eastAsiaTheme="majorEastAsia"/>
          <w:color w:val="880000"/>
          <w:sz w:val="21"/>
          <w:szCs w:val="21"/>
        </w:rPr>
        <w:t>-- window sensors</w:t>
      </w:r>
    </w:p>
    <w:p w14:paraId="7BCD5EFF"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"phones={101,102}"</w:t>
      </w:r>
      <w:r>
        <w:rPr>
          <w:rStyle w:val="pun"/>
          <w:color w:val="666600"/>
          <w:sz w:val="21"/>
          <w:szCs w:val="21"/>
        </w:rPr>
        <w:t>)</w:t>
      </w:r>
    </w:p>
    <w:p w14:paraId="10C25B32"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"trueFor(00:10,sensors:breached) &amp; month('dec-feb') =&gt; d=env.event.deviceID; phones:msg=log('Window %s in room %s open',d:name,d:roomName')"</w:t>
      </w:r>
      <w:r>
        <w:rPr>
          <w:rStyle w:val="pun"/>
          <w:color w:val="666600"/>
          <w:sz w:val="21"/>
          <w:szCs w:val="21"/>
        </w:rPr>
        <w:t>)</w:t>
      </w:r>
    </w:p>
    <w:p w14:paraId="0B3138B3"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If any window is open for more than 10min a message is sent to the phones (during winter months)</w:t>
      </w:r>
    </w:p>
    <w:p w14:paraId="7A58F2F5"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416D893B"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Like 'once', 'for' will not re-trigger before the expression has turned false. In the above example, someone </w:t>
      </w:r>
      <w:proofErr w:type="gramStart"/>
      <w:r>
        <w:rPr>
          <w:rFonts w:ascii="Segoe UI" w:hAnsi="Segoe UI" w:cs="Segoe UI"/>
          <w:color w:val="000000"/>
          <w:sz w:val="27"/>
          <w:szCs w:val="27"/>
          <w:lang w:val="en-GB"/>
        </w:rPr>
        <w:t>have to</w:t>
      </w:r>
      <w:proofErr w:type="gramEnd"/>
      <w:r>
        <w:rPr>
          <w:rFonts w:ascii="Segoe UI" w:hAnsi="Segoe UI" w:cs="Segoe UI"/>
          <w:color w:val="000000"/>
          <w:sz w:val="27"/>
          <w:szCs w:val="27"/>
          <w:lang w:val="en-GB"/>
        </w:rPr>
        <w:t xml:space="preserve"> close all windows and then open one before the rule will trigger again. However, with '</w:t>
      </w:r>
      <w:proofErr w:type="gramStart"/>
      <w:r>
        <w:rPr>
          <w:rFonts w:ascii="Segoe UI" w:hAnsi="Segoe UI" w:cs="Segoe UI"/>
          <w:color w:val="000000"/>
          <w:sz w:val="27"/>
          <w:szCs w:val="27"/>
          <w:lang w:val="en-GB"/>
        </w:rPr>
        <w:t>repeat(</w:t>
      </w:r>
      <w:proofErr w:type="gramEnd"/>
      <w:r>
        <w:rPr>
          <w:rFonts w:ascii="Segoe UI" w:hAnsi="Segoe UI" w:cs="Segoe UI"/>
          <w:color w:val="000000"/>
          <w:sz w:val="27"/>
          <w:szCs w:val="27"/>
          <w:lang w:val="en-GB"/>
        </w:rPr>
        <w:t>)' we can re-trigger the 'for' expression.</w:t>
      </w:r>
    </w:p>
    <w:p w14:paraId="22366963"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"trueFor(00:10,sensors:breached) &amp; month('dec-feb') =&gt; d=env.event.deviceID; phones:msg=log('Window %s in room %s open',d:name,d:roomName'); repeat()"</w:t>
      </w:r>
      <w:r>
        <w:rPr>
          <w:rStyle w:val="pun"/>
          <w:color w:val="666600"/>
          <w:sz w:val="21"/>
          <w:szCs w:val="21"/>
        </w:rPr>
        <w:t>)</w:t>
      </w:r>
    </w:p>
    <w:p w14:paraId="1C75C359"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w:t>
      </w:r>
    </w:p>
    <w:p w14:paraId="6CD3F2A3"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This will make the rule trigger, and messages sent, every 10min the windows continue to be open. </w:t>
      </w:r>
      <w:proofErr w:type="gramStart"/>
      <w:r>
        <w:rPr>
          <w:rFonts w:ascii="Segoe UI" w:hAnsi="Segoe UI" w:cs="Segoe UI"/>
          <w:color w:val="000000"/>
          <w:sz w:val="27"/>
          <w:szCs w:val="27"/>
          <w:lang w:val="en-GB"/>
        </w:rPr>
        <w:t>i.e.</w:t>
      </w:r>
      <w:proofErr w:type="gramEnd"/>
      <w:r>
        <w:rPr>
          <w:rFonts w:ascii="Segoe UI" w:hAnsi="Segoe UI" w:cs="Segoe UI"/>
          <w:color w:val="000000"/>
          <w:sz w:val="27"/>
          <w:szCs w:val="27"/>
          <w:lang w:val="en-GB"/>
        </w:rPr>
        <w:t xml:space="preserve"> keep reminding us.</w:t>
      </w:r>
    </w:p>
    <w:p w14:paraId="1A105818"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xml:space="preserve">'repeat' can take an argument being the number of times the 'for' should be re-triggered. 'repeat' also return how many times it has currently repeated, </w:t>
      </w:r>
      <w:proofErr w:type="gramStart"/>
      <w:r>
        <w:rPr>
          <w:rFonts w:ascii="Segoe UI" w:hAnsi="Segoe UI" w:cs="Segoe UI"/>
          <w:color w:val="000000"/>
          <w:sz w:val="27"/>
          <w:szCs w:val="27"/>
          <w:lang w:val="en-GB"/>
        </w:rPr>
        <w:t>e.g.</w:t>
      </w:r>
      <w:proofErr w:type="gramEnd"/>
      <w:r>
        <w:rPr>
          <w:rFonts w:ascii="Segoe UI" w:hAnsi="Segoe UI" w:cs="Segoe UI"/>
          <w:color w:val="000000"/>
          <w:sz w:val="27"/>
          <w:szCs w:val="27"/>
          <w:lang w:val="en-GB"/>
        </w:rPr>
        <w:t xml:space="preserve"> re-triggered.</w:t>
      </w:r>
    </w:p>
    <w:p w14:paraId="00105462"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"trueFor(00:10,sensors:breached) =&gt; d=env.event.deviceID; phones:msg=log('Window %s in room %s open for %smin',d:name,d:roomName',10*repeat(5))"</w:t>
      </w:r>
      <w:r>
        <w:rPr>
          <w:rStyle w:val="pun"/>
          <w:color w:val="666600"/>
          <w:sz w:val="21"/>
          <w:szCs w:val="21"/>
        </w:rPr>
        <w:t>)</w:t>
      </w:r>
    </w:p>
    <w:p w14:paraId="0D81E7E8"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 This will remind us 5 times that the windows are open, '...open for 10min', to '...open for 50min',</w:t>
      </w:r>
    </w:p>
    <w:p w14:paraId="4BAA5A84"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w:t>
      </w:r>
    </w:p>
    <w:p w14:paraId="615F5A07" w14:textId="77777777" w:rsidR="00663856" w:rsidRDefault="00663856" w:rsidP="00663856">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lang w:val="en-GB"/>
        </w:rPr>
        <w:t>Rules can also trigger on events.</w:t>
      </w:r>
    </w:p>
    <w:p w14:paraId="220DB1A3"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"#property{deviceID=88,value='$&gt;0'} =&gt; log('device 88 turned on!')"</w:t>
      </w:r>
      <w:r>
        <w:rPr>
          <w:rStyle w:val="pun"/>
          <w:color w:val="666600"/>
          <w:sz w:val="21"/>
          <w:szCs w:val="21"/>
        </w:rPr>
        <w:t>)</w:t>
      </w:r>
    </w:p>
    <w:p w14:paraId="02646DB2" w14:textId="77777777" w:rsidR="00663856" w:rsidRDefault="00663856" w:rsidP="00663856">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This rule trigger on a {type='property', deviceID=88, propertyName='value'} event and in addition checks that the value filed is larger than 0. This is equivalent to write</w:t>
      </w:r>
    </w:p>
    <w:p w14:paraId="61D0F0F9"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"88:isOn =&gt; log('device 88 turned on!')"</w:t>
      </w:r>
      <w:r>
        <w:rPr>
          <w:rStyle w:val="pun"/>
          <w:color w:val="666600"/>
          <w:sz w:val="21"/>
          <w:szCs w:val="21"/>
        </w:rPr>
        <w:t>)</w:t>
      </w:r>
    </w:p>
    <w:p w14:paraId="27B959DA" w14:textId="77777777" w:rsidR="00663856" w:rsidRDefault="00663856" w:rsidP="00663856">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...so for standard fibaro events it's seldom necessary. However it's useful for own defined events.</w:t>
      </w:r>
    </w:p>
    <w:p w14:paraId="0CB8BF10"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"sensor1:breached =&gt; post(#atHome)"</w:t>
      </w:r>
      <w:r>
        <w:rPr>
          <w:rStyle w:val="pun"/>
          <w:color w:val="666600"/>
          <w:sz w:val="21"/>
          <w:szCs w:val="21"/>
        </w:rPr>
        <w:t>)</w:t>
      </w:r>
    </w:p>
    <w:p w14:paraId="26868B80"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"door1:breached =&gt; post(#atHome)"</w:t>
      </w:r>
      <w:r>
        <w:rPr>
          <w:rStyle w:val="pun"/>
          <w:color w:val="666600"/>
          <w:sz w:val="21"/>
          <w:szCs w:val="21"/>
        </w:rPr>
        <w:t>)</w:t>
      </w:r>
    </w:p>
    <w:p w14:paraId="12A27A4E"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p>
    <w:p w14:paraId="7E3ABCC7"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"#atHome =&gt; log('someone came home')"</w:t>
      </w:r>
      <w:r>
        <w:rPr>
          <w:rStyle w:val="pun"/>
          <w:color w:val="666600"/>
          <w:sz w:val="21"/>
          <w:szCs w:val="21"/>
        </w:rPr>
        <w:t>)</w:t>
      </w:r>
    </w:p>
    <w:p w14:paraId="2E691235" w14:textId="77777777" w:rsidR="00663856" w:rsidRDefault="00663856" w:rsidP="00663856">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Triggers for CentralSceneEvent or AccessControlEvent can be written using the ':central' and ':access' properties</w:t>
      </w:r>
    </w:p>
    <w:p w14:paraId="0FEC5519"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lastRenderedPageBreak/>
        <w:t> 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"myKeyFob:central.keyId==4 =&gt; myLight1:on"</w:t>
      </w:r>
      <w:r>
        <w:rPr>
          <w:rStyle w:val="pun"/>
          <w:color w:val="666600"/>
          <w:sz w:val="21"/>
          <w:szCs w:val="21"/>
        </w:rPr>
        <w:t>)</w:t>
      </w:r>
      <w:r>
        <w:rPr>
          <w:rStyle w:val="pln"/>
          <w:color w:val="000000"/>
          <w:sz w:val="21"/>
          <w:szCs w:val="21"/>
        </w:rPr>
        <w:t xml:space="preserve">     </w:t>
      </w:r>
      <w:r>
        <w:rPr>
          <w:rStyle w:val="com"/>
          <w:rFonts w:eastAsiaTheme="majorEastAsia"/>
          <w:color w:val="880000"/>
          <w:sz w:val="21"/>
          <w:szCs w:val="21"/>
        </w:rPr>
        <w:t>-- Turn on light1 if key 4 is pressed on keyFob</w:t>
      </w:r>
    </w:p>
    <w:p w14:paraId="78894B63"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 xml:space="preserve"> 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"myLock:access.status=='Unlock' =&gt; log('Door unlocked by %s',myLock:access.name)"</w:t>
      </w:r>
      <w:r>
        <w:rPr>
          <w:rStyle w:val="pun"/>
          <w:color w:val="666600"/>
          <w:sz w:val="21"/>
          <w:szCs w:val="21"/>
        </w:rPr>
        <w:t>)</w:t>
      </w:r>
      <w:r>
        <w:rPr>
          <w:rStyle w:val="pln"/>
          <w:color w:val="000000"/>
          <w:sz w:val="21"/>
          <w:szCs w:val="21"/>
        </w:rPr>
        <w:t xml:space="preserve"> </w:t>
      </w:r>
      <w:r>
        <w:rPr>
          <w:rStyle w:val="com"/>
          <w:rFonts w:eastAsiaTheme="majorEastAsia"/>
          <w:color w:val="880000"/>
          <w:sz w:val="21"/>
          <w:szCs w:val="21"/>
        </w:rPr>
        <w:t>-- Door unlocked</w:t>
      </w:r>
    </w:p>
    <w:p w14:paraId="461E14B8" w14:textId="77777777" w:rsidR="00663856" w:rsidRDefault="00663856" w:rsidP="00663856">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Here, myKeyFob:central will trigger a CentralSceneEvent for the device with ID myKeyFob. ':central' will return the data part of the event so that we can continue to test if the result '.keyId' equals 4. If that's true we execute the right hand side and turn myLight1.</w:t>
      </w:r>
    </w:p>
    <w:p w14:paraId="0B0DA526" w14:textId="77777777" w:rsidR="00663856" w:rsidRDefault="00663856" w:rsidP="00663856">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A problem is that a ':property' applied to a table of IDs will return a table of results. I.e. {66,77}:value is the same as {66:value, 77:value}, i.e. a table.</w:t>
      </w:r>
    </w:p>
    <w:p w14:paraId="25854F2A" w14:textId="77777777" w:rsidR="00663856" w:rsidRDefault="00663856" w:rsidP="00663856">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This is a problem because if we want to test if any of 2 keyFobs (id 101 and 103) has the '4' key pressed, we can't write</w:t>
      </w:r>
    </w:p>
    <w:p w14:paraId="063AC61E" w14:textId="77777777" w:rsidR="00663856" w:rsidRDefault="00663856" w:rsidP="00663856">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 Rule.eval("{101, 103}:central.keyId==4 =&gt; myLight1:on")    </w:t>
      </w:r>
    </w:p>
    <w:p w14:paraId="17CF27CB" w14:textId="77777777" w:rsidR="00663856" w:rsidRDefault="00663856" w:rsidP="00663856">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The reason is that it will return a table of keyId values for 101 and 103 and a table will not be equal to '4'. What we want to do is apply ':central' to the ID that triggered the rule.</w:t>
      </w:r>
    </w:p>
    <w:p w14:paraId="013667BF" w14:textId="77777777" w:rsidR="00663856" w:rsidRDefault="00663856" w:rsidP="00663856">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':dID' will return the id that caused the event, so we can write like this</w:t>
      </w:r>
    </w:p>
    <w:p w14:paraId="1F36CB6D" w14:textId="77777777" w:rsidR="00663856" w:rsidRDefault="00663856" w:rsidP="00663856">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 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"{101, 103}:dID:central.keyId==4 =&gt; myLight1:on"</w:t>
      </w:r>
      <w:r>
        <w:rPr>
          <w:rStyle w:val="pun"/>
          <w:color w:val="666600"/>
          <w:sz w:val="21"/>
          <w:szCs w:val="21"/>
        </w:rPr>
        <w:t>)</w:t>
      </w:r>
      <w:r>
        <w:rPr>
          <w:rStyle w:val="pln"/>
          <w:color w:val="000000"/>
          <w:sz w:val="21"/>
          <w:szCs w:val="21"/>
        </w:rPr>
        <w:t xml:space="preserve">    </w:t>
      </w:r>
    </w:p>
    <w:p w14:paraId="1426E18E" w14:textId="77777777" w:rsidR="00663856" w:rsidRDefault="00663856" w:rsidP="00663856">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':dID' returns the ID that triggered the event and then we apply ':central' on that to get the data part, and then we pick out the keyId key and can do our test.</w:t>
      </w:r>
    </w:p>
    <w:p w14:paraId="0DB64274" w14:textId="77777777" w:rsidR="00663856" w:rsidRPr="00663856" w:rsidRDefault="00663856" w:rsidP="00914FAA">
      <w:pPr>
        <w:rPr>
          <w:lang w:val="en-SE"/>
        </w:rPr>
      </w:pPr>
    </w:p>
    <w:p w14:paraId="09AAFB42" w14:textId="77777777" w:rsidR="00757740" w:rsidRDefault="00757740" w:rsidP="00757740">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Script rules comes in four main flavours, and always contain a '=&gt;'</w:t>
      </w:r>
    </w:p>
    <w:p w14:paraId="7F75D822"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"@(&lt;time&gt;) &amp; &lt;expression&gt; =&gt; &lt;expression&gt;"</w:t>
      </w:r>
      <w:r>
        <w:rPr>
          <w:rStyle w:val="pun"/>
          <w:color w:val="666600"/>
          <w:sz w:val="21"/>
          <w:szCs w:val="21"/>
        </w:rPr>
        <w:t>)</w:t>
      </w:r>
      <w:r>
        <w:rPr>
          <w:rStyle w:val="pln"/>
          <w:color w:val="000000"/>
          <w:sz w:val="21"/>
          <w:szCs w:val="21"/>
        </w:rPr>
        <w:t xml:space="preserve">  </w:t>
      </w:r>
      <w:r>
        <w:rPr>
          <w:rStyle w:val="com"/>
          <w:color w:val="880000"/>
          <w:sz w:val="21"/>
          <w:szCs w:val="21"/>
        </w:rPr>
        <w:t xml:space="preserve">-- daily schedules </w:t>
      </w:r>
    </w:p>
    <w:p w14:paraId="66F1834A"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"@@(&lt;time&gt;) &amp; &lt;expression&gt; =&gt; &lt;expression&gt;"</w:t>
      </w:r>
      <w:r>
        <w:rPr>
          <w:rStyle w:val="pun"/>
          <w:color w:val="666600"/>
          <w:sz w:val="21"/>
          <w:szCs w:val="21"/>
        </w:rPr>
        <w:t>)</w:t>
      </w:r>
      <w:r>
        <w:rPr>
          <w:rStyle w:val="pln"/>
          <w:color w:val="000000"/>
          <w:sz w:val="21"/>
          <w:szCs w:val="21"/>
        </w:rPr>
        <w:t xml:space="preserve"> </w:t>
      </w:r>
      <w:r>
        <w:rPr>
          <w:rStyle w:val="com"/>
          <w:color w:val="880000"/>
          <w:sz w:val="21"/>
          <w:szCs w:val="21"/>
        </w:rPr>
        <w:t xml:space="preserve">-- interval schedules </w:t>
      </w:r>
    </w:p>
    <w:p w14:paraId="5A46A04C"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"&lt;trigger expressions&gt; =&gt; &lt;expression&gt;"</w:t>
      </w:r>
      <w:r>
        <w:rPr>
          <w:rStyle w:val="pun"/>
          <w:color w:val="666600"/>
          <w:sz w:val="21"/>
          <w:szCs w:val="21"/>
        </w:rPr>
        <w:t>)</w:t>
      </w:r>
      <w:r>
        <w:rPr>
          <w:rStyle w:val="pln"/>
          <w:color w:val="000000"/>
          <w:sz w:val="21"/>
          <w:szCs w:val="21"/>
        </w:rPr>
        <w:t xml:space="preserve">     </w:t>
      </w:r>
      <w:r>
        <w:rPr>
          <w:rStyle w:val="com"/>
          <w:color w:val="880000"/>
          <w:sz w:val="21"/>
          <w:szCs w:val="21"/>
        </w:rPr>
        <w:t xml:space="preserve">-- trigger rules </w:t>
      </w:r>
    </w:p>
    <w:p w14:paraId="62806B75"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"#&lt;event&gt; &amp; &lt;expression&gt; =&gt; &lt;expression&gt;"</w:t>
      </w:r>
      <w:r>
        <w:rPr>
          <w:rStyle w:val="pun"/>
          <w:color w:val="666600"/>
          <w:sz w:val="21"/>
          <w:szCs w:val="21"/>
        </w:rPr>
        <w:t>)</w:t>
      </w:r>
      <w:r>
        <w:rPr>
          <w:rStyle w:val="pln"/>
          <w:color w:val="000000"/>
          <w:sz w:val="21"/>
          <w:szCs w:val="21"/>
        </w:rPr>
        <w:t xml:space="preserve">   </w:t>
      </w:r>
      <w:r>
        <w:rPr>
          <w:rStyle w:val="com"/>
          <w:color w:val="880000"/>
          <w:sz w:val="21"/>
          <w:szCs w:val="21"/>
        </w:rPr>
        <w:t>-- event rules</w:t>
      </w:r>
    </w:p>
    <w:p w14:paraId="73A75E43" w14:textId="77777777" w:rsidR="00757740" w:rsidRDefault="00757740" w:rsidP="00757740">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Rules are expressed as Lua strings and are compiled and registered with the function Rule.eval(&lt;rule string&gt;)</w:t>
      </w:r>
    </w:p>
    <w:p w14:paraId="76D82CB8" w14:textId="77777777" w:rsidR="00757740" w:rsidRDefault="00757740" w:rsidP="00757740">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Later when matching conditions are met the rule is executed - conditions are on the left-hand side of the '=&gt;' and actions on the right-hand side</w:t>
      </w:r>
    </w:p>
    <w:p w14:paraId="5E387CC3" w14:textId="77777777" w:rsidR="00757740" w:rsidRDefault="00757740" w:rsidP="00757740">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Expression given to Rule.eval without an '=&gt;' is evaluated immediatly.</w:t>
      </w:r>
    </w:p>
    <w:p w14:paraId="381730AA"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"5+6"</w:t>
      </w:r>
      <w:r>
        <w:rPr>
          <w:rStyle w:val="pun"/>
          <w:color w:val="666600"/>
          <w:sz w:val="21"/>
          <w:szCs w:val="21"/>
        </w:rPr>
        <w:t>)</w:t>
      </w:r>
    </w:p>
    <w:p w14:paraId="6CB2ABD8"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un"/>
          <w:color w:val="666600"/>
          <w:sz w:val="21"/>
          <w:szCs w:val="21"/>
        </w:rPr>
        <w:t>&gt;</w:t>
      </w:r>
      <w:r>
        <w:rPr>
          <w:rStyle w:val="lit"/>
          <w:color w:val="006666"/>
          <w:sz w:val="21"/>
          <w:szCs w:val="21"/>
        </w:rPr>
        <w:t>11</w:t>
      </w:r>
    </w:p>
    <w:p w14:paraId="1D775F41" w14:textId="77777777" w:rsidR="00757740" w:rsidRDefault="00757740" w:rsidP="00757740">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@time -- always part of a rule. Run action at time of day</w:t>
      </w:r>
    </w:p>
    <w:p w14:paraId="078DF5BE"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"@10:00 =&gt; lamp:on"</w:t>
      </w:r>
      <w:r>
        <w:rPr>
          <w:rStyle w:val="pun"/>
          <w:color w:val="666600"/>
          <w:sz w:val="21"/>
          <w:szCs w:val="21"/>
        </w:rPr>
        <w:t>)</w:t>
      </w:r>
      <w:r>
        <w:rPr>
          <w:rStyle w:val="pln"/>
          <w:color w:val="000000"/>
          <w:sz w:val="21"/>
          <w:szCs w:val="21"/>
        </w:rPr>
        <w:t xml:space="preserve"> </w:t>
      </w:r>
      <w:r>
        <w:rPr>
          <w:rStyle w:val="com"/>
          <w:color w:val="880000"/>
          <w:sz w:val="21"/>
          <w:szCs w:val="21"/>
        </w:rPr>
        <w:t>-- turn on lamp at 10:00 every day</w:t>
      </w:r>
    </w:p>
    <w:p w14:paraId="6C19252E" w14:textId="77777777" w:rsidR="00757740" w:rsidRDefault="00757740" w:rsidP="00757740">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@{t1,...tn} -- always part of a rule. Run action at times of day</w:t>
      </w:r>
    </w:p>
    <w:p w14:paraId="1BB44788"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"@{sunset+00:15, sunrise-00:20} =&gt; lamp:on"</w:t>
      </w:r>
      <w:r>
        <w:rPr>
          <w:rStyle w:val="pun"/>
          <w:color w:val="666600"/>
          <w:sz w:val="21"/>
          <w:szCs w:val="21"/>
        </w:rPr>
        <w:t>)</w:t>
      </w:r>
      <w:r>
        <w:rPr>
          <w:rStyle w:val="pln"/>
          <w:color w:val="000000"/>
          <w:sz w:val="21"/>
          <w:szCs w:val="21"/>
        </w:rPr>
        <w:t xml:space="preserve"> </w:t>
      </w:r>
      <w:r>
        <w:rPr>
          <w:rStyle w:val="com"/>
          <w:color w:val="880000"/>
          <w:sz w:val="21"/>
          <w:szCs w:val="21"/>
        </w:rPr>
        <w:t>-- turn on lamp at sunrise minus 15min and sunset plus 15min every day</w:t>
      </w:r>
    </w:p>
    <w:p w14:paraId="6E28DC95" w14:textId="77777777" w:rsidR="00757740" w:rsidRDefault="00757740" w:rsidP="00757740">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@{catch,t1,...} -- if the first argument in the time parameter list is the constant 'catch' the framework tries to catchup actions that have already passed when the framework starts up</w:t>
      </w:r>
    </w:p>
    <w:p w14:paraId="30A33877"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"@{catch,10:00} -- If it's after 10:00 when starting up run the action anyway and schedule the next for next day..  </w:t>
      </w:r>
    </w:p>
    <w:p w14:paraId="00B9FC49" w14:textId="77777777" w:rsidR="00757740" w:rsidRDefault="00757740" w:rsidP="00757740">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@@intervall -- always part of a rule. repeat action at specified interval</w:t>
      </w:r>
    </w:p>
    <w:p w14:paraId="7A1021D5"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"@@00:10 =&gt; lamp:on"</w:t>
      </w:r>
      <w:r>
        <w:rPr>
          <w:rStyle w:val="pun"/>
          <w:color w:val="666600"/>
          <w:sz w:val="21"/>
          <w:szCs w:val="21"/>
        </w:rPr>
        <w:t>)</w:t>
      </w:r>
      <w:r>
        <w:rPr>
          <w:rStyle w:val="pln"/>
          <w:color w:val="000000"/>
          <w:sz w:val="21"/>
          <w:szCs w:val="21"/>
        </w:rPr>
        <w:t xml:space="preserve"> </w:t>
      </w:r>
      <w:r>
        <w:rPr>
          <w:rStyle w:val="com"/>
          <w:color w:val="880000"/>
          <w:sz w:val="21"/>
          <w:szCs w:val="21"/>
        </w:rPr>
        <w:t>-- turn on lamp every 10min Rule.eval("@@rnd(00:10,00:40) =&gt; lamp:on") -- turn on lamp random interval between 10min and 40min</w:t>
      </w:r>
    </w:p>
    <w:p w14:paraId="57EED3C0" w14:textId="77777777" w:rsidR="00757740" w:rsidRDefault="00757740" w:rsidP="00757740">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#event -- event triggering rule.</w:t>
      </w:r>
    </w:p>
    <w:p w14:paraId="003E5D5F" w14:textId="77777777" w:rsidR="00757740" w:rsidRDefault="00757740" w:rsidP="00757740">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'#foo' is a short for {type='foo'}</w:t>
      </w:r>
    </w:p>
    <w:p w14:paraId="7390B936" w14:textId="77777777" w:rsidR="00757740" w:rsidRDefault="00757740" w:rsidP="00757740">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'#foo{bar=9}' is a short for {type='foo', bar=9}</w:t>
      </w:r>
    </w:p>
    <w:p w14:paraId="121E3333"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lastRenderedPageBreak/>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"#property{deviceID=9,value='$&gt;0'} =&gt; log('Device 9 turned on')"</w:t>
      </w:r>
      <w:r>
        <w:rPr>
          <w:rStyle w:val="pun"/>
          <w:color w:val="666600"/>
          <w:sz w:val="21"/>
          <w:szCs w:val="21"/>
        </w:rPr>
        <w:t>)</w:t>
      </w:r>
      <w:r>
        <w:rPr>
          <w:rStyle w:val="pln"/>
          <w:color w:val="000000"/>
          <w:sz w:val="21"/>
          <w:szCs w:val="21"/>
        </w:rPr>
        <w:t xml:space="preserve"> </w:t>
      </w:r>
      <w:r>
        <w:rPr>
          <w:rStyle w:val="com"/>
          <w:color w:val="880000"/>
          <w:sz w:val="21"/>
          <w:szCs w:val="21"/>
        </w:rPr>
        <w:t>-- same as Rule.eval("9:isOn =&gt; log('Device ...)")</w:t>
      </w:r>
    </w:p>
    <w:p w14:paraId="2B9EE0A7" w14:textId="77777777" w:rsidR="00757740" w:rsidRDefault="00757740" w:rsidP="00757740">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Matching with constraints are allowed in event values and start with '$..'. Variables bound in matching expression available as local vars in rest of rule.</w:t>
      </w:r>
    </w:p>
    <w:p w14:paraId="091D3832"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"#global{name='Foo',value='$a'} =&gt; log('Fibaro global Foo's value set to %s',a)"</w:t>
      </w:r>
      <w:r>
        <w:rPr>
          <w:rStyle w:val="pun"/>
          <w:color w:val="666600"/>
          <w:sz w:val="21"/>
          <w:szCs w:val="21"/>
        </w:rPr>
        <w:t>)</w:t>
      </w:r>
      <w:r>
        <w:rPr>
          <w:rStyle w:val="pln"/>
          <w:color w:val="000000"/>
          <w:sz w:val="21"/>
          <w:szCs w:val="21"/>
        </w:rPr>
        <w:t xml:space="preserve"> </w:t>
      </w:r>
    </w:p>
    <w:p w14:paraId="41017B41"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"#property{deviceID=78,value='$a&gt;0'} =&gt; log('Dimmer 78 turned on with value %s',a)"</w:t>
      </w:r>
      <w:r>
        <w:rPr>
          <w:rStyle w:val="pun"/>
          <w:color w:val="666600"/>
          <w:sz w:val="21"/>
          <w:szCs w:val="21"/>
        </w:rPr>
        <w:t>)</w:t>
      </w:r>
    </w:p>
    <w:p w14:paraId="70E24314" w14:textId="77777777" w:rsidR="00757740" w:rsidRDefault="00757740" w:rsidP="00757740">
      <w:pPr>
        <w:pStyle w:val="NormalWeb"/>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'env' -- script variable that is bound the the environment the script is executing in. Specifically env.event is the event (sourceTrigger) that triggered the rule.</w:t>
      </w:r>
    </w:p>
    <w:p w14:paraId="333447A2"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rStyle w:val="pln"/>
          <w:color w:val="000000"/>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"#foo =&gt; log('inifinte loop'); post(env.event)"</w:t>
      </w:r>
      <w:r>
        <w:rPr>
          <w:rStyle w:val="pun"/>
          <w:color w:val="666600"/>
          <w:sz w:val="21"/>
          <w:szCs w:val="21"/>
        </w:rPr>
        <w:t>)</w:t>
      </w:r>
      <w:r>
        <w:rPr>
          <w:rStyle w:val="pln"/>
          <w:color w:val="000000"/>
          <w:sz w:val="21"/>
          <w:szCs w:val="21"/>
        </w:rPr>
        <w:t xml:space="preserve"> </w:t>
      </w:r>
    </w:p>
    <w:p w14:paraId="77ACE4F2" w14:textId="77777777" w:rsidR="00757740" w:rsidRDefault="00757740" w:rsidP="00757740">
      <w:pPr>
        <w:pStyle w:val="HTMLPreformatted"/>
        <w:pBdr>
          <w:top w:val="single" w:sz="6" w:space="2" w:color="888888"/>
          <w:left w:val="single" w:sz="24" w:space="2" w:color="888888"/>
          <w:bottom w:val="single" w:sz="6" w:space="2" w:color="888888"/>
          <w:right w:val="single" w:sz="6" w:space="2" w:color="888888"/>
        </w:pBdr>
        <w:rPr>
          <w:color w:val="333333"/>
          <w:sz w:val="21"/>
          <w:szCs w:val="21"/>
        </w:rPr>
      </w:pPr>
      <w:r>
        <w:rPr>
          <w:rStyle w:val="pln"/>
          <w:color w:val="000000"/>
          <w:sz w:val="21"/>
          <w:szCs w:val="21"/>
        </w:rPr>
        <w:t>Rule</w:t>
      </w:r>
      <w:r>
        <w:rPr>
          <w:rStyle w:val="pun"/>
          <w:color w:val="666600"/>
          <w:sz w:val="21"/>
          <w:szCs w:val="21"/>
        </w:rPr>
        <w:t>.</w:t>
      </w:r>
      <w:r>
        <w:rPr>
          <w:rStyle w:val="pln"/>
          <w:color w:val="000000"/>
          <w:sz w:val="21"/>
          <w:szCs w:val="21"/>
        </w:rPr>
        <w:t>eval</w:t>
      </w:r>
      <w:r>
        <w:rPr>
          <w:rStyle w:val="pun"/>
          <w:color w:val="666600"/>
          <w:sz w:val="21"/>
          <w:szCs w:val="21"/>
        </w:rPr>
        <w:t>(</w:t>
      </w:r>
      <w:r>
        <w:rPr>
          <w:rStyle w:val="str"/>
          <w:color w:val="008800"/>
          <w:sz w:val="21"/>
          <w:szCs w:val="21"/>
        </w:rPr>
        <w:t>"#property{deviceID=66} =&gt; log('deviceID 66 value is %s',env.event.value)"</w:t>
      </w:r>
      <w:r>
        <w:rPr>
          <w:rStyle w:val="pun"/>
          <w:color w:val="666600"/>
          <w:sz w:val="21"/>
          <w:szCs w:val="21"/>
        </w:rPr>
        <w:t>)</w:t>
      </w:r>
    </w:p>
    <w:p w14:paraId="02C59AE2" w14:textId="77777777" w:rsidR="00757740" w:rsidRPr="00757740" w:rsidRDefault="00757740" w:rsidP="00757740">
      <w:pPr>
        <w:rPr>
          <w:lang w:val="en-SE"/>
        </w:rPr>
      </w:pPr>
    </w:p>
    <w:p w14:paraId="2235ADCA" w14:textId="77777777" w:rsidR="00757740" w:rsidRPr="00CC1F35" w:rsidRDefault="00757740" w:rsidP="00CC1F35"/>
    <w:p w14:paraId="7955D7A2" w14:textId="2FF0AEEA" w:rsidR="00524387" w:rsidRDefault="00743093">
      <w:pPr>
        <w:pStyle w:val="Heading2"/>
      </w:pPr>
      <w:bookmarkStart w:id="42" w:name="_Toc72224628"/>
      <w:bookmarkStart w:id="43" w:name="_Toc72299921"/>
      <w:r>
        <w:t>Implementation notes</w:t>
      </w:r>
      <w:bookmarkEnd w:id="42"/>
      <w:bookmarkEnd w:id="43"/>
    </w:p>
    <w:sdt>
      <w:sdtPr>
        <w:id w:val="-1299530745"/>
        <w:placeholder>
          <w:docPart w:val="A3B229E8E4D66B4D9A56E0D6A4A01622"/>
        </w:placeholder>
        <w:temporary/>
        <w:showingPlcHdr/>
        <w15:appearance w15:val="hidden"/>
      </w:sdtPr>
      <w:sdtEndPr/>
      <w:sdtContent>
        <w:p w14:paraId="6D3E6A38" w14:textId="77777777" w:rsidR="00524387" w:rsidRDefault="00CB7D2E">
          <w:pPr>
            <w:pStyle w:val="ListBullet"/>
          </w:pPr>
          <w:r>
            <w:rPr>
              <w:lang w:val="en-GB" w:bidi="en-GB"/>
            </w:rPr>
            <w:t>Use styles to easily format your Word documents in no time. For example, this text uses the List Bullet Point style.</w:t>
          </w:r>
        </w:p>
        <w:p w14:paraId="0E7DD6AA" w14:textId="77777777" w:rsidR="00524387" w:rsidRDefault="00CB7D2E">
          <w:pPr>
            <w:pStyle w:val="ListBullet"/>
          </w:pPr>
          <w:r>
            <w:rPr>
              <w:lang w:val="en-GB" w:bidi="en-GB"/>
            </w:rPr>
            <w:t>In the Home tab of the ribbon, take a look at Styles to apply the formatting you want with just a tap.</w:t>
          </w:r>
        </w:p>
      </w:sdtContent>
    </w:sdt>
    <w:tbl>
      <w:tblPr>
        <w:tblStyle w:val="ModernPaper"/>
        <w:tblW w:w="5000" w:type="pct"/>
        <w:tblLook w:val="04A0" w:firstRow="1" w:lastRow="0" w:firstColumn="1" w:lastColumn="0" w:noHBand="0" w:noVBand="1"/>
        <w:tblCaption w:val="Content table"/>
      </w:tblPr>
      <w:tblGrid>
        <w:gridCol w:w="3247"/>
        <w:gridCol w:w="3250"/>
        <w:gridCol w:w="3250"/>
      </w:tblGrid>
      <w:tr w:rsidR="00524387" w14:paraId="5A79D0F8" w14:textId="77777777" w:rsidTr="005243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vAlign w:val="bottom"/>
          </w:tcPr>
          <w:p w14:paraId="0CA0F607" w14:textId="77777777" w:rsidR="00524387" w:rsidRDefault="00524387"/>
        </w:tc>
        <w:tc>
          <w:tcPr>
            <w:tcW w:w="1667" w:type="pct"/>
            <w:vAlign w:val="bottom"/>
          </w:tcPr>
          <w:sdt>
            <w:sdtPr>
              <w:id w:val="799576294"/>
              <w:placeholder>
                <w:docPart w:val="3ECB3E2A7DA0CF4183CEC94427913C88"/>
              </w:placeholder>
              <w:temporary/>
              <w:showingPlcHdr/>
              <w15:appearance w15:val="hidden"/>
            </w:sdtPr>
            <w:sdtEndPr/>
            <w:sdtContent>
              <w:p w14:paraId="160B1BD9" w14:textId="77777777" w:rsidR="00524387" w:rsidRDefault="00CB7D2E">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sdtContent>
          </w:sdt>
        </w:tc>
        <w:tc>
          <w:tcPr>
            <w:tcW w:w="1667" w:type="pct"/>
            <w:vAlign w:val="bottom"/>
          </w:tcPr>
          <w:sdt>
            <w:sdtPr>
              <w:id w:val="804584936"/>
              <w:placeholder>
                <w:docPart w:val="5B9CB6C6C0AB00459B8AA5F2D8FC1400"/>
              </w:placeholder>
              <w:temporary/>
              <w:showingPlcHdr/>
              <w15:appearance w15:val="hidden"/>
            </w:sdtPr>
            <w:sdtEndPr/>
            <w:sdtContent>
              <w:p w14:paraId="43381B3D" w14:textId="77777777" w:rsidR="00524387" w:rsidRDefault="00CB7D2E">
                <w:pPr>
                  <w:cnfStyle w:val="100000000000" w:firstRow="1" w:lastRow="0" w:firstColumn="0" w:lastColumn="0" w:oddVBand="0" w:evenVBand="0" w:oddHBand="0" w:evenHBand="0" w:firstRowFirstColumn="0" w:firstRowLastColumn="0" w:lastRowFirstColumn="0" w:lastRowLastColumn="0"/>
                </w:pPr>
                <w:r>
                  <w:rPr>
                    <w:lang w:val="en-GB" w:bidi="en-GB"/>
                  </w:rPr>
                  <w:t>Column Heading</w:t>
                </w:r>
              </w:p>
            </w:sdtContent>
          </w:sdt>
        </w:tc>
      </w:tr>
      <w:tr w:rsidR="00524387" w14:paraId="7E8C4240" w14:textId="77777777" w:rsidTr="00524387">
        <w:tc>
          <w:tcPr>
            <w:cnfStyle w:val="001000000000" w:firstRow="0" w:lastRow="0" w:firstColumn="1" w:lastColumn="0" w:oddVBand="0" w:evenVBand="0" w:oddHBand="0" w:evenHBand="0" w:firstRowFirstColumn="0" w:firstRowLastColumn="0" w:lastRowFirstColumn="0" w:lastRowLastColumn="0"/>
            <w:tcW w:w="1666" w:type="pct"/>
          </w:tcPr>
          <w:sdt>
            <w:sdtPr>
              <w:id w:val="442044713"/>
              <w:placeholder>
                <w:docPart w:val="D686A9A8546E554EA4722048C5E89788"/>
              </w:placeholder>
              <w:temporary/>
              <w:showingPlcHdr/>
              <w15:appearance w15:val="hidden"/>
            </w:sdtPr>
            <w:sdtEndPr/>
            <w:sdtContent>
              <w:p w14:paraId="0E52A3D2" w14:textId="77777777" w:rsidR="00524387" w:rsidRDefault="00CB7D2E">
                <w:r>
                  <w:rPr>
                    <w:lang w:val="en-GB" w:bidi="en-GB"/>
                  </w:rPr>
                  <w:t>Row Heading</w:t>
                </w:r>
              </w:p>
            </w:sdtContent>
          </w:sdt>
        </w:tc>
        <w:tc>
          <w:tcPr>
            <w:tcW w:w="1667" w:type="pct"/>
          </w:tcPr>
          <w:sdt>
            <w:sdtPr>
              <w:id w:val="-1914071874"/>
              <w:placeholder>
                <w:docPart w:val="944B4CC6F886C34B85410D6DA07AB025"/>
              </w:placeholder>
              <w:temporary/>
              <w:showingPlcHdr/>
              <w15:appearance w15:val="hidden"/>
            </w:sdtPr>
            <w:sdtEndPr/>
            <w:sdtContent>
              <w:p w14:paraId="13636E15" w14:textId="77777777"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Text</w:t>
                </w:r>
              </w:p>
            </w:sdtContent>
          </w:sdt>
        </w:tc>
        <w:tc>
          <w:tcPr>
            <w:tcW w:w="1667" w:type="pct"/>
          </w:tcPr>
          <w:sdt>
            <w:sdtPr>
              <w:id w:val="-1935820142"/>
              <w:placeholder>
                <w:docPart w:val="9192838559A70243A6AF5CDFCF7C557C"/>
              </w:placeholder>
              <w:temporary/>
              <w:showingPlcHdr/>
              <w15:appearance w15:val="hidden"/>
            </w:sdtPr>
            <w:sdtEndPr/>
            <w:sdtContent>
              <w:p w14:paraId="6882D758" w14:textId="77777777"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123.45</w:t>
                </w:r>
              </w:p>
            </w:sdtContent>
          </w:sdt>
        </w:tc>
      </w:tr>
      <w:tr w:rsidR="00524387" w14:paraId="581EAEC0" w14:textId="77777777" w:rsidTr="00524387">
        <w:tc>
          <w:tcPr>
            <w:cnfStyle w:val="001000000000" w:firstRow="0" w:lastRow="0" w:firstColumn="1" w:lastColumn="0" w:oddVBand="0" w:evenVBand="0" w:oddHBand="0" w:evenHBand="0" w:firstRowFirstColumn="0" w:firstRowLastColumn="0" w:lastRowFirstColumn="0" w:lastRowLastColumn="0"/>
            <w:tcW w:w="1666" w:type="pct"/>
          </w:tcPr>
          <w:sdt>
            <w:sdtPr>
              <w:id w:val="-587159235"/>
              <w:placeholder>
                <w:docPart w:val="919DEAD268D68A4491F9211D80CEAFA5"/>
              </w:placeholder>
              <w:temporary/>
              <w:showingPlcHdr/>
              <w15:appearance w15:val="hidden"/>
            </w:sdtPr>
            <w:sdtEndPr/>
            <w:sdtContent>
              <w:p w14:paraId="65D6980B" w14:textId="77777777" w:rsidR="00524387" w:rsidRDefault="00CB7D2E">
                <w:r>
                  <w:rPr>
                    <w:lang w:val="en-GB" w:bidi="en-GB"/>
                  </w:rPr>
                  <w:t>Row Heading</w:t>
                </w:r>
              </w:p>
            </w:sdtContent>
          </w:sdt>
        </w:tc>
        <w:tc>
          <w:tcPr>
            <w:tcW w:w="1667" w:type="pct"/>
          </w:tcPr>
          <w:sdt>
            <w:sdtPr>
              <w:id w:val="-271329554"/>
              <w:placeholder>
                <w:docPart w:val="AA8AB009B067FA448A0B98A69BF86C81"/>
              </w:placeholder>
              <w:temporary/>
              <w:showingPlcHdr/>
              <w15:appearance w15:val="hidden"/>
            </w:sdtPr>
            <w:sdtEndPr/>
            <w:sdtContent>
              <w:p w14:paraId="7493D581" w14:textId="77777777"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Text</w:t>
                </w:r>
              </w:p>
            </w:sdtContent>
          </w:sdt>
        </w:tc>
        <w:tc>
          <w:tcPr>
            <w:tcW w:w="1667" w:type="pct"/>
          </w:tcPr>
          <w:sdt>
            <w:sdtPr>
              <w:id w:val="-972282780"/>
              <w:placeholder>
                <w:docPart w:val="C17169FFA26776458155E8BF19D4DD64"/>
              </w:placeholder>
              <w:temporary/>
              <w:showingPlcHdr/>
              <w15:appearance w15:val="hidden"/>
            </w:sdtPr>
            <w:sdtEndPr/>
            <w:sdtContent>
              <w:p w14:paraId="6672AB33" w14:textId="77777777" w:rsidR="00524387" w:rsidRDefault="00CB7D2E">
                <w:pPr>
                  <w:cnfStyle w:val="000000000000" w:firstRow="0" w:lastRow="0" w:firstColumn="0" w:lastColumn="0" w:oddVBand="0" w:evenVBand="0" w:oddHBand="0" w:evenHBand="0" w:firstRowFirstColumn="0" w:firstRowLastColumn="0" w:lastRowFirstColumn="0" w:lastRowLastColumn="0"/>
                </w:pPr>
                <w:r>
                  <w:rPr>
                    <w:lang w:val="en-GB" w:bidi="en-GB"/>
                  </w:rPr>
                  <w:t>123.45</w:t>
                </w:r>
              </w:p>
            </w:sdtContent>
          </w:sdt>
        </w:tc>
      </w:tr>
      <w:tr w:rsidR="00524387" w14:paraId="0F26C80D" w14:textId="77777777" w:rsidTr="00524387">
        <w:tc>
          <w:tcPr>
            <w:cnfStyle w:val="001000000000" w:firstRow="0" w:lastRow="0" w:firstColumn="1" w:lastColumn="0" w:oddVBand="0" w:evenVBand="0" w:oddHBand="0" w:evenHBand="0" w:firstRowFirstColumn="0" w:firstRowLastColumn="0" w:lastRowFirstColumn="0" w:lastRowLastColumn="0"/>
            <w:tcW w:w="1666" w:type="pct"/>
          </w:tcPr>
          <w:p w14:paraId="3A7BA7A6" w14:textId="77777777" w:rsidR="00524387" w:rsidRDefault="00524387">
            <w:pPr>
              <w:rPr>
                <w:b w:val="0"/>
              </w:rPr>
            </w:pPr>
          </w:p>
          <w:p w14:paraId="2C22D2D1" w14:textId="3F730460" w:rsidR="00743093" w:rsidRDefault="00743093" w:rsidP="00743093">
            <w:pPr>
              <w:jc w:val="left"/>
            </w:pPr>
          </w:p>
        </w:tc>
        <w:tc>
          <w:tcPr>
            <w:tcW w:w="1667" w:type="pct"/>
          </w:tcPr>
          <w:p w14:paraId="4EFE7850" w14:textId="77777777" w:rsidR="00524387" w:rsidRDefault="00524387">
            <w:pPr>
              <w:cnfStyle w:val="000000000000" w:firstRow="0" w:lastRow="0" w:firstColumn="0" w:lastColumn="0" w:oddVBand="0" w:evenVBand="0" w:oddHBand="0" w:evenHBand="0" w:firstRowFirstColumn="0" w:firstRowLastColumn="0" w:lastRowFirstColumn="0" w:lastRowLastColumn="0"/>
            </w:pPr>
          </w:p>
        </w:tc>
        <w:tc>
          <w:tcPr>
            <w:tcW w:w="1667" w:type="pct"/>
          </w:tcPr>
          <w:p w14:paraId="135A6D7B" w14:textId="77777777" w:rsidR="00524387" w:rsidRDefault="00524387">
            <w:pPr>
              <w:cnfStyle w:val="000000000000" w:firstRow="0" w:lastRow="0" w:firstColumn="0" w:lastColumn="0" w:oddVBand="0" w:evenVBand="0" w:oddHBand="0" w:evenHBand="0" w:firstRowFirstColumn="0" w:firstRowLastColumn="0" w:lastRowFirstColumn="0" w:lastRowLastColumn="0"/>
            </w:pPr>
          </w:p>
        </w:tc>
      </w:tr>
    </w:tbl>
    <w:p w14:paraId="5DD54F52" w14:textId="77777777" w:rsidR="00524387" w:rsidRDefault="00524387"/>
    <w:sectPr w:rsidR="00524387">
      <w:footerReference w:type="default" r:id="rId9"/>
      <w:pgSz w:w="11907" w:h="16839" w:code="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537FD" w14:textId="77777777" w:rsidR="00F62E99" w:rsidRDefault="00F62E99">
      <w:pPr>
        <w:spacing w:after="0" w:line="240" w:lineRule="auto"/>
      </w:pPr>
      <w:r>
        <w:separator/>
      </w:r>
    </w:p>
  </w:endnote>
  <w:endnote w:type="continuationSeparator" w:id="0">
    <w:p w14:paraId="7520F359" w14:textId="77777777" w:rsidR="00F62E99" w:rsidRDefault="00F62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893270"/>
      <w:docPartObj>
        <w:docPartGallery w:val="Page Numbers (Top of Page)"/>
        <w:docPartUnique/>
      </w:docPartObj>
    </w:sdtPr>
    <w:sdtEndPr/>
    <w:sdtContent>
      <w:p w14:paraId="1D05C6B6" w14:textId="77777777" w:rsidR="00524387" w:rsidRDefault="00CB7D2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5905F" w14:textId="77777777" w:rsidR="00F62E99" w:rsidRDefault="00F62E99">
      <w:pPr>
        <w:spacing w:after="0" w:line="240" w:lineRule="auto"/>
      </w:pPr>
      <w:r>
        <w:separator/>
      </w:r>
    </w:p>
  </w:footnote>
  <w:footnote w:type="continuationSeparator" w:id="0">
    <w:p w14:paraId="6D5ED5B2" w14:textId="77777777" w:rsidR="00F62E99" w:rsidRDefault="00F62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53D32"/>
    <w:multiLevelType w:val="multilevel"/>
    <w:tmpl w:val="D4E6040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D567F"/>
    <w:multiLevelType w:val="multilevel"/>
    <w:tmpl w:val="35DC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0">
      <w:startOverride w:val="1"/>
    </w:lvlOverride>
  </w:num>
  <w:num w:numId="3">
    <w:abstractNumId w:val="3"/>
  </w:num>
  <w:num w:numId="4">
    <w:abstractNumId w:val="0"/>
  </w:num>
  <w:num w:numId="5">
    <w:abstractNumId w:val="6"/>
  </w:num>
  <w:num w:numId="6">
    <w:abstractNumId w:val="5"/>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7B"/>
    <w:rsid w:val="00007681"/>
    <w:rsid w:val="003100D4"/>
    <w:rsid w:val="00524387"/>
    <w:rsid w:val="00663856"/>
    <w:rsid w:val="00743093"/>
    <w:rsid w:val="00757740"/>
    <w:rsid w:val="00760868"/>
    <w:rsid w:val="00863819"/>
    <w:rsid w:val="00914FAA"/>
    <w:rsid w:val="009A1F7B"/>
    <w:rsid w:val="00CB7D2E"/>
    <w:rsid w:val="00CC1F35"/>
    <w:rsid w:val="00D97E8E"/>
    <w:rsid w:val="00E51F7B"/>
    <w:rsid w:val="00E81881"/>
    <w:rsid w:val="00F340BE"/>
    <w:rsid w:val="00F62E99"/>
    <w:rsid w:val="00FB70F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5994C"/>
  <w15:chartTrackingRefBased/>
  <w15:docId w15:val="{72854892-662D-6744-A9B9-8C266D66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743093"/>
    <w:pPr>
      <w:tabs>
        <w:tab w:val="right" w:leader="dot" w:pos="9737"/>
      </w:tabs>
      <w:spacing w:after="100"/>
    </w:pPr>
    <w:rPr>
      <w:b/>
      <w:bCs/>
      <w:sz w:val="44"/>
      <w:szCs w:val="44"/>
    </w:rPr>
  </w:style>
  <w:style w:type="paragraph" w:styleId="TOC2">
    <w:name w:val="toc 2"/>
    <w:basedOn w:val="Normal"/>
    <w:next w:val="Normal"/>
    <w:autoRedefine/>
    <w:uiPriority w:val="39"/>
    <w:unhideWhenUsed/>
    <w:rsid w:val="00CC1F35"/>
    <w:pPr>
      <w:spacing w:after="100"/>
      <w:ind w:left="220"/>
    </w:pPr>
  </w:style>
  <w:style w:type="character" w:styleId="Hyperlink">
    <w:name w:val="Hyperlink"/>
    <w:basedOn w:val="DefaultParagraphFont"/>
    <w:uiPriority w:val="99"/>
    <w:unhideWhenUsed/>
    <w:rsid w:val="00CC1F35"/>
    <w:rPr>
      <w:color w:val="847B97" w:themeColor="hyperlink"/>
      <w:u w:val="single"/>
    </w:rPr>
  </w:style>
  <w:style w:type="paragraph" w:customStyle="1" w:styleId="Code">
    <w:name w:val="Code"/>
    <w:basedOn w:val="Normal"/>
    <w:qFormat/>
    <w:rsid w:val="00CC1F35"/>
    <w:rPr>
      <w:rFonts w:ascii="Courier" w:hAnsi="Courier"/>
    </w:rPr>
  </w:style>
  <w:style w:type="paragraph" w:styleId="TOC3">
    <w:name w:val="toc 3"/>
    <w:basedOn w:val="Normal"/>
    <w:next w:val="Normal"/>
    <w:autoRedefine/>
    <w:uiPriority w:val="39"/>
    <w:unhideWhenUsed/>
    <w:rsid w:val="00743093"/>
    <w:pPr>
      <w:spacing w:after="100"/>
      <w:ind w:left="440"/>
    </w:pPr>
  </w:style>
  <w:style w:type="character" w:styleId="FollowedHyperlink">
    <w:name w:val="FollowedHyperlink"/>
    <w:basedOn w:val="DefaultParagraphFont"/>
    <w:uiPriority w:val="99"/>
    <w:semiHidden/>
    <w:unhideWhenUsed/>
    <w:rsid w:val="00743093"/>
    <w:rPr>
      <w:color w:val="487B97" w:themeColor="followedHyperlink"/>
      <w:u w:val="single"/>
    </w:rPr>
  </w:style>
  <w:style w:type="paragraph" w:styleId="NormalWeb">
    <w:name w:val="Normal (Web)"/>
    <w:basedOn w:val="Normal"/>
    <w:uiPriority w:val="99"/>
    <w:semiHidden/>
    <w:unhideWhenUsed/>
    <w:rsid w:val="00D97E8E"/>
    <w:pPr>
      <w:spacing w:before="100" w:beforeAutospacing="1" w:after="100" w:afterAutospacing="1" w:line="240" w:lineRule="auto"/>
    </w:pPr>
    <w:rPr>
      <w:rFonts w:ascii="Times New Roman" w:eastAsia="Times New Roman" w:hAnsi="Times New Roman" w:cs="Times New Roman"/>
      <w:color w:val="auto"/>
      <w:sz w:val="24"/>
      <w:szCs w:val="24"/>
      <w:lang w:val="en-SE" w:eastAsia="en-GB"/>
    </w:rPr>
  </w:style>
  <w:style w:type="paragraph" w:styleId="TOC4">
    <w:name w:val="toc 4"/>
    <w:basedOn w:val="Normal"/>
    <w:next w:val="Normal"/>
    <w:autoRedefine/>
    <w:uiPriority w:val="39"/>
    <w:unhideWhenUsed/>
    <w:rsid w:val="00D97E8E"/>
    <w:pPr>
      <w:spacing w:after="100"/>
      <w:ind w:left="660"/>
    </w:pPr>
  </w:style>
  <w:style w:type="paragraph" w:styleId="HTMLPreformatted">
    <w:name w:val="HTML Preformatted"/>
    <w:basedOn w:val="Normal"/>
    <w:link w:val="HTMLPreformattedChar"/>
    <w:uiPriority w:val="99"/>
    <w:semiHidden/>
    <w:unhideWhenUsed/>
    <w:rsid w:val="00D9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SE" w:eastAsia="en-GB"/>
    </w:rPr>
  </w:style>
  <w:style w:type="character" w:customStyle="1" w:styleId="HTMLPreformattedChar">
    <w:name w:val="HTML Preformatted Char"/>
    <w:basedOn w:val="DefaultParagraphFont"/>
    <w:link w:val="HTMLPreformatted"/>
    <w:uiPriority w:val="99"/>
    <w:semiHidden/>
    <w:rsid w:val="00D97E8E"/>
    <w:rPr>
      <w:rFonts w:ascii="Courier New" w:eastAsia="Times New Roman" w:hAnsi="Courier New" w:cs="Courier New"/>
      <w:color w:val="auto"/>
      <w:sz w:val="20"/>
      <w:szCs w:val="20"/>
      <w:lang w:val="en-SE" w:eastAsia="en-GB"/>
    </w:rPr>
  </w:style>
  <w:style w:type="character" w:customStyle="1" w:styleId="pln">
    <w:name w:val="pln"/>
    <w:basedOn w:val="DefaultParagraphFont"/>
    <w:rsid w:val="00D97E8E"/>
  </w:style>
  <w:style w:type="character" w:customStyle="1" w:styleId="pun">
    <w:name w:val="pun"/>
    <w:basedOn w:val="DefaultParagraphFont"/>
    <w:rsid w:val="00D97E8E"/>
  </w:style>
  <w:style w:type="character" w:customStyle="1" w:styleId="str">
    <w:name w:val="str"/>
    <w:basedOn w:val="DefaultParagraphFont"/>
    <w:rsid w:val="00D97E8E"/>
  </w:style>
  <w:style w:type="character" w:customStyle="1" w:styleId="kwd">
    <w:name w:val="kwd"/>
    <w:basedOn w:val="DefaultParagraphFont"/>
    <w:rsid w:val="00D97E8E"/>
  </w:style>
  <w:style w:type="character" w:customStyle="1" w:styleId="lit">
    <w:name w:val="lit"/>
    <w:basedOn w:val="DefaultParagraphFont"/>
    <w:rsid w:val="00D97E8E"/>
  </w:style>
  <w:style w:type="character" w:customStyle="1" w:styleId="com">
    <w:name w:val="com"/>
    <w:basedOn w:val="DefaultParagraphFont"/>
    <w:rsid w:val="00D97E8E"/>
  </w:style>
  <w:style w:type="character" w:customStyle="1" w:styleId="apple-converted-space">
    <w:name w:val="apple-converted-space"/>
    <w:basedOn w:val="DefaultParagraphFont"/>
    <w:rsid w:val="00D97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499869">
      <w:bodyDiv w:val="1"/>
      <w:marLeft w:val="0"/>
      <w:marRight w:val="0"/>
      <w:marTop w:val="0"/>
      <w:marBottom w:val="0"/>
      <w:divBdr>
        <w:top w:val="none" w:sz="0" w:space="0" w:color="auto"/>
        <w:left w:val="none" w:sz="0" w:space="0" w:color="auto"/>
        <w:bottom w:val="none" w:sz="0" w:space="0" w:color="auto"/>
        <w:right w:val="none" w:sz="0" w:space="0" w:color="auto"/>
      </w:divBdr>
    </w:div>
    <w:div w:id="960191035">
      <w:bodyDiv w:val="1"/>
      <w:marLeft w:val="0"/>
      <w:marRight w:val="0"/>
      <w:marTop w:val="0"/>
      <w:marBottom w:val="0"/>
      <w:divBdr>
        <w:top w:val="none" w:sz="0" w:space="0" w:color="auto"/>
        <w:left w:val="none" w:sz="0" w:space="0" w:color="auto"/>
        <w:bottom w:val="none" w:sz="0" w:space="0" w:color="auto"/>
        <w:right w:val="none" w:sz="0" w:space="0" w:color="auto"/>
      </w:divBdr>
    </w:div>
    <w:div w:id="1019771575">
      <w:bodyDiv w:val="1"/>
      <w:marLeft w:val="0"/>
      <w:marRight w:val="0"/>
      <w:marTop w:val="0"/>
      <w:marBottom w:val="0"/>
      <w:divBdr>
        <w:top w:val="none" w:sz="0" w:space="0" w:color="auto"/>
        <w:left w:val="none" w:sz="0" w:space="0" w:color="auto"/>
        <w:bottom w:val="none" w:sz="0" w:space="0" w:color="auto"/>
        <w:right w:val="none" w:sz="0" w:space="0" w:color="auto"/>
      </w:divBdr>
    </w:div>
    <w:div w:id="1451822024">
      <w:bodyDiv w:val="1"/>
      <w:marLeft w:val="0"/>
      <w:marRight w:val="0"/>
      <w:marTop w:val="0"/>
      <w:marBottom w:val="0"/>
      <w:divBdr>
        <w:top w:val="none" w:sz="0" w:space="0" w:color="auto"/>
        <w:left w:val="none" w:sz="0" w:space="0" w:color="auto"/>
        <w:bottom w:val="none" w:sz="0" w:space="0" w:color="auto"/>
        <w:right w:val="none" w:sz="0" w:space="0" w:color="auto"/>
      </w:divBdr>
    </w:div>
    <w:div w:id="2017229259">
      <w:bodyDiv w:val="1"/>
      <w:marLeft w:val="0"/>
      <w:marRight w:val="0"/>
      <w:marTop w:val="0"/>
      <w:marBottom w:val="0"/>
      <w:divBdr>
        <w:top w:val="none" w:sz="0" w:space="0" w:color="auto"/>
        <w:left w:val="none" w:sz="0" w:space="0" w:color="auto"/>
        <w:bottom w:val="none" w:sz="0" w:space="0" w:color="auto"/>
        <w:right w:val="none" w:sz="0" w:space="0" w:color="auto"/>
      </w:divBdr>
    </w:div>
    <w:div w:id="213093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gabrielsson/EventRunner/wiki/Script-expressions" TargetMode="External"/><Relationship Id="rId3" Type="http://schemas.openxmlformats.org/officeDocument/2006/relationships/settings" Target="settings.xml"/><Relationship Id="rId7" Type="http://schemas.openxmlformats.org/officeDocument/2006/relationships/hyperlink" Target="https://github.com/jangabrielsson/EventRunn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ajgab/Library/Containers/com.microsoft.Word/Data/Library/Application%20Support/Microsoft/Office/16.0/DTS/en-GB%7b557382E3-6D90-CE4F-9198-C25EFFB7200E%7d/%7b36B80F1D-70BA-6A4C-B603-0C2907211CBB%7dtf100020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B229E8E4D66B4D9A56E0D6A4A01622"/>
        <w:category>
          <w:name w:val="General"/>
          <w:gallery w:val="placeholder"/>
        </w:category>
        <w:types>
          <w:type w:val="bbPlcHdr"/>
        </w:types>
        <w:behaviors>
          <w:behavior w:val="content"/>
        </w:behaviors>
        <w:guid w:val="{47A77496-4A0B-334D-B041-267C3F1B95F5}"/>
      </w:docPartPr>
      <w:docPartBody>
        <w:p w:rsidR="00925FA2" w:rsidRDefault="00634A59">
          <w:pPr>
            <w:pStyle w:val="ListBullet"/>
          </w:pPr>
          <w:r>
            <w:rPr>
              <w:lang w:val="en-GB" w:bidi="en-GB"/>
            </w:rPr>
            <w:t>Use styles to easily format your Word documents in no time. For example, this text uses the List Bullet Point style.</w:t>
          </w:r>
        </w:p>
        <w:p w:rsidR="001A4CDE" w:rsidRDefault="00634A59">
          <w:pPr>
            <w:pStyle w:val="A3B229E8E4D66B4D9A56E0D6A4A01622"/>
          </w:pPr>
          <w:r>
            <w:rPr>
              <w:lang w:val="en-GB" w:bidi="en-GB"/>
            </w:rPr>
            <w:t>In the Home tab of the ribbon, take a look at Styles to apply the formatting you want with just a tap.</w:t>
          </w:r>
        </w:p>
      </w:docPartBody>
    </w:docPart>
    <w:docPart>
      <w:docPartPr>
        <w:name w:val="3ECB3E2A7DA0CF4183CEC94427913C88"/>
        <w:category>
          <w:name w:val="General"/>
          <w:gallery w:val="placeholder"/>
        </w:category>
        <w:types>
          <w:type w:val="bbPlcHdr"/>
        </w:types>
        <w:behaviors>
          <w:behavior w:val="content"/>
        </w:behaviors>
        <w:guid w:val="{524ADED1-5DBD-E045-8C3C-3E8CCB0CCB06}"/>
      </w:docPartPr>
      <w:docPartBody>
        <w:p w:rsidR="001A4CDE" w:rsidRDefault="00634A59">
          <w:pPr>
            <w:pStyle w:val="3ECB3E2A7DA0CF4183CEC94427913C88"/>
          </w:pPr>
          <w:r>
            <w:rPr>
              <w:lang w:val="en-GB" w:bidi="en-GB"/>
            </w:rPr>
            <w:t>Column Heading</w:t>
          </w:r>
        </w:p>
      </w:docPartBody>
    </w:docPart>
    <w:docPart>
      <w:docPartPr>
        <w:name w:val="5B9CB6C6C0AB00459B8AA5F2D8FC1400"/>
        <w:category>
          <w:name w:val="General"/>
          <w:gallery w:val="placeholder"/>
        </w:category>
        <w:types>
          <w:type w:val="bbPlcHdr"/>
        </w:types>
        <w:behaviors>
          <w:behavior w:val="content"/>
        </w:behaviors>
        <w:guid w:val="{562C9A44-758F-504D-865F-FBC37AAF5605}"/>
      </w:docPartPr>
      <w:docPartBody>
        <w:p w:rsidR="001A4CDE" w:rsidRDefault="00634A59">
          <w:pPr>
            <w:pStyle w:val="5B9CB6C6C0AB00459B8AA5F2D8FC1400"/>
          </w:pPr>
          <w:r>
            <w:rPr>
              <w:lang w:val="en-GB" w:bidi="en-GB"/>
            </w:rPr>
            <w:t>Column Heading</w:t>
          </w:r>
        </w:p>
      </w:docPartBody>
    </w:docPart>
    <w:docPart>
      <w:docPartPr>
        <w:name w:val="D686A9A8546E554EA4722048C5E89788"/>
        <w:category>
          <w:name w:val="General"/>
          <w:gallery w:val="placeholder"/>
        </w:category>
        <w:types>
          <w:type w:val="bbPlcHdr"/>
        </w:types>
        <w:behaviors>
          <w:behavior w:val="content"/>
        </w:behaviors>
        <w:guid w:val="{74BEA694-2686-1142-B054-DD151A5F7164}"/>
      </w:docPartPr>
      <w:docPartBody>
        <w:p w:rsidR="001A4CDE" w:rsidRDefault="00634A59">
          <w:pPr>
            <w:pStyle w:val="D686A9A8546E554EA4722048C5E89788"/>
          </w:pPr>
          <w:r>
            <w:rPr>
              <w:lang w:val="en-GB" w:bidi="en-GB"/>
            </w:rPr>
            <w:t>Row Heading</w:t>
          </w:r>
        </w:p>
      </w:docPartBody>
    </w:docPart>
    <w:docPart>
      <w:docPartPr>
        <w:name w:val="944B4CC6F886C34B85410D6DA07AB025"/>
        <w:category>
          <w:name w:val="General"/>
          <w:gallery w:val="placeholder"/>
        </w:category>
        <w:types>
          <w:type w:val="bbPlcHdr"/>
        </w:types>
        <w:behaviors>
          <w:behavior w:val="content"/>
        </w:behaviors>
        <w:guid w:val="{A1B80A82-8598-164C-B163-234F190DEB2F}"/>
      </w:docPartPr>
      <w:docPartBody>
        <w:p w:rsidR="001A4CDE" w:rsidRDefault="00634A59">
          <w:pPr>
            <w:pStyle w:val="944B4CC6F886C34B85410D6DA07AB025"/>
          </w:pPr>
          <w:r>
            <w:rPr>
              <w:lang w:val="en-GB" w:bidi="en-GB"/>
            </w:rPr>
            <w:t>Text</w:t>
          </w:r>
        </w:p>
      </w:docPartBody>
    </w:docPart>
    <w:docPart>
      <w:docPartPr>
        <w:name w:val="9192838559A70243A6AF5CDFCF7C557C"/>
        <w:category>
          <w:name w:val="General"/>
          <w:gallery w:val="placeholder"/>
        </w:category>
        <w:types>
          <w:type w:val="bbPlcHdr"/>
        </w:types>
        <w:behaviors>
          <w:behavior w:val="content"/>
        </w:behaviors>
        <w:guid w:val="{6DE76093-F55E-464F-9FEB-4E4EF612E262}"/>
      </w:docPartPr>
      <w:docPartBody>
        <w:p w:rsidR="001A4CDE" w:rsidRDefault="00634A59">
          <w:pPr>
            <w:pStyle w:val="9192838559A70243A6AF5CDFCF7C557C"/>
          </w:pPr>
          <w:r>
            <w:rPr>
              <w:lang w:val="en-GB" w:bidi="en-GB"/>
            </w:rPr>
            <w:t>123.45</w:t>
          </w:r>
        </w:p>
      </w:docPartBody>
    </w:docPart>
    <w:docPart>
      <w:docPartPr>
        <w:name w:val="919DEAD268D68A4491F9211D80CEAFA5"/>
        <w:category>
          <w:name w:val="General"/>
          <w:gallery w:val="placeholder"/>
        </w:category>
        <w:types>
          <w:type w:val="bbPlcHdr"/>
        </w:types>
        <w:behaviors>
          <w:behavior w:val="content"/>
        </w:behaviors>
        <w:guid w:val="{697FF4E5-E815-4C41-A760-3571F64EB786}"/>
      </w:docPartPr>
      <w:docPartBody>
        <w:p w:rsidR="001A4CDE" w:rsidRDefault="00634A59">
          <w:pPr>
            <w:pStyle w:val="919DEAD268D68A4491F9211D80CEAFA5"/>
          </w:pPr>
          <w:r>
            <w:rPr>
              <w:lang w:val="en-GB" w:bidi="en-GB"/>
            </w:rPr>
            <w:t>Row Heading</w:t>
          </w:r>
        </w:p>
      </w:docPartBody>
    </w:docPart>
    <w:docPart>
      <w:docPartPr>
        <w:name w:val="AA8AB009B067FA448A0B98A69BF86C81"/>
        <w:category>
          <w:name w:val="General"/>
          <w:gallery w:val="placeholder"/>
        </w:category>
        <w:types>
          <w:type w:val="bbPlcHdr"/>
        </w:types>
        <w:behaviors>
          <w:behavior w:val="content"/>
        </w:behaviors>
        <w:guid w:val="{ACAD0177-F990-8140-BF5E-85A72C90EA44}"/>
      </w:docPartPr>
      <w:docPartBody>
        <w:p w:rsidR="001A4CDE" w:rsidRDefault="00634A59">
          <w:pPr>
            <w:pStyle w:val="AA8AB009B067FA448A0B98A69BF86C81"/>
          </w:pPr>
          <w:r>
            <w:rPr>
              <w:lang w:val="en-GB" w:bidi="en-GB"/>
            </w:rPr>
            <w:t>Text</w:t>
          </w:r>
        </w:p>
      </w:docPartBody>
    </w:docPart>
    <w:docPart>
      <w:docPartPr>
        <w:name w:val="C17169FFA26776458155E8BF19D4DD64"/>
        <w:category>
          <w:name w:val="General"/>
          <w:gallery w:val="placeholder"/>
        </w:category>
        <w:types>
          <w:type w:val="bbPlcHdr"/>
        </w:types>
        <w:behaviors>
          <w:behavior w:val="content"/>
        </w:behaviors>
        <w:guid w:val="{A389DAA4-0FA8-094A-B842-437646498E35}"/>
      </w:docPartPr>
      <w:docPartBody>
        <w:p w:rsidR="001A4CDE" w:rsidRDefault="00634A59">
          <w:pPr>
            <w:pStyle w:val="C17169FFA26776458155E8BF19D4DD64"/>
          </w:pPr>
          <w:r>
            <w:rPr>
              <w:lang w:val="en-GB" w:bidi="en-GB"/>
            </w:rPr>
            <w:t>123.45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59"/>
    <w:rsid w:val="001A4CDE"/>
    <w:rsid w:val="0024727C"/>
    <w:rsid w:val="00634A5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BB39C275CB924C81FC3AE2DEBCFC49">
    <w:name w:val="CBBB39C275CB924C81FC3AE2DEBCFC49"/>
  </w:style>
  <w:style w:type="paragraph" w:customStyle="1" w:styleId="268F1241B1600A4B888B8B7B3A400E40">
    <w:name w:val="268F1241B1600A4B888B8B7B3A400E40"/>
  </w:style>
  <w:style w:type="paragraph" w:customStyle="1" w:styleId="A0181E135B29854B919666FE46B45A9A">
    <w:name w:val="A0181E135B29854B919666FE46B45A9A"/>
  </w:style>
  <w:style w:type="paragraph" w:styleId="ListBullet">
    <w:name w:val="List Bullet"/>
    <w:basedOn w:val="Normal"/>
    <w:uiPriority w:val="12"/>
    <w:qFormat/>
    <w:pPr>
      <w:numPr>
        <w:numId w:val="1"/>
      </w:numPr>
      <w:spacing w:after="160" w:line="312" w:lineRule="auto"/>
    </w:pPr>
    <w:rPr>
      <w:rFonts w:eastAsiaTheme="minorHAnsi"/>
      <w:i/>
      <w:color w:val="657C9C" w:themeColor="text2" w:themeTint="BF"/>
      <w:szCs w:val="20"/>
      <w:lang w:val="en-US" w:eastAsia="ja-JP"/>
    </w:rPr>
  </w:style>
  <w:style w:type="paragraph" w:customStyle="1" w:styleId="A3B229E8E4D66B4D9A56E0D6A4A01622">
    <w:name w:val="A3B229E8E4D66B4D9A56E0D6A4A01622"/>
  </w:style>
  <w:style w:type="paragraph" w:customStyle="1" w:styleId="3ECB3E2A7DA0CF4183CEC94427913C88">
    <w:name w:val="3ECB3E2A7DA0CF4183CEC94427913C88"/>
  </w:style>
  <w:style w:type="paragraph" w:customStyle="1" w:styleId="5B9CB6C6C0AB00459B8AA5F2D8FC1400">
    <w:name w:val="5B9CB6C6C0AB00459B8AA5F2D8FC1400"/>
  </w:style>
  <w:style w:type="paragraph" w:customStyle="1" w:styleId="D686A9A8546E554EA4722048C5E89788">
    <w:name w:val="D686A9A8546E554EA4722048C5E89788"/>
  </w:style>
  <w:style w:type="paragraph" w:customStyle="1" w:styleId="944B4CC6F886C34B85410D6DA07AB025">
    <w:name w:val="944B4CC6F886C34B85410D6DA07AB025"/>
  </w:style>
  <w:style w:type="paragraph" w:customStyle="1" w:styleId="9192838559A70243A6AF5CDFCF7C557C">
    <w:name w:val="9192838559A70243A6AF5CDFCF7C557C"/>
  </w:style>
  <w:style w:type="paragraph" w:customStyle="1" w:styleId="919DEAD268D68A4491F9211D80CEAFA5">
    <w:name w:val="919DEAD268D68A4491F9211D80CEAFA5"/>
  </w:style>
  <w:style w:type="paragraph" w:customStyle="1" w:styleId="AA8AB009B067FA448A0B98A69BF86C81">
    <w:name w:val="AA8AB009B067FA448A0B98A69BF86C81"/>
  </w:style>
  <w:style w:type="paragraph" w:customStyle="1" w:styleId="C17169FFA26776458155E8BF19D4DD64">
    <w:name w:val="C17169FFA26776458155E8BF19D4D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{36B80F1D-70BA-6A4C-B603-0C2907211CBB}tf10002078.dotx</Template>
  <TotalTime>39</TotalTime>
  <Pages>23</Pages>
  <Words>6192</Words>
  <Characters>35299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Gabrielsson Mikael</dc:creator>
  <cp:keywords/>
  <dc:description/>
  <cp:lastModifiedBy>jan gabrielsson</cp:lastModifiedBy>
  <cp:revision>7</cp:revision>
  <dcterms:created xsi:type="dcterms:W3CDTF">2021-05-19T04:36:00Z</dcterms:created>
  <dcterms:modified xsi:type="dcterms:W3CDTF">2021-06-13T09:17:00Z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